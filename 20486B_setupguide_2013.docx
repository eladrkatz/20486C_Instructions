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6F8" w:rsidRPr="00464363" w:rsidRDefault="001659FD" w:rsidP="004536F8">
      <w:pPr>
        <w:pStyle w:val="DocumentTitle"/>
        <w:rPr>
          <w:rStyle w:val="Placeholder"/>
        </w:rPr>
      </w:pPr>
      <w:bookmarkStart w:id="0" w:name="_Toc117919053"/>
      <w:r>
        <w:rPr>
          <w:noProof/>
          <w:color w:val="0000FF"/>
          <w:lang w:eastAsia="en-US"/>
        </w:rPr>
        <w:drawing>
          <wp:anchor distT="0" distB="0" distL="114300" distR="114300" simplePos="0" relativeHeight="251658240" behindDoc="0" locked="1" layoutInCell="1" allowOverlap="1">
            <wp:simplePos x="0" y="0"/>
            <wp:positionH relativeFrom="page">
              <wp:posOffset>5715000</wp:posOffset>
            </wp:positionH>
            <wp:positionV relativeFrom="page">
              <wp:posOffset>800100</wp:posOffset>
            </wp:positionV>
            <wp:extent cx="1295400" cy="200025"/>
            <wp:effectExtent l="0" t="0" r="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FF"/>
          <w:lang w:eastAsia="en-US"/>
        </w:rPr>
        <w:drawing>
          <wp:anchor distT="0" distB="0" distL="114300" distR="114300" simplePos="0" relativeHeight="251657216" behindDoc="1" locked="0" layoutInCell="1" allowOverlap="1">
            <wp:simplePos x="0" y="0"/>
            <wp:positionH relativeFrom="column">
              <wp:posOffset>4229100</wp:posOffset>
            </wp:positionH>
            <wp:positionV relativeFrom="paragraph">
              <wp:posOffset>1828800</wp:posOffset>
            </wp:positionV>
            <wp:extent cx="1952625" cy="4572000"/>
            <wp:effectExtent l="0" t="0" r="9525" b="0"/>
            <wp:wrapNone/>
            <wp:docPr id="30" name="Picture 30"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int_Sp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80F17">
        <w:rPr>
          <w:rStyle w:val="Placeholder"/>
        </w:rPr>
        <w:t>20486B</w:t>
      </w:r>
      <w:r w:rsidR="00664954" w:rsidRPr="00464363">
        <w:rPr>
          <w:rStyle w:val="Placeholder"/>
        </w:rPr>
        <w:t xml:space="preserve">: </w:t>
      </w:r>
      <w:bookmarkEnd w:id="0"/>
      <w:r w:rsidRPr="001659FD">
        <w:rPr>
          <w:rStyle w:val="Placeholder"/>
        </w:rPr>
        <w:t>Developing ASP.NET 4.5 MVC Web Applications</w:t>
      </w:r>
    </w:p>
    <w:p w:rsidR="00664954" w:rsidRPr="001B5C98" w:rsidRDefault="00664954" w:rsidP="00E86F85">
      <w:pPr>
        <w:pStyle w:val="DocumentTitleSecond"/>
      </w:pPr>
      <w:r>
        <w:t>Microsoft</w:t>
      </w:r>
      <w:r w:rsidRPr="00664954">
        <w:t>®</w:t>
      </w:r>
      <w:r>
        <w:t xml:space="preserve"> </w:t>
      </w:r>
      <w:r w:rsidR="00FA11A8">
        <w:t>Hyper-V</w:t>
      </w:r>
      <w:r w:rsidR="007A3EE6">
        <w:t xml:space="preserve"> </w:t>
      </w:r>
      <w:r>
        <w:t>Classroom Setup Guide</w:t>
      </w:r>
    </w:p>
    <w:p w:rsidR="00C67FAE" w:rsidRPr="002F5608" w:rsidRDefault="00C67FAE" w:rsidP="009627A3">
      <w:pPr>
        <w:tabs>
          <w:tab w:val="right" w:pos="6120"/>
        </w:tabs>
        <w:ind w:left="180" w:hanging="90"/>
        <w:outlineLvl w:val="0"/>
      </w:pPr>
    </w:p>
    <w:p w:rsidR="003448FD" w:rsidRDefault="003448FD">
      <w:pPr>
        <w:pStyle w:val="TOCHeading"/>
      </w:pPr>
      <w:r>
        <w:t>Contents</w:t>
      </w:r>
    </w:p>
    <w:p w:rsidR="0031435E" w:rsidRPr="00015919" w:rsidRDefault="003448FD">
      <w:pPr>
        <w:pStyle w:val="TOC1"/>
        <w:rPr>
          <w:rFonts w:ascii="Calibri" w:eastAsia="Times New Roman" w:hAnsi="Calibri" w:cs="Times New Roman"/>
          <w:bCs w:val="0"/>
          <w:noProof/>
          <w:kern w:val="0"/>
          <w:sz w:val="22"/>
          <w:szCs w:val="22"/>
          <w:lang w:eastAsia="en-US"/>
        </w:rPr>
      </w:pPr>
      <w:r>
        <w:fldChar w:fldCharType="begin"/>
      </w:r>
      <w:r>
        <w:instrText xml:space="preserve"> TOC \o "1-3" \h \z \u </w:instrText>
      </w:r>
      <w:r>
        <w:fldChar w:fldCharType="separate"/>
      </w:r>
      <w:hyperlink w:anchor="_Toc360465708" w:history="1">
        <w:r w:rsidR="0031435E" w:rsidRPr="009203FC">
          <w:rPr>
            <w:rStyle w:val="Hyperlink"/>
            <w:noProof/>
          </w:rPr>
          <w:t>Introducing Microsoft Hyper-V</w:t>
        </w:r>
        <w:r w:rsidR="0031435E">
          <w:rPr>
            <w:noProof/>
            <w:webHidden/>
          </w:rPr>
          <w:tab/>
        </w:r>
        <w:r w:rsidR="0031435E">
          <w:rPr>
            <w:noProof/>
            <w:webHidden/>
          </w:rPr>
          <w:fldChar w:fldCharType="begin"/>
        </w:r>
        <w:r w:rsidR="0031435E">
          <w:rPr>
            <w:noProof/>
            <w:webHidden/>
          </w:rPr>
          <w:instrText xml:space="preserve"> PAGEREF _Toc360465708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1"/>
        <w:rPr>
          <w:rFonts w:ascii="Calibri" w:eastAsia="Times New Roman" w:hAnsi="Calibri" w:cs="Times New Roman"/>
          <w:bCs w:val="0"/>
          <w:noProof/>
          <w:kern w:val="0"/>
          <w:sz w:val="22"/>
          <w:szCs w:val="22"/>
          <w:lang w:eastAsia="en-US"/>
        </w:rPr>
      </w:pPr>
      <w:hyperlink w:anchor="_Toc360465709" w:history="1">
        <w:r w:rsidR="0031435E" w:rsidRPr="009203FC">
          <w:rPr>
            <w:rStyle w:val="Hyperlink"/>
            <w:noProof/>
          </w:rPr>
          <w:t>Windows 8 Virtual Machine Activation</w:t>
        </w:r>
        <w:r w:rsidR="0031435E">
          <w:rPr>
            <w:noProof/>
            <w:webHidden/>
          </w:rPr>
          <w:tab/>
        </w:r>
        <w:r w:rsidR="0031435E">
          <w:rPr>
            <w:noProof/>
            <w:webHidden/>
          </w:rPr>
          <w:fldChar w:fldCharType="begin"/>
        </w:r>
        <w:r w:rsidR="0031435E">
          <w:rPr>
            <w:noProof/>
            <w:webHidden/>
          </w:rPr>
          <w:instrText xml:space="preserve"> PAGEREF _Toc360465709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1"/>
        <w:rPr>
          <w:rFonts w:ascii="Calibri" w:eastAsia="Times New Roman" w:hAnsi="Calibri" w:cs="Times New Roman"/>
          <w:bCs w:val="0"/>
          <w:noProof/>
          <w:kern w:val="0"/>
          <w:sz w:val="22"/>
          <w:szCs w:val="22"/>
          <w:lang w:eastAsia="en-US"/>
        </w:rPr>
      </w:pPr>
      <w:hyperlink w:anchor="_Toc360465710" w:history="1">
        <w:r w:rsidR="0031435E" w:rsidRPr="009203FC">
          <w:rPr>
            <w:rStyle w:val="Hyperlink"/>
            <w:noProof/>
          </w:rPr>
          <w:t>Setup Overview</w:t>
        </w:r>
        <w:r w:rsidR="0031435E">
          <w:rPr>
            <w:noProof/>
            <w:webHidden/>
          </w:rPr>
          <w:tab/>
        </w:r>
        <w:r w:rsidR="0031435E">
          <w:rPr>
            <w:noProof/>
            <w:webHidden/>
          </w:rPr>
          <w:fldChar w:fldCharType="begin"/>
        </w:r>
        <w:r w:rsidR="0031435E">
          <w:rPr>
            <w:noProof/>
            <w:webHidden/>
          </w:rPr>
          <w:instrText xml:space="preserve"> PAGEREF _Toc360465710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1"/>
        <w:rPr>
          <w:rFonts w:ascii="Calibri" w:eastAsia="Times New Roman" w:hAnsi="Calibri" w:cs="Times New Roman"/>
          <w:bCs w:val="0"/>
          <w:noProof/>
          <w:kern w:val="0"/>
          <w:sz w:val="22"/>
          <w:szCs w:val="22"/>
          <w:lang w:eastAsia="en-US"/>
        </w:rPr>
      </w:pPr>
      <w:hyperlink w:anchor="_Toc360465711" w:history="1">
        <w:r w:rsidR="0031435E" w:rsidRPr="009203FC">
          <w:rPr>
            <w:rStyle w:val="Hyperlink"/>
            <w:noProof/>
          </w:rPr>
          <w:t>Classroom Requirements</w:t>
        </w:r>
        <w:r w:rsidR="0031435E">
          <w:rPr>
            <w:noProof/>
            <w:webHidden/>
          </w:rPr>
          <w:tab/>
        </w:r>
        <w:r w:rsidR="0031435E">
          <w:rPr>
            <w:noProof/>
            <w:webHidden/>
          </w:rPr>
          <w:fldChar w:fldCharType="begin"/>
        </w:r>
        <w:r w:rsidR="0031435E">
          <w:rPr>
            <w:noProof/>
            <w:webHidden/>
          </w:rPr>
          <w:instrText xml:space="preserve"> PAGEREF _Toc360465711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2"/>
        <w:rPr>
          <w:rFonts w:ascii="Calibri" w:eastAsia="Times New Roman" w:hAnsi="Calibri" w:cs="Times New Roman"/>
          <w:bCs w:val="0"/>
          <w:noProof/>
          <w:kern w:val="0"/>
          <w:sz w:val="22"/>
          <w:szCs w:val="22"/>
          <w:lang w:eastAsia="en-US"/>
        </w:rPr>
      </w:pPr>
      <w:hyperlink w:anchor="_Toc360465712" w:history="1">
        <w:r w:rsidR="0031435E" w:rsidRPr="009203FC">
          <w:rPr>
            <w:rStyle w:val="Hyperlink"/>
            <w:noProof/>
          </w:rPr>
          <w:t>Hardware</w:t>
        </w:r>
        <w:r w:rsidR="0031435E">
          <w:rPr>
            <w:noProof/>
            <w:webHidden/>
          </w:rPr>
          <w:tab/>
        </w:r>
        <w:r w:rsidR="0031435E">
          <w:rPr>
            <w:noProof/>
            <w:webHidden/>
          </w:rPr>
          <w:fldChar w:fldCharType="begin"/>
        </w:r>
        <w:r w:rsidR="0031435E">
          <w:rPr>
            <w:noProof/>
            <w:webHidden/>
          </w:rPr>
          <w:instrText xml:space="preserve"> PAGEREF _Toc360465712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2"/>
        <w:rPr>
          <w:rFonts w:ascii="Calibri" w:eastAsia="Times New Roman" w:hAnsi="Calibri" w:cs="Times New Roman"/>
          <w:bCs w:val="0"/>
          <w:noProof/>
          <w:kern w:val="0"/>
          <w:sz w:val="22"/>
          <w:szCs w:val="22"/>
          <w:lang w:eastAsia="en-US"/>
        </w:rPr>
      </w:pPr>
      <w:hyperlink w:anchor="_Toc360465713" w:history="1">
        <w:r w:rsidR="0031435E" w:rsidRPr="009203FC">
          <w:rPr>
            <w:rStyle w:val="Hyperlink"/>
            <w:noProof/>
          </w:rPr>
          <w:t>Software</w:t>
        </w:r>
        <w:r w:rsidR="0031435E">
          <w:rPr>
            <w:noProof/>
            <w:webHidden/>
          </w:rPr>
          <w:tab/>
        </w:r>
        <w:r w:rsidR="0031435E">
          <w:rPr>
            <w:noProof/>
            <w:webHidden/>
          </w:rPr>
          <w:fldChar w:fldCharType="begin"/>
        </w:r>
        <w:r w:rsidR="0031435E">
          <w:rPr>
            <w:noProof/>
            <w:webHidden/>
          </w:rPr>
          <w:instrText xml:space="preserve"> PAGEREF _Toc360465713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1"/>
        <w:rPr>
          <w:rFonts w:ascii="Calibri" w:eastAsia="Times New Roman" w:hAnsi="Calibri" w:cs="Times New Roman"/>
          <w:bCs w:val="0"/>
          <w:noProof/>
          <w:kern w:val="0"/>
          <w:sz w:val="22"/>
          <w:szCs w:val="22"/>
          <w:lang w:eastAsia="en-US"/>
        </w:rPr>
      </w:pPr>
      <w:hyperlink w:anchor="_Toc360465714" w:history="1">
        <w:r w:rsidR="0031435E" w:rsidRPr="009203FC">
          <w:rPr>
            <w:rStyle w:val="Hyperlink"/>
            <w:noProof/>
          </w:rPr>
          <w:t>Classroom Configuration</w:t>
        </w:r>
        <w:r w:rsidR="0031435E">
          <w:rPr>
            <w:noProof/>
            <w:webHidden/>
          </w:rPr>
          <w:tab/>
        </w:r>
        <w:r w:rsidR="0031435E">
          <w:rPr>
            <w:noProof/>
            <w:webHidden/>
          </w:rPr>
          <w:fldChar w:fldCharType="begin"/>
        </w:r>
        <w:r w:rsidR="0031435E">
          <w:rPr>
            <w:noProof/>
            <w:webHidden/>
          </w:rPr>
          <w:instrText xml:space="preserve"> PAGEREF _Toc360465714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1"/>
        <w:rPr>
          <w:rFonts w:ascii="Calibri" w:eastAsia="Times New Roman" w:hAnsi="Calibri" w:cs="Times New Roman"/>
          <w:bCs w:val="0"/>
          <w:noProof/>
          <w:kern w:val="0"/>
          <w:sz w:val="22"/>
          <w:szCs w:val="22"/>
          <w:lang w:eastAsia="en-US"/>
        </w:rPr>
      </w:pPr>
      <w:hyperlink w:anchor="_Toc360465715" w:history="1">
        <w:r w:rsidR="0031435E" w:rsidRPr="009203FC">
          <w:rPr>
            <w:rStyle w:val="Hyperlink"/>
            <w:noProof/>
          </w:rPr>
          <w:t>Instructor Computer Checklist</w:t>
        </w:r>
        <w:r w:rsidR="0031435E">
          <w:rPr>
            <w:noProof/>
            <w:webHidden/>
          </w:rPr>
          <w:tab/>
        </w:r>
        <w:r w:rsidR="0031435E">
          <w:rPr>
            <w:noProof/>
            <w:webHidden/>
          </w:rPr>
          <w:fldChar w:fldCharType="begin"/>
        </w:r>
        <w:r w:rsidR="0031435E">
          <w:rPr>
            <w:noProof/>
            <w:webHidden/>
          </w:rPr>
          <w:instrText xml:space="preserve"> PAGEREF _Toc360465715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1"/>
        <w:rPr>
          <w:rFonts w:ascii="Calibri" w:eastAsia="Times New Roman" w:hAnsi="Calibri" w:cs="Times New Roman"/>
          <w:bCs w:val="0"/>
          <w:noProof/>
          <w:kern w:val="0"/>
          <w:sz w:val="22"/>
          <w:szCs w:val="22"/>
          <w:lang w:eastAsia="en-US"/>
        </w:rPr>
      </w:pPr>
      <w:hyperlink w:anchor="_Toc360465716" w:history="1">
        <w:r w:rsidR="0031435E" w:rsidRPr="009203FC">
          <w:rPr>
            <w:rStyle w:val="Hyperlink"/>
            <w:noProof/>
          </w:rPr>
          <w:t>Instructor Computer Setup</w:t>
        </w:r>
        <w:r w:rsidR="0031435E">
          <w:rPr>
            <w:noProof/>
            <w:webHidden/>
          </w:rPr>
          <w:tab/>
        </w:r>
        <w:r w:rsidR="0031435E">
          <w:rPr>
            <w:noProof/>
            <w:webHidden/>
          </w:rPr>
          <w:fldChar w:fldCharType="begin"/>
        </w:r>
        <w:r w:rsidR="0031435E">
          <w:rPr>
            <w:noProof/>
            <w:webHidden/>
          </w:rPr>
          <w:instrText xml:space="preserve"> PAGEREF _Toc360465716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2"/>
        <w:rPr>
          <w:rFonts w:ascii="Calibri" w:eastAsia="Times New Roman" w:hAnsi="Calibri" w:cs="Times New Roman"/>
          <w:bCs w:val="0"/>
          <w:noProof/>
          <w:kern w:val="0"/>
          <w:sz w:val="22"/>
          <w:szCs w:val="22"/>
          <w:lang w:eastAsia="en-US"/>
        </w:rPr>
      </w:pPr>
      <w:hyperlink w:anchor="_Toc360465717" w:history="1">
        <w:r w:rsidR="0031435E" w:rsidRPr="009203FC">
          <w:rPr>
            <w:rStyle w:val="Hyperlink"/>
            <w:noProof/>
          </w:rPr>
          <w:t>1. Install the Hyper-V Server Role</w:t>
        </w:r>
        <w:r w:rsidR="0031435E">
          <w:rPr>
            <w:noProof/>
            <w:webHidden/>
          </w:rPr>
          <w:tab/>
        </w:r>
        <w:r w:rsidR="0031435E">
          <w:rPr>
            <w:noProof/>
            <w:webHidden/>
          </w:rPr>
          <w:fldChar w:fldCharType="begin"/>
        </w:r>
        <w:r w:rsidR="0031435E">
          <w:rPr>
            <w:noProof/>
            <w:webHidden/>
          </w:rPr>
          <w:instrText xml:space="preserve"> PAGEREF _Toc360465717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2"/>
        <w:rPr>
          <w:rFonts w:ascii="Calibri" w:eastAsia="Times New Roman" w:hAnsi="Calibri" w:cs="Times New Roman"/>
          <w:bCs w:val="0"/>
          <w:noProof/>
          <w:kern w:val="0"/>
          <w:sz w:val="22"/>
          <w:szCs w:val="22"/>
          <w:lang w:eastAsia="en-US"/>
        </w:rPr>
      </w:pPr>
      <w:hyperlink w:anchor="_Toc360465718" w:history="1">
        <w:r w:rsidR="0031435E" w:rsidRPr="009203FC">
          <w:rPr>
            <w:rStyle w:val="Hyperlink"/>
            <w:noProof/>
          </w:rPr>
          <w:t>2. Create a Private Virtual Network</w:t>
        </w:r>
        <w:r w:rsidR="0031435E">
          <w:rPr>
            <w:noProof/>
            <w:webHidden/>
          </w:rPr>
          <w:tab/>
        </w:r>
        <w:r w:rsidR="0031435E">
          <w:rPr>
            <w:noProof/>
            <w:webHidden/>
          </w:rPr>
          <w:fldChar w:fldCharType="begin"/>
        </w:r>
        <w:r w:rsidR="0031435E">
          <w:rPr>
            <w:noProof/>
            <w:webHidden/>
          </w:rPr>
          <w:instrText xml:space="preserve"> PAGEREF _Toc360465718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2"/>
        <w:rPr>
          <w:rFonts w:ascii="Calibri" w:eastAsia="Times New Roman" w:hAnsi="Calibri" w:cs="Times New Roman"/>
          <w:bCs w:val="0"/>
          <w:noProof/>
          <w:kern w:val="0"/>
          <w:sz w:val="22"/>
          <w:szCs w:val="22"/>
          <w:lang w:eastAsia="en-US"/>
        </w:rPr>
      </w:pPr>
      <w:hyperlink w:anchor="_Toc360465719" w:history="1">
        <w:r w:rsidR="0031435E" w:rsidRPr="009203FC">
          <w:rPr>
            <w:rStyle w:val="Hyperlink"/>
            <w:noProof/>
          </w:rPr>
          <w:t>3. Install the Virtual Machine Files</w:t>
        </w:r>
        <w:r w:rsidR="0031435E">
          <w:rPr>
            <w:noProof/>
            <w:webHidden/>
          </w:rPr>
          <w:tab/>
        </w:r>
        <w:r w:rsidR="0031435E">
          <w:rPr>
            <w:noProof/>
            <w:webHidden/>
          </w:rPr>
          <w:fldChar w:fldCharType="begin"/>
        </w:r>
        <w:r w:rsidR="0031435E">
          <w:rPr>
            <w:noProof/>
            <w:webHidden/>
          </w:rPr>
          <w:instrText xml:space="preserve"> PAGEREF _Toc360465719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2"/>
        <w:rPr>
          <w:rFonts w:ascii="Calibri" w:eastAsia="Times New Roman" w:hAnsi="Calibri" w:cs="Times New Roman"/>
          <w:bCs w:val="0"/>
          <w:noProof/>
          <w:kern w:val="0"/>
          <w:sz w:val="22"/>
          <w:szCs w:val="22"/>
          <w:lang w:eastAsia="en-US"/>
        </w:rPr>
      </w:pPr>
      <w:hyperlink w:anchor="_Toc360465720" w:history="1">
        <w:r w:rsidR="0031435E" w:rsidRPr="009203FC">
          <w:rPr>
            <w:rStyle w:val="Hyperlink"/>
            <w:noProof/>
          </w:rPr>
          <w:t>4.  Create a Setup Share</w:t>
        </w:r>
        <w:r w:rsidR="0031435E">
          <w:rPr>
            <w:noProof/>
            <w:webHidden/>
          </w:rPr>
          <w:tab/>
        </w:r>
        <w:r w:rsidR="0031435E">
          <w:rPr>
            <w:noProof/>
            <w:webHidden/>
          </w:rPr>
          <w:fldChar w:fldCharType="begin"/>
        </w:r>
        <w:r w:rsidR="0031435E">
          <w:rPr>
            <w:noProof/>
            <w:webHidden/>
          </w:rPr>
          <w:instrText xml:space="preserve"> PAGEREF _Toc360465720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2"/>
        <w:rPr>
          <w:rFonts w:ascii="Calibri" w:eastAsia="Times New Roman" w:hAnsi="Calibri" w:cs="Times New Roman"/>
          <w:bCs w:val="0"/>
          <w:noProof/>
          <w:kern w:val="0"/>
          <w:sz w:val="22"/>
          <w:szCs w:val="22"/>
          <w:lang w:eastAsia="en-US"/>
        </w:rPr>
      </w:pPr>
      <w:hyperlink w:anchor="_Toc360465721" w:history="1">
        <w:r w:rsidR="0031435E" w:rsidRPr="009203FC">
          <w:rPr>
            <w:rStyle w:val="Hyperlink"/>
            <w:noProof/>
          </w:rPr>
          <w:t>5. Copy the Virtual Machine Files to the Student Computer</w:t>
        </w:r>
        <w:r w:rsidR="0031435E">
          <w:rPr>
            <w:noProof/>
            <w:webHidden/>
          </w:rPr>
          <w:tab/>
        </w:r>
        <w:r w:rsidR="0031435E">
          <w:rPr>
            <w:noProof/>
            <w:webHidden/>
          </w:rPr>
          <w:fldChar w:fldCharType="begin"/>
        </w:r>
        <w:r w:rsidR="0031435E">
          <w:rPr>
            <w:noProof/>
            <w:webHidden/>
          </w:rPr>
          <w:instrText xml:space="preserve"> PAGEREF _Toc360465721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2"/>
        <w:rPr>
          <w:rFonts w:ascii="Calibri" w:eastAsia="Times New Roman" w:hAnsi="Calibri" w:cs="Times New Roman"/>
          <w:bCs w:val="0"/>
          <w:noProof/>
          <w:kern w:val="0"/>
          <w:sz w:val="22"/>
          <w:szCs w:val="22"/>
          <w:lang w:eastAsia="en-US"/>
        </w:rPr>
      </w:pPr>
      <w:hyperlink w:anchor="_Toc360465722" w:history="1">
        <w:r w:rsidR="0031435E" w:rsidRPr="009203FC">
          <w:rPr>
            <w:rStyle w:val="Hyperlink"/>
            <w:noProof/>
          </w:rPr>
          <w:t>6.  Run the VM-Pre-Import script</w:t>
        </w:r>
        <w:r w:rsidR="0031435E">
          <w:rPr>
            <w:noProof/>
            <w:webHidden/>
          </w:rPr>
          <w:tab/>
        </w:r>
        <w:r w:rsidR="0031435E">
          <w:rPr>
            <w:noProof/>
            <w:webHidden/>
          </w:rPr>
          <w:fldChar w:fldCharType="begin"/>
        </w:r>
        <w:r w:rsidR="0031435E">
          <w:rPr>
            <w:noProof/>
            <w:webHidden/>
          </w:rPr>
          <w:instrText xml:space="preserve"> PAGEREF _Toc360465722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2"/>
        <w:rPr>
          <w:rFonts w:ascii="Calibri" w:eastAsia="Times New Roman" w:hAnsi="Calibri" w:cs="Times New Roman"/>
          <w:bCs w:val="0"/>
          <w:noProof/>
          <w:kern w:val="0"/>
          <w:sz w:val="22"/>
          <w:szCs w:val="22"/>
          <w:lang w:eastAsia="en-US"/>
        </w:rPr>
      </w:pPr>
      <w:hyperlink w:anchor="_Toc360465723" w:history="1">
        <w:r w:rsidR="0031435E" w:rsidRPr="009203FC">
          <w:rPr>
            <w:rStyle w:val="Hyperlink"/>
            <w:noProof/>
          </w:rPr>
          <w:t>7.  Import the Virtual Machines on the Instructor Computer</w:t>
        </w:r>
        <w:r w:rsidR="0031435E">
          <w:rPr>
            <w:noProof/>
            <w:webHidden/>
          </w:rPr>
          <w:tab/>
        </w:r>
        <w:r w:rsidR="0031435E">
          <w:rPr>
            <w:noProof/>
            <w:webHidden/>
          </w:rPr>
          <w:fldChar w:fldCharType="begin"/>
        </w:r>
        <w:r w:rsidR="0031435E">
          <w:rPr>
            <w:noProof/>
            <w:webHidden/>
          </w:rPr>
          <w:instrText xml:space="preserve"> PAGEREF _Toc360465723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2"/>
        <w:rPr>
          <w:rFonts w:ascii="Calibri" w:eastAsia="Times New Roman" w:hAnsi="Calibri" w:cs="Times New Roman"/>
          <w:bCs w:val="0"/>
          <w:noProof/>
          <w:kern w:val="0"/>
          <w:sz w:val="22"/>
          <w:szCs w:val="22"/>
          <w:lang w:eastAsia="en-US"/>
        </w:rPr>
      </w:pPr>
      <w:hyperlink w:anchor="_Toc360465724" w:history="1">
        <w:r w:rsidR="0031435E" w:rsidRPr="009203FC">
          <w:rPr>
            <w:rStyle w:val="Hyperlink"/>
            <w:noProof/>
          </w:rPr>
          <w:t>8.  Configure the Virtual Machines on the Instructor Computer</w:t>
        </w:r>
        <w:r w:rsidR="0031435E">
          <w:rPr>
            <w:noProof/>
            <w:webHidden/>
          </w:rPr>
          <w:tab/>
        </w:r>
        <w:r w:rsidR="0031435E">
          <w:rPr>
            <w:noProof/>
            <w:webHidden/>
          </w:rPr>
          <w:fldChar w:fldCharType="begin"/>
        </w:r>
        <w:r w:rsidR="0031435E">
          <w:rPr>
            <w:noProof/>
            <w:webHidden/>
          </w:rPr>
          <w:instrText xml:space="preserve"> PAGEREF _Toc360465724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2"/>
        <w:rPr>
          <w:rFonts w:ascii="Calibri" w:eastAsia="Times New Roman" w:hAnsi="Calibri" w:cs="Times New Roman"/>
          <w:bCs w:val="0"/>
          <w:noProof/>
          <w:kern w:val="0"/>
          <w:sz w:val="22"/>
          <w:szCs w:val="22"/>
          <w:lang w:eastAsia="en-US"/>
        </w:rPr>
      </w:pPr>
      <w:hyperlink w:anchor="_Toc360465725" w:history="1">
        <w:r w:rsidR="0031435E" w:rsidRPr="009203FC">
          <w:rPr>
            <w:rStyle w:val="Hyperlink"/>
            <w:noProof/>
          </w:rPr>
          <w:t>9. Install the PowerPoint Slides</w:t>
        </w:r>
        <w:r w:rsidR="0031435E">
          <w:rPr>
            <w:noProof/>
            <w:webHidden/>
          </w:rPr>
          <w:tab/>
        </w:r>
        <w:r w:rsidR="0031435E">
          <w:rPr>
            <w:noProof/>
            <w:webHidden/>
          </w:rPr>
          <w:fldChar w:fldCharType="begin"/>
        </w:r>
        <w:r w:rsidR="0031435E">
          <w:rPr>
            <w:noProof/>
            <w:webHidden/>
          </w:rPr>
          <w:instrText xml:space="preserve"> PAGEREF _Toc360465725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2"/>
        <w:rPr>
          <w:rFonts w:ascii="Calibri" w:eastAsia="Times New Roman" w:hAnsi="Calibri" w:cs="Times New Roman"/>
          <w:bCs w:val="0"/>
          <w:noProof/>
          <w:kern w:val="0"/>
          <w:sz w:val="22"/>
          <w:szCs w:val="22"/>
          <w:lang w:eastAsia="en-US"/>
        </w:rPr>
      </w:pPr>
      <w:hyperlink w:anchor="_Toc360465726" w:history="1">
        <w:r w:rsidR="0031435E" w:rsidRPr="009203FC">
          <w:rPr>
            <w:rStyle w:val="Hyperlink"/>
            <w:noProof/>
          </w:rPr>
          <w:t>10. Install Adobe Flash (if needed)</w:t>
        </w:r>
        <w:r w:rsidR="0031435E">
          <w:rPr>
            <w:noProof/>
            <w:webHidden/>
          </w:rPr>
          <w:tab/>
        </w:r>
        <w:r w:rsidR="0031435E">
          <w:rPr>
            <w:noProof/>
            <w:webHidden/>
          </w:rPr>
          <w:fldChar w:fldCharType="begin"/>
        </w:r>
        <w:r w:rsidR="0031435E">
          <w:rPr>
            <w:noProof/>
            <w:webHidden/>
          </w:rPr>
          <w:instrText xml:space="preserve"> PAGEREF _Toc360465726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2"/>
        <w:rPr>
          <w:rFonts w:ascii="Calibri" w:eastAsia="Times New Roman" w:hAnsi="Calibri" w:cs="Times New Roman"/>
          <w:bCs w:val="0"/>
          <w:noProof/>
          <w:kern w:val="0"/>
          <w:sz w:val="22"/>
          <w:szCs w:val="22"/>
          <w:lang w:eastAsia="en-US"/>
        </w:rPr>
      </w:pPr>
      <w:hyperlink w:anchor="_Toc360465727" w:history="1">
        <w:r w:rsidR="0031435E" w:rsidRPr="009203FC">
          <w:rPr>
            <w:rStyle w:val="Hyperlink"/>
            <w:noProof/>
          </w:rPr>
          <w:t>11. Install Adobe Reader (if needed)</w:t>
        </w:r>
        <w:r w:rsidR="0031435E">
          <w:rPr>
            <w:noProof/>
            <w:webHidden/>
          </w:rPr>
          <w:tab/>
        </w:r>
        <w:r w:rsidR="0031435E">
          <w:rPr>
            <w:noProof/>
            <w:webHidden/>
          </w:rPr>
          <w:fldChar w:fldCharType="begin"/>
        </w:r>
        <w:r w:rsidR="0031435E">
          <w:rPr>
            <w:noProof/>
            <w:webHidden/>
          </w:rPr>
          <w:instrText xml:space="preserve"> PAGEREF _Toc360465727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1"/>
        <w:rPr>
          <w:rFonts w:ascii="Calibri" w:eastAsia="Times New Roman" w:hAnsi="Calibri" w:cs="Times New Roman"/>
          <w:bCs w:val="0"/>
          <w:noProof/>
          <w:kern w:val="0"/>
          <w:sz w:val="22"/>
          <w:szCs w:val="22"/>
          <w:lang w:eastAsia="en-US"/>
        </w:rPr>
      </w:pPr>
      <w:hyperlink w:anchor="_Toc360465728" w:history="1">
        <w:r w:rsidR="0031435E" w:rsidRPr="009203FC">
          <w:rPr>
            <w:rStyle w:val="Hyperlink"/>
            <w:noProof/>
          </w:rPr>
          <w:t>Student Computer Checklist</w:t>
        </w:r>
        <w:r w:rsidR="0031435E">
          <w:rPr>
            <w:noProof/>
            <w:webHidden/>
          </w:rPr>
          <w:tab/>
        </w:r>
        <w:r w:rsidR="0031435E">
          <w:rPr>
            <w:noProof/>
            <w:webHidden/>
          </w:rPr>
          <w:fldChar w:fldCharType="begin"/>
        </w:r>
        <w:r w:rsidR="0031435E">
          <w:rPr>
            <w:noProof/>
            <w:webHidden/>
          </w:rPr>
          <w:instrText xml:space="preserve"> PAGEREF _Toc360465728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1"/>
        <w:rPr>
          <w:rFonts w:ascii="Calibri" w:eastAsia="Times New Roman" w:hAnsi="Calibri" w:cs="Times New Roman"/>
          <w:bCs w:val="0"/>
          <w:noProof/>
          <w:kern w:val="0"/>
          <w:sz w:val="22"/>
          <w:szCs w:val="22"/>
          <w:lang w:eastAsia="en-US"/>
        </w:rPr>
      </w:pPr>
      <w:hyperlink w:anchor="_Toc360465729" w:history="1">
        <w:r w:rsidR="0031435E" w:rsidRPr="009203FC">
          <w:rPr>
            <w:rStyle w:val="Hyperlink"/>
            <w:noProof/>
          </w:rPr>
          <w:t>Student Computer Setup</w:t>
        </w:r>
        <w:r w:rsidR="0031435E">
          <w:rPr>
            <w:noProof/>
            <w:webHidden/>
          </w:rPr>
          <w:tab/>
        </w:r>
        <w:r w:rsidR="0031435E">
          <w:rPr>
            <w:noProof/>
            <w:webHidden/>
          </w:rPr>
          <w:fldChar w:fldCharType="begin"/>
        </w:r>
        <w:r w:rsidR="0031435E">
          <w:rPr>
            <w:noProof/>
            <w:webHidden/>
          </w:rPr>
          <w:instrText xml:space="preserve"> PAGEREF _Toc360465729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2"/>
        <w:rPr>
          <w:rFonts w:ascii="Calibri" w:eastAsia="Times New Roman" w:hAnsi="Calibri" w:cs="Times New Roman"/>
          <w:bCs w:val="0"/>
          <w:noProof/>
          <w:kern w:val="0"/>
          <w:sz w:val="22"/>
          <w:szCs w:val="22"/>
          <w:lang w:eastAsia="en-US"/>
        </w:rPr>
      </w:pPr>
      <w:hyperlink w:anchor="_Toc360465730" w:history="1">
        <w:r w:rsidR="0031435E" w:rsidRPr="009203FC">
          <w:rPr>
            <w:rStyle w:val="Hyperlink"/>
            <w:noProof/>
          </w:rPr>
          <w:t>1. Install the Hyper-V Server Role</w:t>
        </w:r>
        <w:r w:rsidR="0031435E">
          <w:rPr>
            <w:noProof/>
            <w:webHidden/>
          </w:rPr>
          <w:tab/>
        </w:r>
        <w:r w:rsidR="0031435E">
          <w:rPr>
            <w:noProof/>
            <w:webHidden/>
          </w:rPr>
          <w:fldChar w:fldCharType="begin"/>
        </w:r>
        <w:r w:rsidR="0031435E">
          <w:rPr>
            <w:noProof/>
            <w:webHidden/>
          </w:rPr>
          <w:instrText xml:space="preserve"> PAGEREF _Toc360465730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2"/>
        <w:rPr>
          <w:rFonts w:ascii="Calibri" w:eastAsia="Times New Roman" w:hAnsi="Calibri" w:cs="Times New Roman"/>
          <w:bCs w:val="0"/>
          <w:noProof/>
          <w:kern w:val="0"/>
          <w:sz w:val="22"/>
          <w:szCs w:val="22"/>
          <w:lang w:eastAsia="en-US"/>
        </w:rPr>
      </w:pPr>
      <w:hyperlink w:anchor="_Toc360465731" w:history="1">
        <w:r w:rsidR="0031435E" w:rsidRPr="009203FC">
          <w:rPr>
            <w:rStyle w:val="Hyperlink"/>
            <w:noProof/>
          </w:rPr>
          <w:t>2. Install the Base Image / Virtual Machine Files</w:t>
        </w:r>
        <w:r w:rsidR="0031435E">
          <w:rPr>
            <w:noProof/>
            <w:webHidden/>
          </w:rPr>
          <w:tab/>
        </w:r>
        <w:r w:rsidR="0031435E">
          <w:rPr>
            <w:noProof/>
            <w:webHidden/>
          </w:rPr>
          <w:fldChar w:fldCharType="begin"/>
        </w:r>
        <w:r w:rsidR="0031435E">
          <w:rPr>
            <w:noProof/>
            <w:webHidden/>
          </w:rPr>
          <w:instrText xml:space="preserve"> PAGEREF _Toc360465731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1"/>
        <w:rPr>
          <w:rFonts w:ascii="Calibri" w:eastAsia="Times New Roman" w:hAnsi="Calibri" w:cs="Times New Roman"/>
          <w:bCs w:val="0"/>
          <w:noProof/>
          <w:kern w:val="0"/>
          <w:sz w:val="22"/>
          <w:szCs w:val="22"/>
          <w:lang w:eastAsia="en-US"/>
        </w:rPr>
      </w:pPr>
      <w:hyperlink w:anchor="_Toc360465732" w:history="1">
        <w:r w:rsidR="0031435E" w:rsidRPr="009203FC">
          <w:rPr>
            <w:rStyle w:val="Hyperlink"/>
            <w:noProof/>
          </w:rPr>
          <w:t>Appendix A Keyboard Layout</w:t>
        </w:r>
        <w:r w:rsidR="0031435E">
          <w:rPr>
            <w:noProof/>
            <w:webHidden/>
          </w:rPr>
          <w:tab/>
        </w:r>
        <w:r w:rsidR="0031435E">
          <w:rPr>
            <w:noProof/>
            <w:webHidden/>
          </w:rPr>
          <w:fldChar w:fldCharType="begin"/>
        </w:r>
        <w:r w:rsidR="0031435E">
          <w:rPr>
            <w:noProof/>
            <w:webHidden/>
          </w:rPr>
          <w:instrText xml:space="preserve"> PAGEREF _Toc360465732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1435E" w:rsidRPr="00015919" w:rsidRDefault="006F4DDF">
      <w:pPr>
        <w:pStyle w:val="TOC1"/>
        <w:rPr>
          <w:rFonts w:ascii="Calibri" w:eastAsia="Times New Roman" w:hAnsi="Calibri" w:cs="Times New Roman"/>
          <w:bCs w:val="0"/>
          <w:noProof/>
          <w:kern w:val="0"/>
          <w:sz w:val="22"/>
          <w:szCs w:val="22"/>
          <w:lang w:eastAsia="en-US"/>
        </w:rPr>
      </w:pPr>
      <w:hyperlink w:anchor="_Toc360465733" w:history="1">
        <w:r w:rsidR="0031435E" w:rsidRPr="009203FC">
          <w:rPr>
            <w:rStyle w:val="Hyperlink"/>
            <w:noProof/>
          </w:rPr>
          <w:t>Appendix B Activating the Windows 8</w:t>
        </w:r>
        <w:r w:rsidR="0031435E">
          <w:rPr>
            <w:noProof/>
            <w:webHidden/>
          </w:rPr>
          <w:tab/>
        </w:r>
        <w:r w:rsidR="0031435E">
          <w:rPr>
            <w:noProof/>
            <w:webHidden/>
          </w:rPr>
          <w:fldChar w:fldCharType="begin"/>
        </w:r>
        <w:r w:rsidR="0031435E">
          <w:rPr>
            <w:noProof/>
            <w:webHidden/>
          </w:rPr>
          <w:instrText xml:space="preserve"> PAGEREF _Toc360465733 \h </w:instrText>
        </w:r>
        <w:r w:rsidR="0031435E">
          <w:rPr>
            <w:noProof/>
            <w:webHidden/>
          </w:rPr>
        </w:r>
        <w:r w:rsidR="0031435E">
          <w:rPr>
            <w:noProof/>
            <w:webHidden/>
          </w:rPr>
          <w:fldChar w:fldCharType="separate"/>
        </w:r>
        <w:r w:rsidR="001659FD">
          <w:rPr>
            <w:noProof/>
            <w:webHidden/>
          </w:rPr>
          <w:t>3</w:t>
        </w:r>
        <w:r w:rsidR="0031435E">
          <w:rPr>
            <w:noProof/>
            <w:webHidden/>
          </w:rPr>
          <w:fldChar w:fldCharType="end"/>
        </w:r>
      </w:hyperlink>
    </w:p>
    <w:p w:rsidR="003448FD" w:rsidRDefault="003448FD">
      <w:r>
        <w:fldChar w:fldCharType="end"/>
      </w:r>
    </w:p>
    <w:p w:rsidR="00294698" w:rsidRPr="002F5608" w:rsidRDefault="00294698" w:rsidP="00C67FAE">
      <w:pPr>
        <w:pStyle w:val="Legalese"/>
        <w:sectPr w:rsidR="00294698" w:rsidRPr="002F5608" w:rsidSect="00464363">
          <w:headerReference w:type="even" r:id="rId9"/>
          <w:headerReference w:type="default" r:id="rId10"/>
          <w:footerReference w:type="even" r:id="rId11"/>
          <w:footerReference w:type="default" r:id="rId12"/>
          <w:headerReference w:type="first" r:id="rId13"/>
          <w:footerReference w:type="first" r:id="rId14"/>
          <w:pgSz w:w="12240" w:h="15840" w:code="1"/>
          <w:pgMar w:top="1440" w:right="1800" w:bottom="1440" w:left="1800" w:header="720" w:footer="720" w:gutter="0"/>
          <w:cols w:space="720"/>
          <w:docGrid w:linePitch="360"/>
        </w:sectPr>
      </w:pPr>
    </w:p>
    <w:p w:rsidR="00BE287B" w:rsidRDefault="00BE287B" w:rsidP="00BE287B">
      <w:pPr>
        <w:pStyle w:val="Legalese"/>
      </w:pPr>
      <w:r>
        <w:lastRenderedPageBreak/>
        <w:t>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BE287B" w:rsidRDefault="00BE287B" w:rsidP="00BE287B">
      <w:pPr>
        <w:pStyle w:val="Legalese"/>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BE287B" w:rsidRDefault="00BE287B" w:rsidP="00BE287B">
      <w:pPr>
        <w:pStyle w:val="Legalese"/>
      </w:pPr>
      <w:r>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rsidR="00BE287B" w:rsidRDefault="00BE287B" w:rsidP="00BE287B">
      <w:pPr>
        <w:pStyle w:val="Legalese"/>
      </w:pPr>
      <w:r>
        <w:t>© 201</w:t>
      </w:r>
      <w:r w:rsidR="0033354D">
        <w:t>3</w:t>
      </w:r>
      <w:r>
        <w:t xml:space="preserve"> Microsoft Corporation. All rights reserved.</w:t>
      </w:r>
    </w:p>
    <w:p w:rsidR="00027802" w:rsidRDefault="00BE287B" w:rsidP="00376689">
      <w:pPr>
        <w:pStyle w:val="Legalese"/>
      </w:pPr>
      <w:r>
        <w:t>Microsoft and the trademarks listed at http://www.microsoft.com/about/legal/en/us/IntellectualProperty/Trademarks/EN-US.aspx are trademarks of the Microsoft group of companies. All other trademarks are property of their respective owners</w:t>
      </w:r>
    </w:p>
    <w:p w:rsidR="00027802" w:rsidRDefault="00027802" w:rsidP="00376689">
      <w:pPr>
        <w:pStyle w:val="Legalese"/>
      </w:pPr>
    </w:p>
    <w:p w:rsidR="00027802" w:rsidRDefault="00027802" w:rsidP="00376689">
      <w:pPr>
        <w:pStyle w:val="Legalese"/>
      </w:pPr>
    </w:p>
    <w:p w:rsidR="00027802" w:rsidRDefault="00027802" w:rsidP="00376689">
      <w:pPr>
        <w:pStyle w:val="Legalese"/>
      </w:pPr>
    </w:p>
    <w:p w:rsidR="00027802" w:rsidRDefault="00027802" w:rsidP="00376689">
      <w:pPr>
        <w:pStyle w:val="Legalese"/>
      </w:pPr>
    </w:p>
    <w:p w:rsidR="00027802" w:rsidRDefault="00027802" w:rsidP="00376689">
      <w:pPr>
        <w:pStyle w:val="Legalese"/>
      </w:pPr>
    </w:p>
    <w:p w:rsidR="00027802" w:rsidRDefault="00027802" w:rsidP="00376689">
      <w:pPr>
        <w:pStyle w:val="Legalese"/>
      </w:pPr>
    </w:p>
    <w:p w:rsidR="00027802" w:rsidRDefault="00027802" w:rsidP="00376689">
      <w:pPr>
        <w:pStyle w:val="Legalese"/>
      </w:pPr>
    </w:p>
    <w:p w:rsidR="00027802" w:rsidRDefault="00027802" w:rsidP="00376689">
      <w:pPr>
        <w:pStyle w:val="Legalese"/>
      </w:pPr>
    </w:p>
    <w:p w:rsidR="00027802" w:rsidRDefault="00027802" w:rsidP="00376689">
      <w:pPr>
        <w:pStyle w:val="Legalese"/>
      </w:pPr>
    </w:p>
    <w:p w:rsidR="00027802" w:rsidRDefault="00027802" w:rsidP="00376689">
      <w:pPr>
        <w:pStyle w:val="Legalese"/>
      </w:pPr>
    </w:p>
    <w:p w:rsidR="00027802" w:rsidRDefault="00027802" w:rsidP="00376689">
      <w:pPr>
        <w:pStyle w:val="Legalese"/>
      </w:pPr>
    </w:p>
    <w:p w:rsidR="00027802" w:rsidRDefault="00027802" w:rsidP="00376689">
      <w:pPr>
        <w:pStyle w:val="Legalese"/>
      </w:pPr>
    </w:p>
    <w:p w:rsidR="00027802" w:rsidRDefault="00027802" w:rsidP="00376689">
      <w:pPr>
        <w:pStyle w:val="Legalese"/>
      </w:pPr>
    </w:p>
    <w:p w:rsidR="00664954" w:rsidRDefault="00315058" w:rsidP="00664954">
      <w:pPr>
        <w:pStyle w:val="Legalese"/>
      </w:pPr>
      <w:r>
        <w:t>Product</w:t>
      </w:r>
      <w:r w:rsidR="00664954">
        <w:t xml:space="preserve"> Number: </w:t>
      </w:r>
      <w:bookmarkStart w:id="1" w:name="course_number_2"/>
      <w:bookmarkEnd w:id="1"/>
      <w:r w:rsidR="00664954">
        <w:t xml:space="preserve"> </w:t>
      </w:r>
      <w:bookmarkStart w:id="2" w:name="release_date_2"/>
      <w:bookmarkEnd w:id="2"/>
    </w:p>
    <w:p w:rsidR="00870D46" w:rsidRDefault="00870D46" w:rsidP="00FD7C65">
      <w:pPr>
        <w:pStyle w:val="Version"/>
      </w:pPr>
      <w:r>
        <w:t>Version 1.</w:t>
      </w:r>
      <w:r w:rsidR="00C6098D">
        <w:t>2</w:t>
      </w:r>
    </w:p>
    <w:p w:rsidR="00664954" w:rsidRPr="00424026" w:rsidRDefault="00664954" w:rsidP="008F6603">
      <w:pPr>
        <w:pStyle w:val="Version"/>
      </w:pPr>
    </w:p>
    <w:p w:rsidR="00376689" w:rsidRPr="002F5608" w:rsidRDefault="00376689" w:rsidP="00C67FAE">
      <w:pPr>
        <w:sectPr w:rsidR="00376689" w:rsidRPr="002F5608" w:rsidSect="00464363">
          <w:headerReference w:type="even" r:id="rId15"/>
          <w:headerReference w:type="default" r:id="rId16"/>
          <w:footerReference w:type="even" r:id="rId17"/>
          <w:pgSz w:w="12240" w:h="15840" w:code="1"/>
          <w:pgMar w:top="1440" w:right="1800" w:bottom="1440" w:left="1800" w:header="720" w:footer="720" w:gutter="0"/>
          <w:cols w:space="720"/>
          <w:docGrid w:linePitch="360"/>
        </w:sectPr>
      </w:pPr>
    </w:p>
    <w:p w:rsidR="002213CE" w:rsidRDefault="002213CE" w:rsidP="002213CE">
      <w:pPr>
        <w:pStyle w:val="Heading1"/>
      </w:pPr>
      <w:bookmarkStart w:id="3" w:name="_Introduction"/>
      <w:bookmarkStart w:id="4" w:name="_Toc80588215"/>
      <w:bookmarkStart w:id="5" w:name="_Toc129671655"/>
      <w:bookmarkStart w:id="6" w:name="_Toc170641078"/>
      <w:bookmarkStart w:id="7" w:name="_Toc172102378"/>
      <w:bookmarkStart w:id="8" w:name="_Toc229648526"/>
      <w:bookmarkStart w:id="9" w:name="_Toc360465708"/>
      <w:bookmarkEnd w:id="3"/>
      <w:r>
        <w:lastRenderedPageBreak/>
        <w:t xml:space="preserve">Introducing Microsoft </w:t>
      </w:r>
      <w:bookmarkEnd w:id="4"/>
      <w:bookmarkEnd w:id="5"/>
      <w:bookmarkEnd w:id="6"/>
      <w:bookmarkEnd w:id="7"/>
      <w:r w:rsidR="002F50B4">
        <w:t>Hyper-V</w:t>
      </w:r>
      <w:bookmarkEnd w:id="8"/>
      <w:bookmarkEnd w:id="9"/>
    </w:p>
    <w:p w:rsidR="00D019C1" w:rsidRPr="00636E0E" w:rsidRDefault="00D019C1" w:rsidP="00D019C1">
      <w:pPr>
        <w:pStyle w:val="Note"/>
        <w:ind w:left="720"/>
        <w:rPr>
          <w:rFonts w:ascii="Times New Roman" w:hAnsi="Times New Roman" w:cs="Times New Roman"/>
        </w:rPr>
      </w:pPr>
      <w:r>
        <w:rPr>
          <w:rStyle w:val="NotePrefix"/>
          <w:rFonts w:ascii="Times New Roman" w:hAnsi="Times New Roman" w:cs="Times New Roman"/>
        </w:rPr>
        <w:t>Important Note</w:t>
      </w:r>
      <w:r w:rsidRPr="00636E0E">
        <w:rPr>
          <w:rStyle w:val="NotePrefix"/>
          <w:rFonts w:ascii="Times New Roman" w:hAnsi="Times New Roman" w:cs="Times New Roman"/>
        </w:rPr>
        <w:t>:</w:t>
      </w:r>
      <w:r w:rsidRPr="00636E0E">
        <w:rPr>
          <w:rFonts w:ascii="Times New Roman" w:hAnsi="Times New Roman" w:cs="Times New Roman"/>
        </w:rPr>
        <w:t xml:space="preserve"> </w:t>
      </w:r>
      <w:r>
        <w:rPr>
          <w:rFonts w:ascii="Times New Roman" w:hAnsi="Times New Roman" w:cs="Times New Roman"/>
        </w:rPr>
        <w:t xml:space="preserve">This setup requires Windows Server </w:t>
      </w:r>
      <w:r w:rsidR="00543CD7">
        <w:rPr>
          <w:rFonts w:ascii="Times New Roman" w:hAnsi="Times New Roman" w:cs="Times New Roman"/>
        </w:rPr>
        <w:t xml:space="preserve">2012 </w:t>
      </w:r>
      <w:r>
        <w:rPr>
          <w:rFonts w:ascii="Times New Roman" w:hAnsi="Times New Roman" w:cs="Times New Roman"/>
        </w:rPr>
        <w:t>Hyper-V.</w:t>
      </w:r>
      <w:r w:rsidR="00D4226F">
        <w:rPr>
          <w:rFonts w:ascii="Times New Roman" w:hAnsi="Times New Roman" w:cs="Times New Roman"/>
        </w:rPr>
        <w:t xml:space="preserve"> </w:t>
      </w:r>
      <w:r w:rsidR="00462C54" w:rsidRPr="00462C54">
        <w:rPr>
          <w:rFonts w:ascii="Times New Roman" w:hAnsi="Times New Roman" w:cs="Times New Roman"/>
        </w:rPr>
        <w:t>To import virtual machines successfully to</w:t>
      </w:r>
      <w:r w:rsidR="00D4226F">
        <w:rPr>
          <w:rFonts w:ascii="Times New Roman" w:hAnsi="Times New Roman" w:cs="Times New Roman"/>
        </w:rPr>
        <w:t xml:space="preserve"> </w:t>
      </w:r>
      <w:r w:rsidR="00462C54">
        <w:rPr>
          <w:rFonts w:ascii="Times New Roman" w:hAnsi="Times New Roman" w:cs="Times New Roman"/>
        </w:rPr>
        <w:t xml:space="preserve">Windows Server 2012 </w:t>
      </w:r>
      <w:r w:rsidR="00D4226F">
        <w:rPr>
          <w:rFonts w:ascii="Times New Roman" w:hAnsi="Times New Roman" w:cs="Times New Roman"/>
        </w:rPr>
        <w:t>Hyper-V</w:t>
      </w:r>
      <w:r w:rsidR="00CB77FE">
        <w:rPr>
          <w:rFonts w:ascii="Times New Roman" w:hAnsi="Times New Roman" w:cs="Times New Roman"/>
        </w:rPr>
        <w:t xml:space="preserve"> </w:t>
      </w:r>
      <w:r w:rsidR="00462C54">
        <w:rPr>
          <w:rFonts w:ascii="Times New Roman" w:hAnsi="Times New Roman" w:cs="Times New Roman"/>
        </w:rPr>
        <w:t>you will have to</w:t>
      </w:r>
      <w:r w:rsidR="00D4226F">
        <w:rPr>
          <w:rFonts w:ascii="Times New Roman" w:hAnsi="Times New Roman" w:cs="Times New Roman"/>
        </w:rPr>
        <w:t xml:space="preserve"> run the </w:t>
      </w:r>
      <w:r w:rsidR="00D4226F" w:rsidRPr="00D4226F">
        <w:rPr>
          <w:rFonts w:ascii="Times New Roman" w:hAnsi="Times New Roman" w:cs="Times New Roman"/>
        </w:rPr>
        <w:t>VM-Pre-Import</w:t>
      </w:r>
      <w:r w:rsidR="009F71EE">
        <w:rPr>
          <w:rFonts w:ascii="Times New Roman" w:hAnsi="Times New Roman" w:cs="Times New Roman"/>
        </w:rPr>
        <w:t xml:space="preserve"> script</w:t>
      </w:r>
      <w:r w:rsidR="00CB77FE">
        <w:rPr>
          <w:rFonts w:ascii="Times New Roman" w:hAnsi="Times New Roman" w:cs="Times New Roman"/>
        </w:rPr>
        <w:t>s</w:t>
      </w:r>
      <w:r>
        <w:rPr>
          <w:rFonts w:ascii="Times New Roman" w:hAnsi="Times New Roman" w:cs="Times New Roman"/>
        </w:rPr>
        <w:t xml:space="preserve"> </w:t>
      </w:r>
      <w:r w:rsidR="00CB77FE">
        <w:rPr>
          <w:rFonts w:ascii="Times New Roman" w:hAnsi="Times New Roman" w:cs="Times New Roman"/>
        </w:rPr>
        <w:t>which</w:t>
      </w:r>
      <w:r w:rsidR="00D4226F">
        <w:rPr>
          <w:rFonts w:ascii="Times New Roman" w:hAnsi="Times New Roman" w:cs="Times New Roman"/>
        </w:rPr>
        <w:t xml:space="preserve"> will create symbolic links to the </w:t>
      </w:r>
      <w:r w:rsidR="009F71EE">
        <w:rPr>
          <w:rFonts w:ascii="Times New Roman" w:hAnsi="Times New Roman" w:cs="Times New Roman"/>
        </w:rPr>
        <w:t>B</w:t>
      </w:r>
      <w:r w:rsidR="00D4226F">
        <w:rPr>
          <w:rFonts w:ascii="Times New Roman" w:hAnsi="Times New Roman" w:cs="Times New Roman"/>
        </w:rPr>
        <w:t>ase/</w:t>
      </w:r>
      <w:r w:rsidR="009F71EE">
        <w:rPr>
          <w:rFonts w:ascii="Times New Roman" w:hAnsi="Times New Roman" w:cs="Times New Roman"/>
        </w:rPr>
        <w:t>M</w:t>
      </w:r>
      <w:r w:rsidR="00D4226F">
        <w:rPr>
          <w:rFonts w:ascii="Times New Roman" w:hAnsi="Times New Roman" w:cs="Times New Roman"/>
        </w:rPr>
        <w:t>id</w:t>
      </w:r>
      <w:r w:rsidR="00FA57D4">
        <w:rPr>
          <w:rFonts w:ascii="Times New Roman" w:hAnsi="Times New Roman" w:cs="Times New Roman"/>
        </w:rPr>
        <w:t>dle</w:t>
      </w:r>
      <w:r w:rsidR="00D4226F">
        <w:rPr>
          <w:rFonts w:ascii="Times New Roman" w:hAnsi="Times New Roman" w:cs="Times New Roman"/>
        </w:rPr>
        <w:t>-</w:t>
      </w:r>
      <w:r w:rsidR="009F71EE">
        <w:rPr>
          <w:rFonts w:ascii="Times New Roman" w:hAnsi="Times New Roman" w:cs="Times New Roman"/>
        </w:rPr>
        <w:t>T</w:t>
      </w:r>
      <w:r w:rsidR="00D4226F">
        <w:rPr>
          <w:rFonts w:ascii="Times New Roman" w:hAnsi="Times New Roman" w:cs="Times New Roman"/>
        </w:rPr>
        <w:t xml:space="preserve">ier images in the </w:t>
      </w:r>
      <w:r w:rsidR="00980F17">
        <w:rPr>
          <w:rFonts w:ascii="Times New Roman" w:hAnsi="Times New Roman" w:cs="Times New Roman"/>
        </w:rPr>
        <w:t>C:\Program Files\Microsoft Learning\20486\20486-SEA-DEV13\</w:t>
      </w:r>
      <w:r w:rsidR="00D4226F" w:rsidRPr="00D4226F">
        <w:rPr>
          <w:rFonts w:ascii="Times New Roman" w:hAnsi="Times New Roman" w:cs="Times New Roman"/>
        </w:rPr>
        <w:t>Virtual Hard Disks\ folders</w:t>
      </w:r>
      <w:r w:rsidR="00D4226F">
        <w:rPr>
          <w:rFonts w:ascii="Times New Roman" w:hAnsi="Times New Roman" w:cs="Times New Roman"/>
        </w:rPr>
        <w:t>.</w:t>
      </w:r>
    </w:p>
    <w:p w:rsidR="00D019C1" w:rsidRPr="00D019C1" w:rsidRDefault="00D019C1" w:rsidP="00D019C1"/>
    <w:p w:rsidR="002213CE" w:rsidRDefault="002213CE" w:rsidP="002213CE">
      <w:r>
        <w:t xml:space="preserve">This </w:t>
      </w:r>
      <w:r w:rsidR="00E919B9">
        <w:t>learning product</w:t>
      </w:r>
      <w:r>
        <w:t xml:space="preserve"> is designed using Microsoft</w:t>
      </w:r>
      <w:r w:rsidRPr="00836609">
        <w:t>®</w:t>
      </w:r>
      <w:r>
        <w:t xml:space="preserve"> </w:t>
      </w:r>
      <w:r w:rsidR="00FA11A8">
        <w:t xml:space="preserve">Hyper-V running on Windows Server </w:t>
      </w:r>
      <w:r w:rsidR="00543CD7">
        <w:t>2012</w:t>
      </w:r>
      <w:r>
        <w:t xml:space="preserve">. </w:t>
      </w:r>
      <w:r w:rsidR="00FA11A8">
        <w:t>Hyper-V</w:t>
      </w:r>
      <w:r w:rsidR="007A3EE6">
        <w:t xml:space="preserve"> </w:t>
      </w:r>
      <w:r>
        <w:t xml:space="preserve">is a </w:t>
      </w:r>
      <w:r w:rsidR="00FA11A8">
        <w:t xml:space="preserve">virtualization </w:t>
      </w:r>
      <w:r>
        <w:t>technology that allows a single computer to act as a host for one or more virtual machines. The virtual machines use a set of virtual devices that might or might not map to the physical hardware of the host computer.</w:t>
      </w:r>
    </w:p>
    <w:p w:rsidR="002213CE" w:rsidRDefault="002213CE" w:rsidP="002213CE">
      <w:r>
        <w:t xml:space="preserve">The software that is installed onto the virtual machine is unmodified, full-version, retail software that operates exactly as it does when it is installed onto physical hardware. </w:t>
      </w:r>
    </w:p>
    <w:p w:rsidR="002213CE" w:rsidRDefault="002213CE" w:rsidP="002213CE">
      <w:r>
        <w:t>The following definitions will help you with the remainder of this document:</w:t>
      </w:r>
    </w:p>
    <w:p w:rsidR="002213CE" w:rsidRDefault="002213CE" w:rsidP="007A3EE6">
      <w:pPr>
        <w:pStyle w:val="Lb1"/>
        <w:numPr>
          <w:ilvl w:val="0"/>
          <w:numId w:val="0"/>
        </w:numPr>
        <w:ind w:left="1080" w:hanging="360"/>
      </w:pPr>
    </w:p>
    <w:p w:rsidR="004F4851" w:rsidRPr="004F4851" w:rsidRDefault="00FA11A8" w:rsidP="0068473B">
      <w:pPr>
        <w:pStyle w:val="Lb1"/>
        <w:numPr>
          <w:ilvl w:val="0"/>
          <w:numId w:val="24"/>
        </w:numPr>
        <w:rPr>
          <w:rStyle w:val="Strong"/>
          <w:b w:val="0"/>
          <w:bCs w:val="0"/>
          <w:lang w:eastAsia="en-US"/>
        </w:rPr>
      </w:pPr>
      <w:r>
        <w:rPr>
          <w:rStyle w:val="Strong"/>
        </w:rPr>
        <w:t>Hyper-V</w:t>
      </w:r>
      <w:r w:rsidR="004F4851">
        <w:t xml:space="preserve">: </w:t>
      </w:r>
      <w:r>
        <w:rPr>
          <w:lang w:eastAsia="en-US"/>
        </w:rPr>
        <w:t>Hyper-V</w:t>
      </w:r>
      <w:r w:rsidR="004F4851" w:rsidRPr="007A3EE6">
        <w:rPr>
          <w:lang w:eastAsia="en-US"/>
        </w:rPr>
        <w:t xml:space="preserve"> is a server application that enables users to run a broad range of operating systems</w:t>
      </w:r>
      <w:r w:rsidR="004F4851">
        <w:t xml:space="preserve"> </w:t>
      </w:r>
      <w:r w:rsidR="004F4851" w:rsidRPr="007A3EE6">
        <w:rPr>
          <w:lang w:eastAsia="en-US"/>
        </w:rPr>
        <w:t>simultaneously on a single physical server.</w:t>
      </w:r>
      <w:r>
        <w:t xml:space="preserve"> </w:t>
      </w:r>
    </w:p>
    <w:p w:rsidR="002213CE" w:rsidRDefault="002213CE" w:rsidP="0068473B">
      <w:pPr>
        <w:pStyle w:val="Lb1"/>
        <w:numPr>
          <w:ilvl w:val="0"/>
          <w:numId w:val="24"/>
        </w:numPr>
      </w:pPr>
      <w:r w:rsidRPr="001B5C98">
        <w:rPr>
          <w:rStyle w:val="Strong"/>
        </w:rPr>
        <w:t xml:space="preserve">Host </w:t>
      </w:r>
      <w:r w:rsidR="00F4660B">
        <w:rPr>
          <w:rStyle w:val="Strong"/>
        </w:rPr>
        <w:t>C</w:t>
      </w:r>
      <w:r w:rsidR="00F4660B" w:rsidRPr="001B5C98">
        <w:rPr>
          <w:rStyle w:val="Strong"/>
        </w:rPr>
        <w:t>omputer</w:t>
      </w:r>
      <w:r>
        <w:t xml:space="preserve">: The physical computer onto which an operating system and the </w:t>
      </w:r>
      <w:r w:rsidR="00FA11A8">
        <w:t>Hyper-V server role</w:t>
      </w:r>
      <w:r>
        <w:t xml:space="preserve"> have been installed.</w:t>
      </w:r>
    </w:p>
    <w:p w:rsidR="002213CE" w:rsidRDefault="002213CE" w:rsidP="0068473B">
      <w:pPr>
        <w:pStyle w:val="Lb1"/>
        <w:numPr>
          <w:ilvl w:val="0"/>
          <w:numId w:val="24"/>
        </w:numPr>
      </w:pPr>
      <w:r w:rsidRPr="001B5C98">
        <w:rPr>
          <w:rStyle w:val="Strong"/>
        </w:rPr>
        <w:t xml:space="preserve">Host </w:t>
      </w:r>
      <w:r w:rsidR="00F4660B">
        <w:rPr>
          <w:rStyle w:val="Strong"/>
        </w:rPr>
        <w:t>O</w:t>
      </w:r>
      <w:r w:rsidR="00F4660B" w:rsidRPr="001B5C98">
        <w:rPr>
          <w:rStyle w:val="Strong"/>
        </w:rPr>
        <w:t xml:space="preserve">perating </w:t>
      </w:r>
      <w:r w:rsidR="00F4660B">
        <w:rPr>
          <w:rStyle w:val="Strong"/>
        </w:rPr>
        <w:t>S</w:t>
      </w:r>
      <w:r w:rsidR="00F4660B" w:rsidRPr="001B5C98">
        <w:rPr>
          <w:rStyle w:val="Strong"/>
        </w:rPr>
        <w:t>ystem</w:t>
      </w:r>
      <w:r>
        <w:t>: The operating system that is running on the physical computer.</w:t>
      </w:r>
      <w:r w:rsidR="00FA11A8">
        <w:t xml:space="preserve"> </w:t>
      </w:r>
      <w:r w:rsidR="00543CD7">
        <w:t>For this course</w:t>
      </w:r>
      <w:r w:rsidR="00FA11A8">
        <w:t xml:space="preserve">, the only supported host operating system is Windows Server </w:t>
      </w:r>
      <w:r w:rsidR="00543CD7">
        <w:t>2012</w:t>
      </w:r>
      <w:r w:rsidR="00FA11A8">
        <w:t>.</w:t>
      </w:r>
    </w:p>
    <w:p w:rsidR="002213CE" w:rsidRDefault="002213CE" w:rsidP="0068473B">
      <w:pPr>
        <w:pStyle w:val="Lb1"/>
        <w:numPr>
          <w:ilvl w:val="0"/>
          <w:numId w:val="24"/>
        </w:numPr>
      </w:pPr>
      <w:r w:rsidRPr="001B5C98">
        <w:rPr>
          <w:rStyle w:val="Strong"/>
        </w:rPr>
        <w:t xml:space="preserve">Virtual </w:t>
      </w:r>
      <w:r w:rsidR="00F4660B">
        <w:rPr>
          <w:rStyle w:val="Strong"/>
        </w:rPr>
        <w:t>M</w:t>
      </w:r>
      <w:r w:rsidR="00F4660B" w:rsidRPr="001B5C98">
        <w:rPr>
          <w:rStyle w:val="Strong"/>
        </w:rPr>
        <w:t>achine</w:t>
      </w:r>
      <w:r>
        <w:t xml:space="preserve">: The computer that is running inside </w:t>
      </w:r>
      <w:r w:rsidR="00FA11A8">
        <w:t>Hyper-V</w:t>
      </w:r>
      <w:r>
        <w:t>. In this document, “</w:t>
      </w:r>
      <w:r w:rsidR="00FA11A8">
        <w:t>Hyper-V</w:t>
      </w:r>
      <w:r>
        <w:t xml:space="preserve">” refers to the application running on the host, while “virtual machine” refers to the guest operating system and any software that is running inside the </w:t>
      </w:r>
      <w:r w:rsidR="00FA11A8">
        <w:t>Hyper-V</w:t>
      </w:r>
      <w:r w:rsidR="007A3EE6">
        <w:t xml:space="preserve"> </w:t>
      </w:r>
      <w:r>
        <w:t>application.</w:t>
      </w:r>
    </w:p>
    <w:p w:rsidR="002213CE" w:rsidRDefault="002213CE" w:rsidP="0068473B">
      <w:pPr>
        <w:pStyle w:val="Lb1"/>
        <w:numPr>
          <w:ilvl w:val="0"/>
          <w:numId w:val="24"/>
        </w:numPr>
      </w:pPr>
      <w:r w:rsidRPr="001B5C98">
        <w:rPr>
          <w:rStyle w:val="Strong"/>
        </w:rPr>
        <w:t xml:space="preserve">Guest </w:t>
      </w:r>
      <w:r w:rsidR="00F4660B">
        <w:rPr>
          <w:rStyle w:val="Strong"/>
        </w:rPr>
        <w:t>O</w:t>
      </w:r>
      <w:r w:rsidR="00F4660B" w:rsidRPr="001B5C98">
        <w:rPr>
          <w:rStyle w:val="Strong"/>
        </w:rPr>
        <w:t xml:space="preserve">perating </w:t>
      </w:r>
      <w:r w:rsidR="00F4660B">
        <w:rPr>
          <w:rStyle w:val="Strong"/>
        </w:rPr>
        <w:t>S</w:t>
      </w:r>
      <w:r w:rsidR="00F4660B" w:rsidRPr="001B5C98">
        <w:rPr>
          <w:rStyle w:val="Strong"/>
        </w:rPr>
        <w:t>ystem</w:t>
      </w:r>
      <w:r>
        <w:t>: The operating system that is running inside the virtual machine.</w:t>
      </w:r>
    </w:p>
    <w:p w:rsidR="002213CE" w:rsidRDefault="002213CE" w:rsidP="00FA11A8">
      <w:pPr>
        <w:ind w:left="0"/>
      </w:pPr>
    </w:p>
    <w:p w:rsidR="002213CE" w:rsidRDefault="002213CE" w:rsidP="002213CE">
      <w:pPr>
        <w:pStyle w:val="Note"/>
      </w:pPr>
      <w:r w:rsidRPr="007E5B68">
        <w:rPr>
          <w:rStyle w:val="NotePrefix"/>
        </w:rPr>
        <w:t>Note:</w:t>
      </w:r>
      <w:r w:rsidRPr="00ED718E">
        <w:rPr>
          <w:rStyle w:val="Strong"/>
        </w:rPr>
        <w:t xml:space="preserve"> </w:t>
      </w:r>
      <w:r>
        <w:t xml:space="preserve">Pressing CTRL+ALT+DELETE while working with a virtual machine will display the Windows Security dialog box for the host operating system. To close the dialog box, press ESC. To access the Windows Security dialog box for a guest operating system, press </w:t>
      </w:r>
      <w:r w:rsidR="002F50B4">
        <w:t>CTRL</w:t>
      </w:r>
      <w:r>
        <w:t>+</w:t>
      </w:r>
      <w:r w:rsidR="002F50B4">
        <w:t>ALT+END</w:t>
      </w:r>
      <w:r>
        <w:t>. Other than this difference, software on a virtual machine behaves as it would behave on a physical computer.</w:t>
      </w:r>
    </w:p>
    <w:p w:rsidR="002213CE" w:rsidRDefault="002213CE" w:rsidP="002213CE">
      <w:r>
        <w:t>You can configure virtual machines to communicate with the host computer, other virtual machines on the same host computer, other host computers, virtual machines on other host computers, other physical computers on the network, or any combination thereof.</w:t>
      </w:r>
    </w:p>
    <w:p w:rsidR="002213CE" w:rsidRDefault="002213CE" w:rsidP="002213CE">
      <w:r>
        <w:lastRenderedPageBreak/>
        <w:t xml:space="preserve">The setup instructions that you will follow as part of this classroom setup guide configure </w:t>
      </w:r>
      <w:r w:rsidR="00FA11A8">
        <w:t>Hyper-V</w:t>
      </w:r>
      <w:r w:rsidR="00D34CC2">
        <w:t xml:space="preserve"> </w:t>
      </w:r>
      <w:r>
        <w:t xml:space="preserve">and the </w:t>
      </w:r>
      <w:r w:rsidR="00D34CC2">
        <w:t xml:space="preserve">Virtual Machines </w:t>
      </w:r>
      <w:r>
        <w:t xml:space="preserve">that run on the host. Changing any of the configuration settings may render the labs for this </w:t>
      </w:r>
      <w:r w:rsidR="00E919B9">
        <w:t>learning product</w:t>
      </w:r>
      <w:r>
        <w:t xml:space="preserve"> unusable.</w:t>
      </w:r>
    </w:p>
    <w:p w:rsidR="002311C3" w:rsidRDefault="002311C3" w:rsidP="002311C3">
      <w:pPr>
        <w:rPr>
          <w:vanish/>
          <w:color w:val="FF0000"/>
        </w:rPr>
      </w:pPr>
    </w:p>
    <w:p w:rsidR="002311C3" w:rsidRPr="007A71FB" w:rsidRDefault="002311C3" w:rsidP="002311C3">
      <w:pPr>
        <w:rPr>
          <w:vanish/>
          <w:color w:val="FF0000"/>
        </w:rPr>
      </w:pPr>
      <w:r>
        <w:rPr>
          <w:vanish/>
          <w:color w:val="FF0000"/>
        </w:rPr>
        <w:t>Delete any of the following sections (Windows 8 or Windows Server 2012) that do not apply to this course. &lt;</w:t>
      </w:r>
      <w:r w:rsidR="00DE5BD8">
        <w:rPr>
          <w:vanish/>
          <w:color w:val="FF0000"/>
        </w:rPr>
        <w:t>Delete</w:t>
      </w:r>
      <w:r>
        <w:rPr>
          <w:vanish/>
          <w:color w:val="FF0000"/>
        </w:rPr>
        <w:t xml:space="preserve"> this comment&gt;</w:t>
      </w:r>
    </w:p>
    <w:p w:rsidR="002311C3" w:rsidRPr="00C7331D" w:rsidRDefault="002311C3" w:rsidP="002311C3">
      <w:pPr>
        <w:pStyle w:val="Heading1"/>
        <w:rPr>
          <w:rFonts w:ascii="Calibri" w:eastAsia="Calibri" w:hAnsi="Calibri" w:cs="Calibri"/>
          <w:b w:val="0"/>
          <w:bCs w:val="0"/>
        </w:rPr>
      </w:pPr>
      <w:bookmarkStart w:id="10" w:name="_Toc338846188"/>
      <w:bookmarkStart w:id="11" w:name="_Toc339365058"/>
      <w:bookmarkStart w:id="12" w:name="_Toc354594115"/>
      <w:bookmarkStart w:id="13" w:name="_Toc360465709"/>
      <w:r w:rsidRPr="00C7331D">
        <w:t>Windows 8 Virtual Machine Activation</w:t>
      </w:r>
      <w:bookmarkEnd w:id="10"/>
      <w:bookmarkEnd w:id="11"/>
      <w:bookmarkEnd w:id="12"/>
      <w:bookmarkEnd w:id="13"/>
    </w:p>
    <w:p w:rsidR="002311C3" w:rsidRPr="00C7331D" w:rsidRDefault="002311C3" w:rsidP="002311C3">
      <w:r>
        <w:t xml:space="preserve">You have to </w:t>
      </w:r>
      <w:r w:rsidRPr="00C7331D">
        <w:t>activat</w:t>
      </w:r>
      <w:r>
        <w:t>e</w:t>
      </w:r>
      <w:r w:rsidRPr="00C7331D">
        <w:t xml:space="preserve"> </w:t>
      </w:r>
      <w:r>
        <w:t>virtual machines</w:t>
      </w:r>
      <w:r w:rsidRPr="00C7331D">
        <w:t xml:space="preserve"> used in this course that are based on Windows 8</w:t>
      </w:r>
      <w:r>
        <w:t xml:space="preserve">; </w:t>
      </w:r>
      <w:r w:rsidRPr="00C7331D">
        <w:t xml:space="preserve">instructions for </w:t>
      </w:r>
      <w:r>
        <w:t>doing this are</w:t>
      </w:r>
      <w:r w:rsidRPr="00C7331D">
        <w:t xml:space="preserve"> in the section </w:t>
      </w:r>
      <w:r w:rsidRPr="00C7331D">
        <w:rPr>
          <w:b/>
        </w:rPr>
        <w:t>Configure the Virtual Machines on the Instructor Computer</w:t>
      </w:r>
      <w:r w:rsidRPr="00C7331D">
        <w:t xml:space="preserve">. </w:t>
      </w:r>
    </w:p>
    <w:p w:rsidR="002311C3" w:rsidRDefault="002311C3" w:rsidP="002311C3">
      <w:r w:rsidRPr="00C7331D">
        <w:t xml:space="preserve">More information on this new requirement and steps on how to obtain product keys for activation can be found </w:t>
      </w:r>
      <w:r>
        <w:t>at</w:t>
      </w:r>
      <w:r w:rsidRPr="00C7331D">
        <w:t xml:space="preserve">: </w:t>
      </w:r>
      <w:hyperlink r:id="rId18" w:history="1">
        <w:r w:rsidRPr="0085524F">
          <w:rPr>
            <w:color w:val="0000FF"/>
            <w:u w:val="single"/>
          </w:rPr>
          <w:t>http://go.microsoft.com/fwlink/?LinkId=270851</w:t>
        </w:r>
      </w:hyperlink>
      <w:r>
        <w:t>.</w:t>
      </w:r>
    </w:p>
    <w:p w:rsidR="002311C3" w:rsidRDefault="002311C3" w:rsidP="002213CE"/>
    <w:p w:rsidR="002213CE" w:rsidRDefault="002213CE" w:rsidP="002213CE">
      <w:pPr>
        <w:pStyle w:val="Heading1"/>
      </w:pPr>
      <w:bookmarkStart w:id="14" w:name="_Toc80588216"/>
      <w:bookmarkStart w:id="15" w:name="_Toc129671656"/>
      <w:bookmarkStart w:id="16" w:name="_Toc170641079"/>
      <w:bookmarkStart w:id="17" w:name="_Toc172102379"/>
      <w:bookmarkStart w:id="18" w:name="_Toc229648527"/>
      <w:bookmarkStart w:id="19" w:name="_Toc360465710"/>
      <w:r>
        <w:t>Setup Overview</w:t>
      </w:r>
      <w:bookmarkEnd w:id="14"/>
      <w:bookmarkEnd w:id="15"/>
      <w:bookmarkEnd w:id="16"/>
      <w:bookmarkEnd w:id="17"/>
      <w:bookmarkEnd w:id="18"/>
      <w:bookmarkEnd w:id="19"/>
    </w:p>
    <w:p w:rsidR="002213CE" w:rsidRDefault="002213CE" w:rsidP="002213CE">
      <w:r>
        <w:t xml:space="preserve">The </w:t>
      </w:r>
      <w:r w:rsidRPr="002213CE">
        <w:t>host computers must be set up with</w:t>
      </w:r>
      <w:r w:rsidR="00FA11A8">
        <w:t xml:space="preserve"> a 64 bit version of</w:t>
      </w:r>
      <w:r w:rsidRPr="002213CE">
        <w:t xml:space="preserve"> </w:t>
      </w:r>
      <w:r w:rsidR="00FA11A8">
        <w:t xml:space="preserve">Windows Server </w:t>
      </w:r>
      <w:r w:rsidR="00462C54">
        <w:t xml:space="preserve">2012 </w:t>
      </w:r>
      <w:r w:rsidR="00FA11A8">
        <w:t>and must be running on 64 bit hardware. For</w:t>
      </w:r>
      <w:r w:rsidR="0068007C">
        <w:t xml:space="preserve"> more </w:t>
      </w:r>
      <w:r w:rsidR="00FA11A8">
        <w:t xml:space="preserve">information on the supported hardware for Hyper-V, </w:t>
      </w:r>
      <w:r w:rsidR="0068007C" w:rsidRPr="00BE7289">
        <w:t xml:space="preserve">please see the follow web site: </w:t>
      </w:r>
      <w:r w:rsidR="002A320C" w:rsidRPr="002A320C">
        <w:t>http://www.microsoft.com</w:t>
      </w:r>
      <w:r w:rsidR="002A320C">
        <w:t>/hyper</w:t>
      </w:r>
      <w:r w:rsidR="00425152">
        <w:t>-</w:t>
      </w:r>
      <w:r w:rsidR="002A320C">
        <w:t>v</w:t>
      </w:r>
      <w:r w:rsidRPr="00BE7289">
        <w:t>.</w:t>
      </w:r>
      <w:r w:rsidRPr="002213CE">
        <w:t xml:space="preserve"> </w:t>
      </w:r>
      <w:r w:rsidR="004B6819">
        <w:t xml:space="preserve"> </w:t>
      </w:r>
      <w:r w:rsidRPr="002213CE">
        <w:t xml:space="preserve">For the purposes of this </w:t>
      </w:r>
      <w:r w:rsidR="00E919B9">
        <w:t>learning product</w:t>
      </w:r>
      <w:r w:rsidRPr="002213CE">
        <w:t xml:space="preserve">, it is not necessary for the host computers to be able to communicate with </w:t>
      </w:r>
      <w:r w:rsidR="006A357A">
        <w:t xml:space="preserve">another </w:t>
      </w:r>
      <w:r w:rsidRPr="002213CE">
        <w:t>network. However, allowing them to communicate with each other is recommended to make setup easier. The setup procedures below assume that the host computers can communicate with each other for setup purposes. You should note the administrator’s user name and password for the host computers and provide this information to the</w:t>
      </w:r>
      <w:r>
        <w:t xml:space="preserve"> instructor. </w:t>
      </w:r>
    </w:p>
    <w:p w:rsidR="002213CE" w:rsidRDefault="002213CE" w:rsidP="002213CE">
      <w:pPr>
        <w:pStyle w:val="Heading1"/>
      </w:pPr>
      <w:bookmarkStart w:id="20" w:name="_Toc80588217"/>
      <w:bookmarkStart w:id="21" w:name="_Toc129671657"/>
      <w:bookmarkStart w:id="22" w:name="_Toc170641080"/>
      <w:bookmarkStart w:id="23" w:name="_Toc172102380"/>
      <w:bookmarkStart w:id="24" w:name="_Toc229648528"/>
      <w:bookmarkStart w:id="25" w:name="_Toc360465711"/>
      <w:r>
        <w:t>Classroom Requirements</w:t>
      </w:r>
      <w:bookmarkEnd w:id="20"/>
      <w:bookmarkEnd w:id="21"/>
      <w:bookmarkEnd w:id="22"/>
      <w:bookmarkEnd w:id="23"/>
      <w:bookmarkEnd w:id="24"/>
      <w:bookmarkEnd w:id="25"/>
    </w:p>
    <w:p w:rsidR="002213CE" w:rsidRDefault="002213CE" w:rsidP="002213CE">
      <w:r>
        <w:t xml:space="preserve">This </w:t>
      </w:r>
      <w:r w:rsidR="00E919B9">
        <w:t>learning product</w:t>
      </w:r>
      <w:r>
        <w:t xml:space="preserve"> requires a classroom with a minimum of one computer for the instructor and one for each student. Before class begins, use the following information and instructions to install and configure all computers. </w:t>
      </w:r>
    </w:p>
    <w:p w:rsidR="002213CE" w:rsidRDefault="002213CE" w:rsidP="003448FD">
      <w:pPr>
        <w:pStyle w:val="Heading2"/>
      </w:pPr>
      <w:bookmarkStart w:id="26" w:name="_Toc172102381"/>
      <w:bookmarkStart w:id="27" w:name="_Toc360465712"/>
      <w:r>
        <w:t>Hardware</w:t>
      </w:r>
      <w:bookmarkEnd w:id="26"/>
      <w:bookmarkEnd w:id="27"/>
    </w:p>
    <w:p w:rsidR="002213CE" w:rsidRDefault="002213CE" w:rsidP="002213CE">
      <w:r>
        <w:t>The classroom computers require the following hardware and software configuration.</w:t>
      </w:r>
    </w:p>
    <w:p w:rsidR="004C02D0" w:rsidRPr="002D399C" w:rsidRDefault="004C02D0" w:rsidP="002213CE">
      <w:pPr>
        <w:rPr>
          <w:vanish/>
          <w:color w:val="FF0000"/>
        </w:rPr>
      </w:pPr>
      <w:r w:rsidRPr="002D399C">
        <w:rPr>
          <w:vanish/>
          <w:color w:val="FF0000"/>
        </w:rPr>
        <w:t>Select the appropriate Hardware Level below, and delete Hardware Level that you do not use.</w:t>
      </w:r>
    </w:p>
    <w:p w:rsidR="002213CE" w:rsidRDefault="002213CE" w:rsidP="00284D63">
      <w:pPr>
        <w:pStyle w:val="Le"/>
        <w:jc w:val="left"/>
      </w:pPr>
    </w:p>
    <w:p w:rsidR="002213CE" w:rsidRDefault="002213CE" w:rsidP="002213CE">
      <w:pPr>
        <w:pStyle w:val="Le"/>
      </w:pPr>
    </w:p>
    <w:p w:rsidR="002F6015" w:rsidRPr="00905A1F" w:rsidRDefault="002F6015" w:rsidP="003448FD">
      <w:pPr>
        <w:rPr>
          <w:b/>
        </w:rPr>
      </w:pPr>
      <w:r w:rsidRPr="00905A1F">
        <w:rPr>
          <w:b/>
        </w:rPr>
        <w:t xml:space="preserve">Hardware Level </w:t>
      </w:r>
      <w:r w:rsidR="00A639F5" w:rsidRPr="00905A1F">
        <w:rPr>
          <w:b/>
        </w:rPr>
        <w:t>6</w:t>
      </w:r>
    </w:p>
    <w:p w:rsidR="00D76D8A" w:rsidRPr="006A357A" w:rsidRDefault="00C53EC0" w:rsidP="00D76D8A">
      <w:pPr>
        <w:pStyle w:val="Lb1"/>
        <w:rPr>
          <w:rFonts w:eastAsia="Times New Roman"/>
          <w:lang w:eastAsia="en-US"/>
        </w:rPr>
      </w:pPr>
      <w:r w:rsidRPr="00397789">
        <w:t>Processor</w:t>
      </w:r>
      <w:r>
        <w:t xml:space="preserve">: </w:t>
      </w:r>
      <w:r w:rsidR="002F6015" w:rsidRPr="006A357A">
        <w:t>Intel Virtualization Technology (Intel VT) or AMD Virtualization (AMD-V)</w:t>
      </w:r>
    </w:p>
    <w:p w:rsidR="00D76D8A" w:rsidRPr="006A357A" w:rsidRDefault="00C53EC0" w:rsidP="00D76D8A">
      <w:pPr>
        <w:pStyle w:val="Lb1"/>
        <w:rPr>
          <w:rFonts w:eastAsia="Times New Roman"/>
          <w:lang w:eastAsia="en-US"/>
        </w:rPr>
      </w:pPr>
      <w:r w:rsidRPr="00397789">
        <w:t xml:space="preserve">Hard Disk: </w:t>
      </w:r>
      <w:r w:rsidR="00D76D8A" w:rsidRPr="006A357A">
        <w:rPr>
          <w:rFonts w:eastAsia="Times New Roman"/>
          <w:lang w:eastAsia="en-US"/>
        </w:rPr>
        <w:t>Dual 120 GB hard disks 7200 RM SATA or better</w:t>
      </w:r>
      <w:r>
        <w:rPr>
          <w:rFonts w:eastAsia="Times New Roman"/>
          <w:lang w:eastAsia="en-US"/>
        </w:rPr>
        <w:t xml:space="preserve"> (</w:t>
      </w:r>
      <w:r>
        <w:t>Striped</w:t>
      </w:r>
      <w:r>
        <w:rPr>
          <w:rFonts w:eastAsia="Times New Roman"/>
          <w:lang w:eastAsia="en-US"/>
        </w:rPr>
        <w:t>)</w:t>
      </w:r>
    </w:p>
    <w:p w:rsidR="005C212E" w:rsidRDefault="00C53EC0" w:rsidP="002F6015">
      <w:pPr>
        <w:pStyle w:val="Lb1"/>
      </w:pPr>
      <w:r w:rsidRPr="00397789">
        <w:t>RAM</w:t>
      </w:r>
      <w:r>
        <w:t xml:space="preserve">: </w:t>
      </w:r>
      <w:r w:rsidR="002F6015" w:rsidRPr="006A357A">
        <w:t>4 GB expandable to 8GB</w:t>
      </w:r>
      <w:r w:rsidR="005C212E">
        <w:t xml:space="preserve"> or higher</w:t>
      </w:r>
    </w:p>
    <w:p w:rsidR="002F6015" w:rsidRPr="006A357A" w:rsidRDefault="00E66C13" w:rsidP="002F6015">
      <w:pPr>
        <w:pStyle w:val="Lb1"/>
      </w:pPr>
      <w:r>
        <w:t xml:space="preserve">DVD/CD: </w:t>
      </w:r>
      <w:r w:rsidR="002F6015" w:rsidRPr="006A357A">
        <w:t>DVD drive</w:t>
      </w:r>
    </w:p>
    <w:p w:rsidR="002F6015" w:rsidRPr="006A357A" w:rsidRDefault="005C212E" w:rsidP="002F6015">
      <w:pPr>
        <w:pStyle w:val="Lb1"/>
      </w:pPr>
      <w:r>
        <w:lastRenderedPageBreak/>
        <w:t>Network adapter</w:t>
      </w:r>
    </w:p>
    <w:p w:rsidR="002F6015" w:rsidRPr="002F6015" w:rsidRDefault="00E66C13" w:rsidP="002F6015">
      <w:pPr>
        <w:pStyle w:val="Lb1"/>
      </w:pPr>
      <w:r>
        <w:t xml:space="preserve">Video Adapter/Monitor: </w:t>
      </w:r>
      <w:r w:rsidRPr="002F6015">
        <w:t xml:space="preserve">17-inch </w:t>
      </w:r>
      <w:r w:rsidR="002F6015" w:rsidRPr="002F6015">
        <w:t xml:space="preserve">Super VGA (SVGA) </w:t>
      </w:r>
    </w:p>
    <w:p w:rsidR="002F6015" w:rsidRPr="002F6015" w:rsidRDefault="002F6015" w:rsidP="002F6015">
      <w:pPr>
        <w:pStyle w:val="Lb1"/>
      </w:pPr>
      <w:r w:rsidRPr="002F6015">
        <w:t>Microsoft Mouse or compatible pointing device</w:t>
      </w:r>
    </w:p>
    <w:p w:rsidR="002F6015" w:rsidRPr="002F6015" w:rsidRDefault="002F6015" w:rsidP="002F6015">
      <w:pPr>
        <w:pStyle w:val="Lb1"/>
      </w:pPr>
      <w:r w:rsidRPr="002F6015">
        <w:t>Sound card with amplified speakers</w:t>
      </w:r>
    </w:p>
    <w:p w:rsidR="002213CE" w:rsidRPr="00D84DE1" w:rsidRDefault="002213CE" w:rsidP="00836609">
      <w:pPr>
        <w:pStyle w:val="Le"/>
      </w:pPr>
    </w:p>
    <w:p w:rsidR="002213CE" w:rsidRDefault="002213CE" w:rsidP="002213CE">
      <w:r w:rsidRPr="00D84DE1">
        <w:t xml:space="preserve">In addition, the instructor computer </w:t>
      </w:r>
      <w:r>
        <w:t>must</w:t>
      </w:r>
      <w:r w:rsidRPr="00D84DE1">
        <w:t xml:space="preserve"> be connected to a projection display device that supports SVGA </w:t>
      </w:r>
      <w:r w:rsidR="00B11076">
        <w:t xml:space="preserve">1024 </w:t>
      </w:r>
      <w:r w:rsidRPr="00D84DE1">
        <w:t>x</w:t>
      </w:r>
      <w:r>
        <w:t xml:space="preserve"> </w:t>
      </w:r>
      <w:r w:rsidR="00B11076">
        <w:t xml:space="preserve">768 </w:t>
      </w:r>
      <w:r>
        <w:t>pixels</w:t>
      </w:r>
      <w:r w:rsidRPr="00D84DE1">
        <w:t xml:space="preserve">, </w:t>
      </w:r>
      <w:r w:rsidR="00B11076">
        <w:t xml:space="preserve">16 bit </w:t>
      </w:r>
      <w:r w:rsidRPr="00D84DE1">
        <w:t>colors</w:t>
      </w:r>
      <w:r>
        <w:t>.</w:t>
      </w:r>
    </w:p>
    <w:p w:rsidR="00110304" w:rsidRDefault="00110304" w:rsidP="002213CE"/>
    <w:p w:rsidR="00110304" w:rsidRPr="006F2AE8" w:rsidRDefault="00110304" w:rsidP="00110304">
      <w:pPr>
        <w:rPr>
          <w:b/>
        </w:rPr>
      </w:pPr>
      <w:r w:rsidRPr="006F2AE8">
        <w:rPr>
          <w:b/>
        </w:rPr>
        <w:t xml:space="preserve">Hardware Level </w:t>
      </w:r>
      <w:r>
        <w:rPr>
          <w:b/>
        </w:rPr>
        <w:t>7</w:t>
      </w:r>
    </w:p>
    <w:p w:rsidR="00110304" w:rsidRPr="006F2AE8" w:rsidRDefault="00110304" w:rsidP="002D399C">
      <w:pPr>
        <w:pStyle w:val="Lb1"/>
      </w:pPr>
      <w:r w:rsidRPr="006F2AE8">
        <w:t>Processor: 64 bit Intel Virtualization Technology (Intel VT) or AMD Virtualization (AMD-V) processor (2.8 Ghz dual core or better recommended</w:t>
      </w:r>
      <w:r w:rsidR="00C53EC0">
        <w:t>)</w:t>
      </w:r>
      <w:r w:rsidRPr="006F2AE8">
        <w:t xml:space="preserve"> </w:t>
      </w:r>
    </w:p>
    <w:p w:rsidR="00110304" w:rsidRPr="00543CD7" w:rsidRDefault="00110304" w:rsidP="002D399C">
      <w:pPr>
        <w:pStyle w:val="Lb1"/>
      </w:pPr>
      <w:r w:rsidRPr="00543CD7">
        <w:t>Hard Disk: Dual 500 GB hard disks 7200 RPM SATA or faster (striped)</w:t>
      </w:r>
    </w:p>
    <w:p w:rsidR="00110304" w:rsidRPr="006F2AE8" w:rsidRDefault="00110304" w:rsidP="002D399C">
      <w:pPr>
        <w:pStyle w:val="Lb1"/>
      </w:pPr>
      <w:r w:rsidRPr="00462C54">
        <w:t>RAM: 16 GB</w:t>
      </w:r>
      <w:r w:rsidR="00E66C13">
        <w:t xml:space="preserve"> or higher</w:t>
      </w:r>
    </w:p>
    <w:p w:rsidR="00110304" w:rsidRDefault="00110304" w:rsidP="002D399C">
      <w:pPr>
        <w:pStyle w:val="Lb1"/>
      </w:pPr>
      <w:r>
        <w:t>DVD/CD: DVD; dual layer recommended.</w:t>
      </w:r>
    </w:p>
    <w:p w:rsidR="00110304" w:rsidRDefault="00110304" w:rsidP="002D399C">
      <w:pPr>
        <w:pStyle w:val="Lb1"/>
      </w:pPr>
      <w:r>
        <w:t>Network Adapter</w:t>
      </w:r>
    </w:p>
    <w:p w:rsidR="00110304" w:rsidRDefault="00E66C13" w:rsidP="002D399C">
      <w:pPr>
        <w:pStyle w:val="Lb1"/>
      </w:pPr>
      <w:r>
        <w:t>Sound Card with amplified speakers</w:t>
      </w:r>
    </w:p>
    <w:p w:rsidR="00110304" w:rsidRDefault="00110304" w:rsidP="002D399C">
      <w:pPr>
        <w:pStyle w:val="Lb1"/>
      </w:pPr>
      <w:r>
        <w:t>Monitor: Dual SVGA monitors 17” or larger supporting 1440X900 minimum resolution</w:t>
      </w:r>
    </w:p>
    <w:p w:rsidR="00E66C13" w:rsidRPr="00D84DE1" w:rsidRDefault="00E66C13" w:rsidP="002D399C">
      <w:pPr>
        <w:pStyle w:val="Lb1"/>
        <w:numPr>
          <w:ilvl w:val="0"/>
          <w:numId w:val="0"/>
        </w:numPr>
        <w:ind w:left="1080" w:hanging="360"/>
      </w:pPr>
      <w:r>
        <w:t>In addition, the instructor computer must be connected to a projection display device that supports SVGA 1024 x 768 pixels, 16 bit colors</w:t>
      </w:r>
    </w:p>
    <w:p w:rsidR="002213CE" w:rsidRDefault="002213CE" w:rsidP="003448FD">
      <w:pPr>
        <w:pStyle w:val="Heading2"/>
      </w:pPr>
      <w:bookmarkStart w:id="28" w:name="_Toc172102382"/>
      <w:bookmarkStart w:id="29" w:name="_Toc360465713"/>
      <w:r>
        <w:t>Software</w:t>
      </w:r>
      <w:bookmarkEnd w:id="28"/>
      <w:bookmarkEnd w:id="29"/>
    </w:p>
    <w:p w:rsidR="002213CE" w:rsidRPr="00B101BC" w:rsidRDefault="002213CE" w:rsidP="002213CE">
      <w:r>
        <w:t xml:space="preserve">Please note that, unless otherwise indicated, this software is not included in the Trainer Materials disc. This </w:t>
      </w:r>
      <w:r w:rsidR="00E919B9">
        <w:t>learning product</w:t>
      </w:r>
      <w:r>
        <w:t xml:space="preserve"> was developed and tested on </w:t>
      </w:r>
      <w:r w:rsidR="00284D63">
        <w:t>supported Microsoft</w:t>
      </w:r>
      <w:r>
        <w:t xml:space="preserve"> software, which is required for the classroom computers</w:t>
      </w:r>
      <w:r w:rsidR="006E15F0">
        <w:t>.</w:t>
      </w:r>
    </w:p>
    <w:p w:rsidR="002213CE" w:rsidRDefault="00284D63" w:rsidP="00284D63">
      <w:pPr>
        <w:pStyle w:val="Lb1"/>
        <w:numPr>
          <w:ilvl w:val="0"/>
          <w:numId w:val="0"/>
        </w:numPr>
        <w:ind w:left="720"/>
      </w:pPr>
      <w:r>
        <w:t xml:space="preserve">Also required, but not included in the Training Materials: </w:t>
      </w:r>
      <w:r w:rsidR="002213CE">
        <w:t>Microsoft Office PowerPoint</w:t>
      </w:r>
      <w:r w:rsidR="002213CE" w:rsidRPr="00836609">
        <w:t>®</w:t>
      </w:r>
      <w:r w:rsidR="002213CE">
        <w:t xml:space="preserve"> </w:t>
      </w:r>
      <w:r w:rsidR="006A357A">
        <w:t xml:space="preserve">2007 </w:t>
      </w:r>
      <w:r w:rsidR="002213CE">
        <w:t>(instructor computer only)</w:t>
      </w:r>
      <w:r>
        <w:t>.</w:t>
      </w:r>
    </w:p>
    <w:p w:rsidR="002213CE" w:rsidRDefault="002213CE" w:rsidP="002213CE">
      <w:pPr>
        <w:pStyle w:val="Le"/>
      </w:pPr>
    </w:p>
    <w:p w:rsidR="002213CE" w:rsidRDefault="002213CE" w:rsidP="00217362">
      <w:pPr>
        <w:pStyle w:val="Heading1"/>
      </w:pPr>
      <w:bookmarkStart w:id="30" w:name="_Toc80588218"/>
      <w:bookmarkStart w:id="31" w:name="_Toc129671658"/>
      <w:bookmarkStart w:id="32" w:name="_Toc170641081"/>
      <w:bookmarkStart w:id="33" w:name="_Toc172102383"/>
      <w:bookmarkStart w:id="34" w:name="_Toc229648529"/>
      <w:bookmarkStart w:id="35" w:name="_Toc360465714"/>
      <w:r>
        <w:t>Classroom Configuration</w:t>
      </w:r>
      <w:bookmarkEnd w:id="30"/>
      <w:bookmarkEnd w:id="31"/>
      <w:bookmarkEnd w:id="32"/>
      <w:bookmarkEnd w:id="33"/>
      <w:bookmarkEnd w:id="34"/>
      <w:bookmarkEnd w:id="35"/>
    </w:p>
    <w:p w:rsidR="002213CE" w:rsidRDefault="002213CE" w:rsidP="002213CE">
      <w:pPr>
        <w:rPr>
          <w:rStyle w:val="Hidden"/>
        </w:rPr>
      </w:pPr>
      <w:r w:rsidRPr="00217362">
        <w:rPr>
          <w:rStyle w:val="Hidden"/>
        </w:rPr>
        <w:t xml:space="preserve">Insert a paragraph to describe the classroom configuration, customized for the </w:t>
      </w:r>
      <w:r w:rsidR="00E919B9">
        <w:rPr>
          <w:rStyle w:val="Hidden"/>
        </w:rPr>
        <w:t>learning product</w:t>
      </w:r>
      <w:r w:rsidRPr="00217362">
        <w:rPr>
          <w:rStyle w:val="Hidden"/>
        </w:rPr>
        <w:t>. This is also a great place to diagram any complex network environments.</w:t>
      </w:r>
    </w:p>
    <w:p w:rsidR="009B27D7" w:rsidRPr="00217362" w:rsidRDefault="009B27D7" w:rsidP="002213CE">
      <w:pPr>
        <w:rPr>
          <w:rStyle w:val="Hidden"/>
        </w:rPr>
      </w:pPr>
      <w:r>
        <w:rPr>
          <w:rStyle w:val="Hidden"/>
        </w:rPr>
        <w:t xml:space="preserve">For example: </w:t>
      </w:r>
    </w:p>
    <w:p w:rsidR="002213CE" w:rsidRPr="00836609" w:rsidRDefault="002213CE" w:rsidP="00217362">
      <w:r w:rsidRPr="00217362">
        <w:rPr>
          <w:rStyle w:val="Hidden"/>
        </w:rPr>
        <w:t xml:space="preserve">Each classroom computer will serve as the host for one virtual machine that will run in </w:t>
      </w:r>
      <w:r w:rsidR="00812D90">
        <w:rPr>
          <w:rStyle w:val="Hidden"/>
        </w:rPr>
        <w:t>Hyper-V</w:t>
      </w:r>
      <w:r w:rsidRPr="00217362">
        <w:rPr>
          <w:rStyle w:val="Hidden"/>
        </w:rPr>
        <w:t xml:space="preserve">. Domain or workgroup membership does not matter. The network configuration of the host computers does not matter. After completion of the setup, all computers will be configured to run the virtual machine named GEN-DEV. </w:t>
      </w:r>
    </w:p>
    <w:p w:rsidR="002213CE" w:rsidRDefault="002213CE" w:rsidP="00E9100F">
      <w:pPr>
        <w:pStyle w:val="Heading4"/>
      </w:pPr>
      <w:r>
        <w:t xml:space="preserve">Estimated </w:t>
      </w:r>
      <w:r w:rsidR="006B10B4">
        <w:t>T</w:t>
      </w:r>
      <w:r>
        <w:t xml:space="preserve">ime to </w:t>
      </w:r>
      <w:r w:rsidR="006B10B4">
        <w:t xml:space="preserve">Set </w:t>
      </w:r>
      <w:r>
        <w:t xml:space="preserve">up the </w:t>
      </w:r>
      <w:r w:rsidR="006B10B4">
        <w:t>Classroom</w:t>
      </w:r>
      <w:r>
        <w:t xml:space="preserve">: </w:t>
      </w:r>
      <w:r w:rsidRPr="00046D40">
        <w:rPr>
          <w:rStyle w:val="Placeholder"/>
        </w:rPr>
        <w:t>60</w:t>
      </w:r>
      <w:r>
        <w:t xml:space="preserve"> </w:t>
      </w:r>
      <w:r w:rsidR="006B10B4">
        <w:t xml:space="preserve">Minutes </w:t>
      </w:r>
    </w:p>
    <w:p w:rsidR="0033354D" w:rsidRDefault="0033354D" w:rsidP="0033354D"/>
    <w:p w:rsidR="0033354D" w:rsidRPr="0033354D" w:rsidRDefault="0033354D" w:rsidP="0033354D">
      <w:pPr>
        <w:rPr>
          <w:vanish/>
          <w:color w:val="FF0000"/>
        </w:rPr>
      </w:pPr>
      <w:r w:rsidRPr="0033354D">
        <w:rPr>
          <w:vanish/>
          <w:color w:val="FF0000"/>
        </w:rPr>
        <w:t>If your course Windows Azure accounts</w:t>
      </w:r>
      <w:r>
        <w:rPr>
          <w:vanish/>
          <w:color w:val="FF0000"/>
        </w:rPr>
        <w:t>, include information similar to this Note.</w:t>
      </w:r>
    </w:p>
    <w:p w:rsidR="0033354D" w:rsidRPr="0033354D" w:rsidRDefault="0033354D" w:rsidP="0033354D">
      <w:pPr>
        <w:pStyle w:val="Note"/>
        <w:keepNext/>
        <w:rPr>
          <w:vanish/>
          <w:color w:val="FF0000"/>
          <w:lang w:eastAsia="en-US"/>
        </w:rPr>
      </w:pPr>
      <w:r w:rsidRPr="0033354D">
        <w:rPr>
          <w:b/>
          <w:vanish/>
          <w:color w:val="FF0000"/>
          <w:lang w:eastAsia="en-US"/>
        </w:rPr>
        <w:t>Note:</w:t>
      </w:r>
      <w:r w:rsidRPr="0033354D">
        <w:rPr>
          <w:vanish/>
          <w:color w:val="FF0000"/>
          <w:lang w:eastAsia="en-US"/>
        </w:rPr>
        <w:t xml:space="preserve"> </w:t>
      </w:r>
      <w:r w:rsidRPr="0033354D">
        <w:rPr>
          <w:vanish/>
          <w:color w:val="FF0000"/>
          <w:lang w:bidi="he-IL"/>
        </w:rPr>
        <w:t>This course is designed to use an Internet connection inside the virtual machine. The Internet connection is required for downloading components from NuGet within Visual Studio, and to access Windows Azure.  If there is no Internet connection present, this course will need to be modified to be delivered from a disconnected student machine.  Student trial accounts for Windows Azure should be provisioned in advance of the first day of class and provisioning can take up to 48 hours.  Windows Azure accounts for students can be acquired from the MSL Campaign Factory.  (</w:t>
      </w:r>
      <w:hyperlink r:id="rId19" w:history="1">
        <w:r w:rsidRPr="0033354D">
          <w:rPr>
            <w:rStyle w:val="Hyperlink"/>
            <w:vanish/>
            <w:color w:val="FF0000"/>
            <w:lang w:bidi="he-IL"/>
          </w:rPr>
          <w:t>http://www.mslcampaignfactory.com/</w:t>
        </w:r>
      </w:hyperlink>
      <w:r w:rsidRPr="0033354D">
        <w:rPr>
          <w:vanish/>
          <w:color w:val="FF0000"/>
          <w:lang w:bidi="he-IL"/>
        </w:rPr>
        <w:t>)</w:t>
      </w:r>
    </w:p>
    <w:p w:rsidR="0033354D" w:rsidRPr="0033354D" w:rsidRDefault="0033354D" w:rsidP="0033354D"/>
    <w:p w:rsidR="00AC12D9" w:rsidRPr="00AC12D9" w:rsidRDefault="00AC12D9" w:rsidP="00AC12D9">
      <w:pPr>
        <w:pStyle w:val="Pb"/>
        <w:framePr w:wrap="around"/>
      </w:pPr>
    </w:p>
    <w:p w:rsidR="002213CE" w:rsidRDefault="002213CE" w:rsidP="00217362">
      <w:pPr>
        <w:pStyle w:val="Heading1"/>
      </w:pPr>
      <w:bookmarkStart w:id="36" w:name="_Toc522681273"/>
      <w:bookmarkStart w:id="37" w:name="_Toc529173361"/>
      <w:bookmarkStart w:id="38" w:name="_Toc80588219"/>
      <w:bookmarkStart w:id="39" w:name="_Toc129671659"/>
      <w:bookmarkStart w:id="40" w:name="_Toc170641082"/>
      <w:bookmarkStart w:id="41" w:name="_Toc172102384"/>
      <w:bookmarkStart w:id="42" w:name="_Toc229648530"/>
      <w:bookmarkStart w:id="43" w:name="_Toc360465715"/>
      <w:r>
        <w:t>Instructor Computer</w:t>
      </w:r>
      <w:bookmarkEnd w:id="36"/>
      <w:bookmarkEnd w:id="37"/>
      <w:r>
        <w:t xml:space="preserve"> Checklist</w:t>
      </w:r>
      <w:bookmarkEnd w:id="38"/>
      <w:bookmarkEnd w:id="39"/>
      <w:bookmarkEnd w:id="40"/>
      <w:bookmarkEnd w:id="41"/>
      <w:bookmarkEnd w:id="42"/>
      <w:bookmarkEnd w:id="43"/>
    </w:p>
    <w:p w:rsidR="006B10B4" w:rsidRDefault="002213CE" w:rsidP="00BC768F">
      <w:pPr>
        <w:pStyle w:val="Checklist"/>
      </w:pPr>
      <w:r>
        <w:t xml:space="preserve">1. </w:t>
      </w:r>
      <w:r w:rsidR="006B10B4">
        <w:t xml:space="preserve">Install </w:t>
      </w:r>
      <w:r w:rsidR="002F50B4">
        <w:t>the Hyper-V Server Role.</w:t>
      </w:r>
    </w:p>
    <w:p w:rsidR="00F22C53" w:rsidRDefault="00F22C53" w:rsidP="00BC768F">
      <w:pPr>
        <w:pStyle w:val="Checklist"/>
      </w:pPr>
      <w:r>
        <w:t xml:space="preserve">2. </w:t>
      </w:r>
      <w:r w:rsidRPr="00F22C53">
        <w:t>Create a Private Virtual Network</w:t>
      </w:r>
    </w:p>
    <w:p w:rsidR="002213CE" w:rsidRDefault="00F22C53" w:rsidP="00BC768F">
      <w:pPr>
        <w:pStyle w:val="Checklist"/>
      </w:pPr>
      <w:r>
        <w:t>3</w:t>
      </w:r>
      <w:r w:rsidR="00C51159">
        <w:t xml:space="preserve">. </w:t>
      </w:r>
      <w:r w:rsidR="002213CE">
        <w:t xml:space="preserve">Install </w:t>
      </w:r>
      <w:r w:rsidR="006E15F0">
        <w:t xml:space="preserve">the </w:t>
      </w:r>
      <w:r w:rsidR="003E4313">
        <w:t>Virtual Machine</w:t>
      </w:r>
      <w:r w:rsidR="006E15F0">
        <w:t xml:space="preserve"> Files</w:t>
      </w:r>
      <w:r w:rsidR="002213CE">
        <w:t>.</w:t>
      </w:r>
    </w:p>
    <w:p w:rsidR="002213CE" w:rsidRPr="00944A27" w:rsidRDefault="00F22C53" w:rsidP="009B27D7">
      <w:pPr>
        <w:pStyle w:val="Checklist"/>
      </w:pPr>
      <w:r>
        <w:t>4</w:t>
      </w:r>
      <w:r w:rsidR="002213CE" w:rsidRPr="00411D0C">
        <w:t xml:space="preserve">. Create </w:t>
      </w:r>
      <w:r w:rsidR="002213CE">
        <w:t xml:space="preserve">a </w:t>
      </w:r>
      <w:r w:rsidR="006B10B4">
        <w:t>S</w:t>
      </w:r>
      <w:r w:rsidR="006B10B4" w:rsidRPr="00411D0C">
        <w:t xml:space="preserve">etup </w:t>
      </w:r>
      <w:r w:rsidR="006B10B4">
        <w:t>S</w:t>
      </w:r>
      <w:r w:rsidR="006B10B4" w:rsidRPr="00411D0C">
        <w:t>hare</w:t>
      </w:r>
      <w:r w:rsidR="002213CE">
        <w:t>.</w:t>
      </w:r>
    </w:p>
    <w:p w:rsidR="00A90203" w:rsidRPr="002A320C" w:rsidRDefault="00F22C53" w:rsidP="009B27D7">
      <w:pPr>
        <w:pStyle w:val="Checklist"/>
      </w:pPr>
      <w:r w:rsidRPr="002A320C">
        <w:t>5</w:t>
      </w:r>
      <w:r w:rsidR="00A90203" w:rsidRPr="002A320C">
        <w:t>. Copy the Virtual Machine Files to the Student Computer</w:t>
      </w:r>
    </w:p>
    <w:p w:rsidR="00A01B10" w:rsidRPr="00E24A10" w:rsidRDefault="00A01B10" w:rsidP="00A01B10">
      <w:pPr>
        <w:pStyle w:val="Checklist"/>
      </w:pPr>
      <w:r w:rsidRPr="00E24A10">
        <w:t>6. Run the VM-Pre-Import</w:t>
      </w:r>
      <w:r w:rsidR="00D27085" w:rsidRPr="00E24A10">
        <w:t xml:space="preserve"> script</w:t>
      </w:r>
      <w:r w:rsidRPr="00E24A10">
        <w:t xml:space="preserve"> </w:t>
      </w:r>
    </w:p>
    <w:p w:rsidR="00A01B10" w:rsidRDefault="00A01B10" w:rsidP="00A01B10">
      <w:pPr>
        <w:pStyle w:val="Checklist"/>
      </w:pPr>
      <w:r>
        <w:t xml:space="preserve">7. </w:t>
      </w:r>
      <w:r w:rsidRPr="00A90203">
        <w:t xml:space="preserve">Import the Virtual Machines </w:t>
      </w:r>
      <w:r>
        <w:t>on</w:t>
      </w:r>
      <w:r w:rsidRPr="00A90203">
        <w:t xml:space="preserve"> the Instructor Computer</w:t>
      </w:r>
    </w:p>
    <w:p w:rsidR="00F22C53" w:rsidRDefault="00A01B10" w:rsidP="009B27D7">
      <w:pPr>
        <w:pStyle w:val="Checklist"/>
      </w:pPr>
      <w:r>
        <w:t>8</w:t>
      </w:r>
      <w:r w:rsidR="00F22C53">
        <w:t xml:space="preserve">. </w:t>
      </w:r>
      <w:r w:rsidR="00F22C53" w:rsidRPr="00F22C53">
        <w:t xml:space="preserve">Configure the </w:t>
      </w:r>
      <w:r w:rsidR="008158C8">
        <w:t>V</w:t>
      </w:r>
      <w:r w:rsidR="008158C8" w:rsidRPr="00F22C53">
        <w:t xml:space="preserve">irtual </w:t>
      </w:r>
      <w:r w:rsidR="008158C8">
        <w:t>M</w:t>
      </w:r>
      <w:r w:rsidR="008158C8" w:rsidRPr="00F22C53">
        <w:t>achines</w:t>
      </w:r>
      <w:r w:rsidR="008158C8">
        <w:t xml:space="preserve"> on the Instructor Computer</w:t>
      </w:r>
    </w:p>
    <w:p w:rsidR="002213CE" w:rsidRDefault="00A01B10" w:rsidP="009B27D7">
      <w:pPr>
        <w:pStyle w:val="Checklist"/>
      </w:pPr>
      <w:r>
        <w:t>9</w:t>
      </w:r>
      <w:r w:rsidR="002213CE">
        <w:t xml:space="preserve">. Install the PowerPoint </w:t>
      </w:r>
      <w:r w:rsidR="006B10B4">
        <w:t>Slides</w:t>
      </w:r>
      <w:r w:rsidR="002213CE">
        <w:t>.</w:t>
      </w:r>
      <w:r w:rsidR="00C909B0">
        <w:t xml:space="preserve"> (if needed)</w:t>
      </w:r>
    </w:p>
    <w:p w:rsidR="002213CE" w:rsidRDefault="00A01B10" w:rsidP="009B27D7">
      <w:pPr>
        <w:pStyle w:val="Checklist"/>
      </w:pPr>
      <w:r>
        <w:t>10</w:t>
      </w:r>
      <w:r w:rsidR="002213CE">
        <w:t xml:space="preserve">. </w:t>
      </w:r>
      <w:r w:rsidR="002213CE" w:rsidRPr="00887798">
        <w:t xml:space="preserve">Install </w:t>
      </w:r>
      <w:r w:rsidR="00C909B0">
        <w:t>Adobe</w:t>
      </w:r>
      <w:r w:rsidR="002213CE" w:rsidRPr="00887798">
        <w:t xml:space="preserve"> Flash </w:t>
      </w:r>
      <w:r w:rsidR="002213CE">
        <w:t>(if needed).</w:t>
      </w:r>
    </w:p>
    <w:p w:rsidR="002213CE" w:rsidRDefault="005510AB" w:rsidP="009B27D7">
      <w:pPr>
        <w:pStyle w:val="Checklist"/>
      </w:pPr>
      <w:r>
        <w:t>1</w:t>
      </w:r>
      <w:r w:rsidR="00A01B10">
        <w:t>1</w:t>
      </w:r>
      <w:r w:rsidR="002213CE">
        <w:t xml:space="preserve">. </w:t>
      </w:r>
      <w:r w:rsidR="002213CE" w:rsidRPr="00887798">
        <w:t>Install Adobe Reader</w:t>
      </w:r>
      <w:r w:rsidR="002213CE">
        <w:t xml:space="preserve"> (if needed).</w:t>
      </w:r>
    </w:p>
    <w:p w:rsidR="00AC12D9" w:rsidRDefault="00AC12D9" w:rsidP="00AC12D9">
      <w:pPr>
        <w:pStyle w:val="Pb"/>
        <w:framePr w:wrap="around"/>
      </w:pPr>
    </w:p>
    <w:p w:rsidR="002213CE" w:rsidRDefault="002213CE" w:rsidP="00217362">
      <w:pPr>
        <w:pStyle w:val="Heading1"/>
      </w:pPr>
      <w:bookmarkStart w:id="44" w:name="_Toc522681274"/>
      <w:bookmarkStart w:id="45" w:name="_Toc529173362"/>
      <w:bookmarkStart w:id="46" w:name="_Toc80588220"/>
      <w:bookmarkStart w:id="47" w:name="_Toc129671660"/>
      <w:bookmarkStart w:id="48" w:name="_Toc170641083"/>
      <w:bookmarkStart w:id="49" w:name="_Toc172102385"/>
      <w:bookmarkStart w:id="50" w:name="_Toc229648531"/>
      <w:bookmarkStart w:id="51" w:name="_Toc360465716"/>
      <w:r>
        <w:t xml:space="preserve">Instructor Computer </w:t>
      </w:r>
      <w:bookmarkEnd w:id="44"/>
      <w:bookmarkEnd w:id="45"/>
      <w:r>
        <w:t>Setup</w:t>
      </w:r>
      <w:bookmarkEnd w:id="46"/>
      <w:bookmarkEnd w:id="47"/>
      <w:bookmarkEnd w:id="48"/>
      <w:bookmarkEnd w:id="49"/>
      <w:bookmarkEnd w:id="50"/>
      <w:bookmarkEnd w:id="51"/>
    </w:p>
    <w:p w:rsidR="002213CE" w:rsidRDefault="002213CE" w:rsidP="00217362">
      <w:r w:rsidRPr="00217362">
        <w:t xml:space="preserve">Use the instructions in the following section to set up the classroom manually. Before starting the installation of the instructor computer, </w:t>
      </w:r>
      <w:r w:rsidR="00D76D8A">
        <w:t xml:space="preserve">a supported operating system </w:t>
      </w:r>
      <w:r w:rsidR="004106A8">
        <w:t xml:space="preserve">and </w:t>
      </w:r>
      <w:r w:rsidR="00D76D8A">
        <w:t xml:space="preserve">Microsoft </w:t>
      </w:r>
      <w:r w:rsidR="00F16394">
        <w:t xml:space="preserve">Office </w:t>
      </w:r>
      <w:r w:rsidR="00D76D8A">
        <w:t>Power Point</w:t>
      </w:r>
      <w:r w:rsidR="00624FC6" w:rsidRPr="00836609">
        <w:t>®</w:t>
      </w:r>
      <w:r w:rsidR="00D76D8A">
        <w:t xml:space="preserve"> </w:t>
      </w:r>
      <w:r w:rsidR="00324F41">
        <w:t xml:space="preserve">2007 </w:t>
      </w:r>
      <w:r w:rsidRPr="00217362">
        <w:t xml:space="preserve">must be installed on the computer. </w:t>
      </w:r>
      <w:r w:rsidR="003C2EC8">
        <w:t xml:space="preserve"> </w:t>
      </w:r>
    </w:p>
    <w:p w:rsidR="00462C54" w:rsidRDefault="002213CE" w:rsidP="00217362">
      <w:pPr>
        <w:pStyle w:val="Note"/>
      </w:pPr>
      <w:r w:rsidRPr="007E5B68">
        <w:rPr>
          <w:rStyle w:val="NotePrefix"/>
        </w:rPr>
        <w:t>Important</w:t>
      </w:r>
      <w:r w:rsidR="00217362" w:rsidRPr="007E5B68">
        <w:rPr>
          <w:rStyle w:val="NotePrefix"/>
        </w:rPr>
        <w:t>:</w:t>
      </w:r>
      <w:r w:rsidR="00217362">
        <w:rPr>
          <w:rStyle w:val="Strong"/>
        </w:rPr>
        <w:t xml:space="preserve"> </w:t>
      </w:r>
      <w:r w:rsidRPr="00CF5041">
        <w:t xml:space="preserve">The </w:t>
      </w:r>
      <w:smartTag w:uri="urn:schemas-microsoft-com:office:smarttags" w:element="mswterms">
        <w:r w:rsidRPr="00CF5041">
          <w:t>operating systems</w:t>
        </w:r>
      </w:smartTag>
      <w:r w:rsidRPr="00CF5041">
        <w:t xml:space="preserve"> installed </w:t>
      </w:r>
      <w:r>
        <w:t>o</w:t>
      </w:r>
      <w:r w:rsidRPr="00CF5041">
        <w:t xml:space="preserve">n the </w:t>
      </w:r>
      <w:r>
        <w:t>virtual machine</w:t>
      </w:r>
      <w:r w:rsidRPr="00CF5041">
        <w:t xml:space="preserve">s in this </w:t>
      </w:r>
      <w:r w:rsidR="00E919B9">
        <w:t>learning product</w:t>
      </w:r>
      <w:r w:rsidRPr="00CF5041">
        <w:t xml:space="preserve"> </w:t>
      </w:r>
      <w:r w:rsidR="00BD3E3A">
        <w:t>have</w:t>
      </w:r>
      <w:r w:rsidR="003F7014">
        <w:t xml:space="preserve"> </w:t>
      </w:r>
      <w:r w:rsidR="003F7014" w:rsidRPr="00BD3E3A">
        <w:rPr>
          <w:b/>
        </w:rPr>
        <w:t>not</w:t>
      </w:r>
      <w:r w:rsidR="003F7014" w:rsidRPr="00CF5041">
        <w:t xml:space="preserve"> </w:t>
      </w:r>
      <w:r>
        <w:t>been</w:t>
      </w:r>
      <w:r w:rsidRPr="00CF5041">
        <w:t xml:space="preserve"> activated</w:t>
      </w:r>
      <w:r w:rsidR="002311C3">
        <w:t xml:space="preserve"> and each virtual machine is in the Notification state</w:t>
      </w:r>
      <w:r w:rsidRPr="00CF5041">
        <w:t>.</w:t>
      </w:r>
      <w:r w:rsidR="00BD3E3A">
        <w:t xml:space="preserve"> </w:t>
      </w:r>
    </w:p>
    <w:p w:rsidR="002311C3" w:rsidRPr="00C7331D" w:rsidRDefault="002311C3" w:rsidP="002311C3">
      <w:pPr>
        <w:pStyle w:val="Note"/>
      </w:pPr>
      <w:r w:rsidRPr="00C7331D">
        <w:t>As stated earlier</w:t>
      </w:r>
      <w:r>
        <w:t>,</w:t>
      </w:r>
      <w:r w:rsidRPr="00C7331D">
        <w:t xml:space="preserve"> the Windows 8 client virtual machines </w:t>
      </w:r>
      <w:r w:rsidRPr="00C7331D">
        <w:rPr>
          <w:b/>
        </w:rPr>
        <w:t>need</w:t>
      </w:r>
      <w:r w:rsidRPr="00C7331D">
        <w:t xml:space="preserve"> to be activated as per </w:t>
      </w:r>
      <w:r>
        <w:t xml:space="preserve">the </w:t>
      </w:r>
      <w:r w:rsidRPr="00C7331D">
        <w:t xml:space="preserve">steps outlined below. The Windows Server 2012 virtual machines </w:t>
      </w:r>
      <w:r w:rsidRPr="00C7331D">
        <w:rPr>
          <w:b/>
        </w:rPr>
        <w:t>do not need</w:t>
      </w:r>
      <w:r w:rsidRPr="00C7331D">
        <w:t xml:space="preserve"> to be activated but they will need to be placed in a grace period by running </w:t>
      </w:r>
      <w:r w:rsidRPr="006939A0">
        <w:rPr>
          <w:b/>
        </w:rPr>
        <w:t>slmgr –rearm</w:t>
      </w:r>
      <w:r w:rsidRPr="00C7331D">
        <w:t xml:space="preserve"> at the administrative command prompt.</w:t>
      </w:r>
    </w:p>
    <w:p w:rsidR="00AA5FF8" w:rsidRDefault="00376E36" w:rsidP="00217362">
      <w:pPr>
        <w:pStyle w:val="Note"/>
      </w:pPr>
      <w:r>
        <w:t xml:space="preserve"> </w:t>
      </w:r>
      <w:r w:rsidR="00AA5FF8">
        <w:t xml:space="preserve">You may be prompted to restart the computer when the VM is started for the first time. This is because of the hardware differences on the Host computer. You can </w:t>
      </w:r>
      <w:r w:rsidR="002311C3">
        <w:t xml:space="preserve">restart if you wish or </w:t>
      </w:r>
      <w:r w:rsidR="00AA5FF8">
        <w:t>just click Restart Later</w:t>
      </w:r>
      <w:r w:rsidR="00EA669A">
        <w:t xml:space="preserve"> to close the message</w:t>
      </w:r>
      <w:r w:rsidR="00AA5FF8">
        <w:t xml:space="preserve">. </w:t>
      </w:r>
    </w:p>
    <w:p w:rsidR="00AC12D9" w:rsidRDefault="00AC12D9" w:rsidP="00AC12D9">
      <w:pPr>
        <w:pStyle w:val="Pb"/>
        <w:framePr w:wrap="around"/>
      </w:pPr>
      <w:bookmarkStart w:id="52" w:name="_Toc516497821"/>
      <w:bookmarkStart w:id="53" w:name="_Toc522681275"/>
      <w:bookmarkStart w:id="54" w:name="_Toc529173363"/>
      <w:bookmarkStart w:id="55" w:name="_Toc129671661"/>
      <w:r>
        <w:lastRenderedPageBreak/>
        <w:t xml:space="preserve">1. </w:t>
      </w:r>
    </w:p>
    <w:p w:rsidR="006B10B4" w:rsidRPr="00413134" w:rsidRDefault="006B10B4" w:rsidP="006B10B4">
      <w:pPr>
        <w:pStyle w:val="Heading2"/>
      </w:pPr>
      <w:bookmarkStart w:id="56" w:name="_Toc172102386"/>
      <w:bookmarkStart w:id="57" w:name="_Toc360465717"/>
      <w:bookmarkStart w:id="58" w:name="_Toc170641084"/>
      <w:r>
        <w:t>1</w:t>
      </w:r>
      <w:r w:rsidRPr="00413134">
        <w:t xml:space="preserve">. Install </w:t>
      </w:r>
      <w:bookmarkEnd w:id="56"/>
      <w:r w:rsidR="00D50F79">
        <w:t>the Hyper-V Server Role</w:t>
      </w:r>
      <w:bookmarkEnd w:id="57"/>
    </w:p>
    <w:p w:rsidR="006B10B4" w:rsidRDefault="006B10B4" w:rsidP="006B10B4">
      <w:pPr>
        <w:tabs>
          <w:tab w:val="left" w:pos="4020"/>
        </w:tabs>
      </w:pPr>
      <w:r>
        <w:t xml:space="preserve">In this task, you will install </w:t>
      </w:r>
      <w:r w:rsidR="00D50F79">
        <w:t xml:space="preserve">the Hyper-V server role on the Windows Server </w:t>
      </w:r>
      <w:r w:rsidR="00ED3515">
        <w:t xml:space="preserve">2012 </w:t>
      </w:r>
      <w:r w:rsidR="00D50F79">
        <w:t>host computer</w:t>
      </w:r>
      <w:r w:rsidR="002F50B4">
        <w:t>.</w:t>
      </w:r>
      <w:r>
        <w:tab/>
      </w:r>
    </w:p>
    <w:p w:rsidR="006B10B4" w:rsidRDefault="006B10B4" w:rsidP="006B10B4">
      <w:pPr>
        <w:pStyle w:val="Note"/>
      </w:pPr>
      <w:r w:rsidRPr="007E5B68">
        <w:rPr>
          <w:rStyle w:val="NotePrefix"/>
        </w:rPr>
        <w:t>Important:</w:t>
      </w:r>
      <w:r>
        <w:rPr>
          <w:rStyle w:val="Strong"/>
        </w:rPr>
        <w:t xml:space="preserve"> </w:t>
      </w:r>
      <w:r w:rsidRPr="008D5132">
        <w:t xml:space="preserve">If </w:t>
      </w:r>
      <w:r w:rsidR="00D50F79">
        <w:t>Hyper-V</w:t>
      </w:r>
      <w:r w:rsidRPr="008D5132">
        <w:t xml:space="preserve"> is already installed, you can skip this procedure</w:t>
      </w:r>
      <w:r>
        <w:t>.</w:t>
      </w:r>
    </w:p>
    <w:p w:rsidR="00F95081" w:rsidRDefault="00F95081" w:rsidP="00F95081">
      <w:pPr>
        <w:pStyle w:val="Ln1"/>
      </w:pPr>
      <w:r>
        <w:t xml:space="preserve">In the </w:t>
      </w:r>
      <w:r w:rsidRPr="008D170A">
        <w:t>Server Manager</w:t>
      </w:r>
      <w:r>
        <w:t xml:space="preserve"> console, on the </w:t>
      </w:r>
      <w:r w:rsidRPr="004C2FD3">
        <w:rPr>
          <w:b/>
          <w:bCs/>
        </w:rPr>
        <w:t>Manage</w:t>
      </w:r>
      <w:r>
        <w:t xml:space="preserve"> menu, click </w:t>
      </w:r>
      <w:r w:rsidRPr="004C2FD3">
        <w:rPr>
          <w:b/>
          <w:bCs/>
        </w:rPr>
        <w:t>Add Roles and Features</w:t>
      </w:r>
      <w:r>
        <w:t>.</w:t>
      </w:r>
    </w:p>
    <w:p w:rsidR="00F95081" w:rsidRPr="004C2FD3" w:rsidRDefault="00F95081" w:rsidP="00F95081">
      <w:pPr>
        <w:pStyle w:val="Ln1"/>
      </w:pPr>
      <w:r>
        <w:t xml:space="preserve">On the </w:t>
      </w:r>
      <w:r w:rsidRPr="004C2FD3">
        <w:rPr>
          <w:b/>
          <w:bCs/>
        </w:rPr>
        <w:t>Before you begin</w:t>
      </w:r>
      <w:r>
        <w:t xml:space="preserve"> page of the </w:t>
      </w:r>
      <w:r w:rsidRPr="008D170A">
        <w:t>Add Roles and Features Wizard</w:t>
      </w:r>
      <w:r>
        <w:t xml:space="preserve">, click </w:t>
      </w:r>
      <w:r w:rsidRPr="004C2FD3">
        <w:rPr>
          <w:b/>
          <w:bCs/>
        </w:rPr>
        <w:t>Next</w:t>
      </w:r>
      <w:r>
        <w:t>.</w:t>
      </w:r>
    </w:p>
    <w:p w:rsidR="00F95081" w:rsidRPr="004C2FD3" w:rsidRDefault="00F95081" w:rsidP="00F95081">
      <w:pPr>
        <w:pStyle w:val="Ln1"/>
      </w:pPr>
      <w:r>
        <w:t xml:space="preserve">On the </w:t>
      </w:r>
      <w:r w:rsidRPr="002D399C">
        <w:rPr>
          <w:b/>
        </w:rPr>
        <w:t>Select installation type</w:t>
      </w:r>
      <w:r w:rsidRPr="008D170A">
        <w:t xml:space="preserve"> page</w:t>
      </w:r>
      <w:r>
        <w:t xml:space="preserve">, select </w:t>
      </w:r>
      <w:r w:rsidRPr="002D399C">
        <w:rPr>
          <w:b/>
        </w:rPr>
        <w:t>Role-based or feature-based installation</w:t>
      </w:r>
      <w:r>
        <w:t xml:space="preserve">, and then click </w:t>
      </w:r>
      <w:r w:rsidRPr="002D399C">
        <w:rPr>
          <w:b/>
        </w:rPr>
        <w:t>Next</w:t>
      </w:r>
      <w:r>
        <w:t>.</w:t>
      </w:r>
    </w:p>
    <w:p w:rsidR="00F95081" w:rsidRPr="004C2FD3" w:rsidRDefault="00F95081" w:rsidP="002D399C">
      <w:pPr>
        <w:pStyle w:val="Ln1"/>
      </w:pPr>
      <w:r>
        <w:t xml:space="preserve">On the </w:t>
      </w:r>
      <w:r w:rsidRPr="00CA7BC4">
        <w:rPr>
          <w:b/>
        </w:rPr>
        <w:t>Select destination server</w:t>
      </w:r>
      <w:r>
        <w:t xml:space="preserve"> page, ensure that </w:t>
      </w:r>
      <w:r w:rsidR="00ED3515" w:rsidRPr="0068473B">
        <w:t>the local computer</w:t>
      </w:r>
      <w:r>
        <w:t xml:space="preserve"> is selected, and then click </w:t>
      </w:r>
      <w:r w:rsidRPr="00ED3515">
        <w:rPr>
          <w:b/>
        </w:rPr>
        <w:t>Next</w:t>
      </w:r>
      <w:r>
        <w:t>.</w:t>
      </w:r>
    </w:p>
    <w:p w:rsidR="00F95081" w:rsidRDefault="00F95081" w:rsidP="00F95081">
      <w:pPr>
        <w:pStyle w:val="Ln1"/>
      </w:pPr>
      <w:r>
        <w:t xml:space="preserve">On the </w:t>
      </w:r>
      <w:r w:rsidR="00CA7BC4" w:rsidRPr="00CA7BC4">
        <w:rPr>
          <w:b/>
        </w:rPr>
        <w:t>Select</w:t>
      </w:r>
      <w:r w:rsidR="00CA7BC4">
        <w:t xml:space="preserve"> </w:t>
      </w:r>
      <w:r w:rsidRPr="004C2FD3">
        <w:rPr>
          <w:b/>
          <w:bCs/>
        </w:rPr>
        <w:t>Server Roles</w:t>
      </w:r>
      <w:r>
        <w:t xml:space="preserve"> page, select </w:t>
      </w:r>
      <w:r w:rsidRPr="004C2FD3">
        <w:rPr>
          <w:b/>
          <w:bCs/>
        </w:rPr>
        <w:t>Hyper-V</w:t>
      </w:r>
      <w:r>
        <w:t>.</w:t>
      </w:r>
    </w:p>
    <w:p w:rsidR="00F95081" w:rsidRDefault="00F95081" w:rsidP="00F95081">
      <w:pPr>
        <w:pStyle w:val="Ln1"/>
      </w:pPr>
      <w:r>
        <w:t xml:space="preserve">In the </w:t>
      </w:r>
      <w:r w:rsidRPr="002D399C">
        <w:rPr>
          <w:b/>
        </w:rPr>
        <w:t>Add Roles and Features Wizard</w:t>
      </w:r>
      <w:r>
        <w:t xml:space="preserve"> dialog box, click </w:t>
      </w:r>
      <w:r w:rsidRPr="002D399C">
        <w:rPr>
          <w:b/>
        </w:rPr>
        <w:t>Add Features</w:t>
      </w:r>
      <w:r>
        <w:t>.</w:t>
      </w:r>
    </w:p>
    <w:p w:rsidR="00F95081" w:rsidRPr="004C2FD3" w:rsidRDefault="00F95081" w:rsidP="00F95081">
      <w:pPr>
        <w:pStyle w:val="Ln1"/>
      </w:pPr>
      <w:r>
        <w:t xml:space="preserve">On the </w:t>
      </w:r>
      <w:r w:rsidRPr="004C2FD3">
        <w:rPr>
          <w:b/>
          <w:bCs/>
        </w:rPr>
        <w:t>Select Server Roles</w:t>
      </w:r>
      <w:r w:rsidRPr="003C584A">
        <w:t xml:space="preserve"> </w:t>
      </w:r>
      <w:r w:rsidRPr="006A043E">
        <w:t xml:space="preserve">page </w:t>
      </w:r>
      <w:r>
        <w:t xml:space="preserve">of the </w:t>
      </w:r>
      <w:r w:rsidRPr="003C584A">
        <w:t>Add Roles and Features Wizard</w:t>
      </w:r>
      <w:r>
        <w:t xml:space="preserve">, click </w:t>
      </w:r>
      <w:r w:rsidRPr="004C2FD3">
        <w:rPr>
          <w:b/>
          <w:bCs/>
        </w:rPr>
        <w:t>Next</w:t>
      </w:r>
      <w:r>
        <w:t>.</w:t>
      </w:r>
    </w:p>
    <w:p w:rsidR="00F95081" w:rsidRPr="004C2FD3" w:rsidRDefault="00F95081" w:rsidP="00F95081">
      <w:pPr>
        <w:pStyle w:val="Ln1"/>
      </w:pPr>
      <w:r>
        <w:t xml:space="preserve">On the </w:t>
      </w:r>
      <w:r w:rsidRPr="004C2FD3">
        <w:rPr>
          <w:b/>
          <w:bCs/>
        </w:rPr>
        <w:t>Select features</w:t>
      </w:r>
      <w:r w:rsidRPr="003C584A">
        <w:t xml:space="preserve"> page</w:t>
      </w:r>
      <w:r>
        <w:t xml:space="preserve">, click </w:t>
      </w:r>
      <w:r w:rsidRPr="004C2FD3">
        <w:rPr>
          <w:b/>
          <w:bCs/>
        </w:rPr>
        <w:t>Next</w:t>
      </w:r>
      <w:r>
        <w:t>.</w:t>
      </w:r>
    </w:p>
    <w:p w:rsidR="00F95081" w:rsidRPr="004C2FD3" w:rsidRDefault="00F95081" w:rsidP="00F95081">
      <w:pPr>
        <w:pStyle w:val="Ln1"/>
      </w:pPr>
      <w:r>
        <w:t xml:space="preserve">On the </w:t>
      </w:r>
      <w:r w:rsidRPr="004C2FD3">
        <w:rPr>
          <w:b/>
          <w:bCs/>
        </w:rPr>
        <w:t>Hyper-V</w:t>
      </w:r>
      <w:r>
        <w:t xml:space="preserve"> page, click </w:t>
      </w:r>
      <w:r w:rsidRPr="004C2FD3">
        <w:rPr>
          <w:b/>
          <w:bCs/>
        </w:rPr>
        <w:t>Next</w:t>
      </w:r>
      <w:r>
        <w:t>.</w:t>
      </w:r>
    </w:p>
    <w:p w:rsidR="00F95081" w:rsidRPr="004C2FD3" w:rsidRDefault="00F95081" w:rsidP="00F95081">
      <w:pPr>
        <w:pStyle w:val="Ln1"/>
      </w:pPr>
      <w:r>
        <w:t xml:space="preserve">On the </w:t>
      </w:r>
      <w:r w:rsidRPr="00A52D55">
        <w:rPr>
          <w:b/>
        </w:rPr>
        <w:t>Create</w:t>
      </w:r>
      <w:r w:rsidRPr="004C2FD3">
        <w:t xml:space="preserve"> </w:t>
      </w:r>
      <w:r w:rsidRPr="004C2FD3">
        <w:rPr>
          <w:b/>
          <w:bCs/>
        </w:rPr>
        <w:t>Virtual Switches</w:t>
      </w:r>
      <w:r>
        <w:t xml:space="preserve"> page, verify that no selections have been made, and then click </w:t>
      </w:r>
      <w:r w:rsidRPr="004C2FD3">
        <w:rPr>
          <w:b/>
          <w:bCs/>
        </w:rPr>
        <w:t>Next</w:t>
      </w:r>
      <w:r>
        <w:t>.</w:t>
      </w:r>
    </w:p>
    <w:p w:rsidR="00F95081" w:rsidRPr="004C2FD3" w:rsidRDefault="00F95081" w:rsidP="00F95081">
      <w:pPr>
        <w:pStyle w:val="Ln1"/>
      </w:pPr>
      <w:r>
        <w:t xml:space="preserve">On the </w:t>
      </w:r>
      <w:r w:rsidRPr="00CA7BC4">
        <w:rPr>
          <w:b/>
        </w:rPr>
        <w:t>Virtual Machine Migration</w:t>
      </w:r>
      <w:r>
        <w:t xml:space="preserve"> page, click </w:t>
      </w:r>
      <w:r w:rsidRPr="00CA7BC4">
        <w:rPr>
          <w:b/>
        </w:rPr>
        <w:t>Next</w:t>
      </w:r>
      <w:r>
        <w:t>.</w:t>
      </w:r>
    </w:p>
    <w:p w:rsidR="00F95081" w:rsidRPr="004C2FD3" w:rsidRDefault="00F95081" w:rsidP="00F95081">
      <w:pPr>
        <w:pStyle w:val="Ln1"/>
      </w:pPr>
      <w:r>
        <w:t xml:space="preserve">On the </w:t>
      </w:r>
      <w:r w:rsidRPr="004C2FD3">
        <w:rPr>
          <w:b/>
          <w:bCs/>
        </w:rPr>
        <w:t>Default Stores</w:t>
      </w:r>
      <w:r>
        <w:t xml:space="preserve"> page, review the location of </w:t>
      </w:r>
      <w:r w:rsidRPr="004C2FD3">
        <w:rPr>
          <w:b/>
          <w:bCs/>
        </w:rPr>
        <w:t>Default Stores</w:t>
      </w:r>
      <w:r w:rsidRPr="002D5D89">
        <w:t>,</w:t>
      </w:r>
      <w:r>
        <w:t xml:space="preserve"> and then click </w:t>
      </w:r>
      <w:r w:rsidRPr="004C2FD3">
        <w:rPr>
          <w:b/>
          <w:bCs/>
        </w:rPr>
        <w:t>Next</w:t>
      </w:r>
      <w:r>
        <w:t>.</w:t>
      </w:r>
    </w:p>
    <w:p w:rsidR="00F95081" w:rsidRDefault="00F95081" w:rsidP="00F95081">
      <w:pPr>
        <w:pStyle w:val="Ln1"/>
      </w:pPr>
      <w:r>
        <w:t xml:space="preserve">On the </w:t>
      </w:r>
      <w:r w:rsidRPr="002D399C">
        <w:rPr>
          <w:b/>
        </w:rPr>
        <w:t>Confirm Installation Selections</w:t>
      </w:r>
      <w:r>
        <w:t xml:space="preserve"> page, select </w:t>
      </w:r>
      <w:r w:rsidRPr="002D399C">
        <w:rPr>
          <w:b/>
        </w:rPr>
        <w:t>Restart the destination server automatically if required</w:t>
      </w:r>
      <w:r>
        <w:t>.</w:t>
      </w:r>
    </w:p>
    <w:p w:rsidR="00F95081" w:rsidRPr="004C2FD3" w:rsidRDefault="00F95081" w:rsidP="00F95081">
      <w:pPr>
        <w:pStyle w:val="Ln1"/>
      </w:pPr>
      <w:r>
        <w:t xml:space="preserve">In the </w:t>
      </w:r>
      <w:r w:rsidRPr="004C2FD3">
        <w:rPr>
          <w:b/>
          <w:bCs/>
        </w:rPr>
        <w:t>Add Roles and Features Wizard</w:t>
      </w:r>
      <w:r>
        <w:t xml:space="preserve"> dialog box, review the message about automatic restarts, and then click </w:t>
      </w:r>
      <w:r w:rsidRPr="004C2FD3">
        <w:rPr>
          <w:b/>
          <w:bCs/>
        </w:rPr>
        <w:t>Yes</w:t>
      </w:r>
      <w:r>
        <w:t>.</w:t>
      </w:r>
    </w:p>
    <w:p w:rsidR="00F95081" w:rsidRPr="004C2FD3" w:rsidRDefault="00F95081" w:rsidP="00F95081">
      <w:pPr>
        <w:pStyle w:val="Ln1"/>
      </w:pPr>
      <w:r>
        <w:t xml:space="preserve">On the </w:t>
      </w:r>
      <w:r w:rsidRPr="002D399C">
        <w:rPr>
          <w:b/>
        </w:rPr>
        <w:t>Confirm Installation Selections</w:t>
      </w:r>
      <w:r>
        <w:t xml:space="preserve"> page, click </w:t>
      </w:r>
      <w:r w:rsidRPr="002D399C">
        <w:rPr>
          <w:b/>
        </w:rPr>
        <w:t>Install</w:t>
      </w:r>
      <w:r>
        <w:t>.</w:t>
      </w:r>
    </w:p>
    <w:p w:rsidR="00F95081" w:rsidRDefault="00F95081" w:rsidP="00F95081">
      <w:pPr>
        <w:pStyle w:val="Ln1"/>
      </w:pPr>
      <w:r>
        <w:t>Ensu</w:t>
      </w:r>
      <w:r w:rsidR="00ED3515">
        <w:t>re that you restart the machine</w:t>
      </w:r>
      <w:r>
        <w:t>.</w:t>
      </w:r>
    </w:p>
    <w:p w:rsidR="00F95081" w:rsidRDefault="00F95081" w:rsidP="00ED3515">
      <w:pPr>
        <w:pStyle w:val="Ln1"/>
      </w:pPr>
      <w:r>
        <w:t xml:space="preserve">After the final restart, </w:t>
      </w:r>
      <w:r w:rsidR="00ED3515" w:rsidRPr="00ED3515">
        <w:t>log on using administrator credentials</w:t>
      </w:r>
      <w:r>
        <w:t>.</w:t>
      </w:r>
    </w:p>
    <w:p w:rsidR="002F50B4" w:rsidRPr="004B374E" w:rsidRDefault="002F50B4" w:rsidP="002F50B4"/>
    <w:p w:rsidR="00D50F79" w:rsidRPr="00D46047" w:rsidRDefault="004804F9" w:rsidP="00D46047">
      <w:pPr>
        <w:pStyle w:val="Heading2"/>
      </w:pPr>
      <w:bookmarkStart w:id="59" w:name="_Toc194798110"/>
      <w:bookmarkStart w:id="60" w:name="_Toc360465718"/>
      <w:r>
        <w:t>2</w:t>
      </w:r>
      <w:r w:rsidR="00D46047">
        <w:t xml:space="preserve">. </w:t>
      </w:r>
      <w:r w:rsidR="00D50F79" w:rsidRPr="00D46047">
        <w:t>Create a Private Virtual Network</w:t>
      </w:r>
      <w:bookmarkEnd w:id="59"/>
      <w:bookmarkEnd w:id="60"/>
    </w:p>
    <w:p w:rsidR="00D50F79" w:rsidRDefault="00D50F79" w:rsidP="00D50F79">
      <w:pPr>
        <w:rPr>
          <w:rFonts w:eastAsia="Calibri"/>
        </w:rPr>
      </w:pPr>
      <w:r>
        <w:t>This section lists the networks created for this learning product. These steps are required if you do not have a private virtual network created.</w:t>
      </w:r>
    </w:p>
    <w:p w:rsidR="00556CE9" w:rsidRDefault="00556CE9" w:rsidP="0068473B">
      <w:pPr>
        <w:pStyle w:val="Ln1"/>
        <w:numPr>
          <w:ilvl w:val="0"/>
          <w:numId w:val="27"/>
        </w:numPr>
      </w:pPr>
      <w:r>
        <w:t xml:space="preserve">In </w:t>
      </w:r>
      <w:r w:rsidRPr="002C7216">
        <w:rPr>
          <w:b/>
        </w:rPr>
        <w:t>Server Manager</w:t>
      </w:r>
      <w:r>
        <w:t xml:space="preserve">, click </w:t>
      </w:r>
      <w:r w:rsidRPr="002D399C">
        <w:rPr>
          <w:b/>
        </w:rPr>
        <w:t>Tools</w:t>
      </w:r>
      <w:r>
        <w:t xml:space="preserve">, and then click </w:t>
      </w:r>
      <w:r w:rsidRPr="002D399C">
        <w:rPr>
          <w:b/>
        </w:rPr>
        <w:t>Hyper-V Manager</w:t>
      </w:r>
      <w:r>
        <w:t>.</w:t>
      </w:r>
    </w:p>
    <w:p w:rsidR="00556CE9" w:rsidRPr="00F31A1E" w:rsidRDefault="00556CE9" w:rsidP="0068473B">
      <w:pPr>
        <w:pStyle w:val="Ln1"/>
      </w:pPr>
      <w:r w:rsidRPr="00F31A1E">
        <w:lastRenderedPageBreak/>
        <w:t xml:space="preserve">In </w:t>
      </w:r>
      <w:r w:rsidRPr="002C7216">
        <w:rPr>
          <w:b/>
        </w:rPr>
        <w:t>Hyper-V Manager</w:t>
      </w:r>
      <w:r w:rsidRPr="00F31A1E">
        <w:t xml:space="preserve">, </w:t>
      </w:r>
      <w:r>
        <w:t>click</w:t>
      </w:r>
      <w:r w:rsidR="0068473B">
        <w:t xml:space="preserve"> the local computer</w:t>
      </w:r>
      <w:r>
        <w:t xml:space="preserve">, and then </w:t>
      </w:r>
      <w:r w:rsidRPr="00F31A1E">
        <w:t>on</w:t>
      </w:r>
      <w:r>
        <w:t xml:space="preserve"> the </w:t>
      </w:r>
      <w:r w:rsidRPr="002C7216">
        <w:rPr>
          <w:b/>
        </w:rPr>
        <w:t>Actions</w:t>
      </w:r>
      <w:r>
        <w:t xml:space="preserve"> pane, click </w:t>
      </w:r>
      <w:r w:rsidRPr="00556CE9">
        <w:rPr>
          <w:b/>
          <w:bCs/>
        </w:rPr>
        <w:t>Virtual Switch Manager</w:t>
      </w:r>
      <w:r>
        <w:t>.</w:t>
      </w:r>
    </w:p>
    <w:p w:rsidR="00556CE9" w:rsidRPr="00F31A1E" w:rsidRDefault="00556CE9" w:rsidP="0068473B">
      <w:pPr>
        <w:pStyle w:val="Ln1"/>
      </w:pPr>
      <w:r>
        <w:t xml:space="preserve">In the </w:t>
      </w:r>
      <w:r w:rsidRPr="00556CE9">
        <w:rPr>
          <w:b/>
          <w:bCs/>
        </w:rPr>
        <w:t>Virtual Switch Manager</w:t>
      </w:r>
      <w:r w:rsidRPr="003C584A">
        <w:t xml:space="preserve"> </w:t>
      </w:r>
      <w:r>
        <w:t xml:space="preserve">dialog box, select </w:t>
      </w:r>
      <w:r w:rsidRPr="00556CE9">
        <w:rPr>
          <w:b/>
          <w:bCs/>
        </w:rPr>
        <w:t>New virtual network switch</w:t>
      </w:r>
      <w:r>
        <w:t xml:space="preserve">. Ensure that </w:t>
      </w:r>
      <w:r w:rsidR="00DE5BD8">
        <w:rPr>
          <w:b/>
          <w:bCs/>
        </w:rPr>
        <w:t>Private</w:t>
      </w:r>
      <w:r>
        <w:t xml:space="preserve"> is selected, and then click </w:t>
      </w:r>
      <w:r w:rsidRPr="00556CE9">
        <w:rPr>
          <w:b/>
          <w:bCs/>
        </w:rPr>
        <w:t>Create Virtual Switch</w:t>
      </w:r>
      <w:r>
        <w:t>.</w:t>
      </w:r>
    </w:p>
    <w:p w:rsidR="00DE5BD8" w:rsidRPr="00F31A1E" w:rsidRDefault="00DE5BD8" w:rsidP="002D399C">
      <w:pPr>
        <w:pStyle w:val="Ln1"/>
      </w:pPr>
      <w:r>
        <w:t xml:space="preserve">In the </w:t>
      </w:r>
      <w:r w:rsidRPr="00F31A1E">
        <w:rPr>
          <w:b/>
          <w:bCs/>
        </w:rPr>
        <w:t>Virtual Switch Properties</w:t>
      </w:r>
      <w:r>
        <w:t xml:space="preserve"> area of the </w:t>
      </w:r>
      <w:r w:rsidRPr="00F31A1E">
        <w:rPr>
          <w:b/>
          <w:bCs/>
        </w:rPr>
        <w:t xml:space="preserve">Virtual Switch Manager </w:t>
      </w:r>
      <w:r>
        <w:t xml:space="preserve">dialog box, specify the following information, and then click </w:t>
      </w:r>
      <w:r w:rsidRPr="00F31A1E">
        <w:rPr>
          <w:b/>
          <w:bCs/>
        </w:rPr>
        <w:t>OK</w:t>
      </w:r>
      <w:r>
        <w:t>:</w:t>
      </w:r>
    </w:p>
    <w:p w:rsidR="00DE5BD8" w:rsidRDefault="00DE5BD8" w:rsidP="0068473B">
      <w:pPr>
        <w:numPr>
          <w:ilvl w:val="0"/>
          <w:numId w:val="26"/>
        </w:numPr>
      </w:pPr>
      <w:r>
        <w:t>Name</w:t>
      </w:r>
      <w:r w:rsidRPr="00447D68">
        <w:t>:</w:t>
      </w:r>
      <w:r>
        <w:t xml:space="preserve"> </w:t>
      </w:r>
      <w:r>
        <w:rPr>
          <w:b/>
          <w:bCs/>
        </w:rPr>
        <w:t>Private</w:t>
      </w:r>
      <w:r w:rsidRPr="00F31A1E">
        <w:rPr>
          <w:b/>
          <w:bCs/>
        </w:rPr>
        <w:t xml:space="preserve"> Network</w:t>
      </w:r>
    </w:p>
    <w:p w:rsidR="00DE5BD8" w:rsidRDefault="00DE5BD8" w:rsidP="0068473B">
      <w:pPr>
        <w:numPr>
          <w:ilvl w:val="0"/>
          <w:numId w:val="26"/>
        </w:numPr>
      </w:pPr>
      <w:r>
        <w:t>Connection type</w:t>
      </w:r>
      <w:r w:rsidRPr="00447D68">
        <w:t>:</w:t>
      </w:r>
      <w:r>
        <w:t xml:space="preserve"> </w:t>
      </w:r>
      <w:r w:rsidRPr="002D399C">
        <w:rPr>
          <w:b/>
        </w:rPr>
        <w:t>Private network</w:t>
      </w:r>
    </w:p>
    <w:bookmarkEnd w:id="52"/>
    <w:bookmarkEnd w:id="53"/>
    <w:bookmarkEnd w:id="54"/>
    <w:bookmarkEnd w:id="55"/>
    <w:bookmarkEnd w:id="58"/>
    <w:p w:rsidR="003D66CF" w:rsidRDefault="003D66CF" w:rsidP="004106A8">
      <w:pPr>
        <w:pStyle w:val="Le"/>
        <w:jc w:val="left"/>
      </w:pPr>
    </w:p>
    <w:p w:rsidR="00013E72" w:rsidRPr="00D46047" w:rsidRDefault="00013E72" w:rsidP="00013E72">
      <w:pPr>
        <w:pStyle w:val="Heading2"/>
      </w:pPr>
      <w:bookmarkStart w:id="61" w:name="_Toc170641085"/>
      <w:bookmarkStart w:id="62" w:name="_Toc172102388"/>
      <w:bookmarkStart w:id="63" w:name="_Toc360465719"/>
      <w:r>
        <w:t xml:space="preserve">3. </w:t>
      </w:r>
      <w:r w:rsidRPr="007A76E0">
        <w:t>Configure the MSL-TMG1 Virtual Machine</w:t>
      </w:r>
    </w:p>
    <w:p w:rsidR="00013E72" w:rsidRPr="00211B04" w:rsidRDefault="00013E72" w:rsidP="00013E72">
      <w:pPr>
        <w:numPr>
          <w:ilvl w:val="0"/>
          <w:numId w:val="49"/>
        </w:numPr>
        <w:rPr>
          <w:rFonts w:eastAsia="Calibri"/>
          <w:lang w:val="en-CA"/>
        </w:rPr>
      </w:pPr>
      <w:r w:rsidRPr="00B91F8F">
        <w:rPr>
          <w:lang w:val="en-CA"/>
        </w:rPr>
        <w:t xml:space="preserve">Set up the MSL-TMG1 virtual machine. The MSL-TMG1 virtual machine and its related setup guide can be downloaded from the MCT Download Center in the Base Virtual Hard Disks – Mid-Tiers (ENGLISH) folder. The TMG VM requires </w:t>
      </w:r>
      <w:r w:rsidRPr="00BE5FF6">
        <w:rPr>
          <w:rStyle w:val="Strong"/>
        </w:rPr>
        <w:t>Base11A-WS08R2SP1.VHD</w:t>
      </w:r>
      <w:r w:rsidRPr="00B91F8F">
        <w:rPr>
          <w:lang w:val="en-CA"/>
        </w:rPr>
        <w:t xml:space="preserve"> </w:t>
      </w:r>
      <w:r>
        <w:rPr>
          <w:lang w:val="en-CA"/>
        </w:rPr>
        <w:t xml:space="preserve">and </w:t>
      </w:r>
      <w:r w:rsidRPr="001D3528">
        <w:rPr>
          <w:b/>
          <w:bCs/>
          <w:lang w:val="en-CA"/>
        </w:rPr>
        <w:t>MT11-MSL-TMG1.vhd</w:t>
      </w:r>
      <w:r>
        <w:rPr>
          <w:lang w:val="en-CA"/>
        </w:rPr>
        <w:t xml:space="preserve"> </w:t>
      </w:r>
      <w:r w:rsidRPr="00B91F8F">
        <w:rPr>
          <w:lang w:val="en-CA"/>
        </w:rPr>
        <w:t xml:space="preserve">which </w:t>
      </w:r>
      <w:r>
        <w:rPr>
          <w:lang w:val="en-CA"/>
        </w:rPr>
        <w:t>are</w:t>
      </w:r>
      <w:r w:rsidRPr="00B91F8F">
        <w:rPr>
          <w:lang w:val="en-CA"/>
        </w:rPr>
        <w:t xml:space="preserve"> als</w:t>
      </w:r>
      <w:r>
        <w:rPr>
          <w:lang w:val="en-CA"/>
        </w:rPr>
        <w:t xml:space="preserve">o available on the </w:t>
      </w:r>
      <w:r w:rsidRPr="00B91F8F">
        <w:rPr>
          <w:lang w:val="en-CA"/>
        </w:rPr>
        <w:t>MCT Download Center</w:t>
      </w:r>
      <w:r>
        <w:rPr>
          <w:rFonts w:eastAsia="Calibri"/>
          <w:lang w:val="en-CA"/>
        </w:rPr>
        <w:t>.</w:t>
      </w:r>
    </w:p>
    <w:p w:rsidR="00013E72" w:rsidRDefault="00013E72" w:rsidP="00013E72">
      <w:pPr>
        <w:numPr>
          <w:ilvl w:val="0"/>
          <w:numId w:val="49"/>
        </w:numPr>
        <w:rPr>
          <w:lang w:val="en-CA"/>
        </w:rPr>
      </w:pPr>
      <w:r w:rsidRPr="00B91F8F">
        <w:rPr>
          <w:lang w:val="en-CA"/>
        </w:rPr>
        <w:t xml:space="preserve">Configure the MSL-TMG1 virtual machine to use dynamic memory. In the Hyper-V Management console, access the MSL-TMG1 virtual machine settings. Click </w:t>
      </w:r>
      <w:r w:rsidRPr="00B91F8F">
        <w:rPr>
          <w:b/>
          <w:bCs/>
          <w:lang w:val="en-CA"/>
        </w:rPr>
        <w:t>Memory</w:t>
      </w:r>
      <w:r>
        <w:rPr>
          <w:lang w:val="en-CA"/>
        </w:rPr>
        <w:t xml:space="preserve">, select </w:t>
      </w:r>
      <w:r w:rsidRPr="000B011F">
        <w:rPr>
          <w:b/>
          <w:lang w:val="en-CA"/>
        </w:rPr>
        <w:t>Enable</w:t>
      </w:r>
      <w:r>
        <w:rPr>
          <w:lang w:val="en-CA"/>
        </w:rPr>
        <w:t xml:space="preserve"> </w:t>
      </w:r>
      <w:r w:rsidRPr="00B91F8F">
        <w:rPr>
          <w:b/>
          <w:bCs/>
          <w:lang w:val="en-CA"/>
        </w:rPr>
        <w:t>Dynamic</w:t>
      </w:r>
      <w:r>
        <w:rPr>
          <w:b/>
          <w:bCs/>
          <w:lang w:val="en-CA"/>
        </w:rPr>
        <w:t xml:space="preserve"> Memory</w:t>
      </w:r>
      <w:r w:rsidRPr="00B91F8F">
        <w:rPr>
          <w:lang w:val="en-CA"/>
        </w:rPr>
        <w:t xml:space="preserve">, and set </w:t>
      </w:r>
      <w:r>
        <w:rPr>
          <w:b/>
          <w:bCs/>
          <w:lang w:val="en-CA"/>
        </w:rPr>
        <w:t>Minimum</w:t>
      </w:r>
      <w:r w:rsidRPr="00B91F8F">
        <w:rPr>
          <w:b/>
          <w:bCs/>
          <w:lang w:val="en-CA"/>
        </w:rPr>
        <w:t xml:space="preserve"> RAM</w:t>
      </w:r>
      <w:r w:rsidRPr="00B91F8F">
        <w:rPr>
          <w:lang w:val="en-CA"/>
        </w:rPr>
        <w:t xml:space="preserve"> to </w:t>
      </w:r>
      <w:r w:rsidRPr="00B91F8F">
        <w:rPr>
          <w:b/>
          <w:bCs/>
          <w:lang w:val="en-CA"/>
        </w:rPr>
        <w:t>1024 MB</w:t>
      </w:r>
      <w:r w:rsidRPr="00B91F8F">
        <w:rPr>
          <w:lang w:val="en-CA"/>
        </w:rPr>
        <w:t xml:space="preserve"> and </w:t>
      </w:r>
      <w:r w:rsidRPr="00B91F8F">
        <w:rPr>
          <w:b/>
          <w:bCs/>
          <w:lang w:val="en-CA"/>
        </w:rPr>
        <w:t>Maximum RAM</w:t>
      </w:r>
      <w:r w:rsidRPr="00B91F8F">
        <w:rPr>
          <w:lang w:val="en-CA"/>
        </w:rPr>
        <w:t xml:space="preserve"> to </w:t>
      </w:r>
      <w:r w:rsidRPr="00B91F8F">
        <w:rPr>
          <w:b/>
          <w:bCs/>
          <w:lang w:val="en-CA"/>
        </w:rPr>
        <w:t>4096 MB</w:t>
      </w:r>
      <w:r w:rsidRPr="00B91F8F">
        <w:rPr>
          <w:lang w:val="en-CA"/>
        </w:rPr>
        <w:t xml:space="preserve">. </w:t>
      </w:r>
    </w:p>
    <w:p w:rsidR="00013E72" w:rsidRPr="004954D9" w:rsidRDefault="00013E72" w:rsidP="00013E72">
      <w:pPr>
        <w:pStyle w:val="Note"/>
        <w:pBdr>
          <w:left w:val="single" w:sz="12" w:space="0" w:color="auto"/>
        </w:pBdr>
        <w:ind w:left="720"/>
        <w:rPr>
          <w:b/>
          <w:bCs w:val="0"/>
        </w:rPr>
      </w:pPr>
      <w:r>
        <w:rPr>
          <w:rStyle w:val="NotePrefix"/>
          <w:bCs w:val="0"/>
        </w:rPr>
        <w:t>Note: MSL-TMG1 setup guide refers to configured DNS server Virtual Machine located in Private network. If none present, classroom network DNS server, local ISP DNS server or any publicly available DNS server should be configured in Virtual Machines.</w:t>
      </w:r>
    </w:p>
    <w:p w:rsidR="002213CE" w:rsidRDefault="00013E72" w:rsidP="00905A1F">
      <w:pPr>
        <w:pStyle w:val="Heading2"/>
      </w:pPr>
      <w:r>
        <w:t>4.</w:t>
      </w:r>
      <w:r w:rsidR="00AC12D9">
        <w:t xml:space="preserve"> </w:t>
      </w:r>
      <w:r w:rsidR="00BC768F">
        <w:t xml:space="preserve">Install </w:t>
      </w:r>
      <w:r w:rsidR="002C6ABD">
        <w:t xml:space="preserve">the </w:t>
      </w:r>
      <w:r w:rsidR="003E4313">
        <w:t xml:space="preserve">Virtual Machine </w:t>
      </w:r>
      <w:r w:rsidR="00BC768F">
        <w:t>F</w:t>
      </w:r>
      <w:r w:rsidR="00BC768F" w:rsidRPr="00D84DE1">
        <w:t>iles</w:t>
      </w:r>
      <w:bookmarkEnd w:id="61"/>
      <w:bookmarkEnd w:id="62"/>
      <w:bookmarkEnd w:id="63"/>
    </w:p>
    <w:p w:rsidR="00DD079B" w:rsidRDefault="002C6ABD" w:rsidP="00DD079B">
      <w:r>
        <w:t xml:space="preserve">After installing the Hyper-V server role, you </w:t>
      </w:r>
      <w:r w:rsidR="00DD079B">
        <w:t xml:space="preserve">will need to follow the following steps </w:t>
      </w:r>
      <w:r>
        <w:t>to copy the base image</w:t>
      </w:r>
      <w:r w:rsidR="00D46047">
        <w:t>s, middle tiers</w:t>
      </w:r>
      <w:r w:rsidR="003E4313">
        <w:t xml:space="preserve"> and</w:t>
      </w:r>
      <w:r>
        <w:t xml:space="preserve"> </w:t>
      </w:r>
      <w:r w:rsidR="003E4313">
        <w:t xml:space="preserve">virtual machine </w:t>
      </w:r>
      <w:r>
        <w:t xml:space="preserve">files </w:t>
      </w:r>
      <w:r w:rsidR="00D46047">
        <w:t xml:space="preserve">to </w:t>
      </w:r>
      <w:r>
        <w:t>the server</w:t>
      </w:r>
      <w:r w:rsidR="003E4313">
        <w:t xml:space="preserve"> and </w:t>
      </w:r>
      <w:r w:rsidR="00D46047">
        <w:t xml:space="preserve">then </w:t>
      </w:r>
      <w:r w:rsidR="003E4313">
        <w:t>configure the virtual machines</w:t>
      </w:r>
      <w:r w:rsidR="00DD079B">
        <w:t>.</w:t>
      </w:r>
    </w:p>
    <w:p w:rsidR="002C6ABD" w:rsidRPr="004804F9" w:rsidRDefault="00411D88" w:rsidP="004804F9">
      <w:pPr>
        <w:ind w:left="0"/>
        <w:rPr>
          <w:rStyle w:val="Strong"/>
          <w:sz w:val="28"/>
        </w:rPr>
      </w:pPr>
      <w:r w:rsidRPr="004804F9">
        <w:rPr>
          <w:rStyle w:val="Strong"/>
          <w:sz w:val="28"/>
        </w:rPr>
        <w:t>E</w:t>
      </w:r>
      <w:r w:rsidR="00A73834" w:rsidRPr="004804F9">
        <w:rPr>
          <w:rStyle w:val="Strong"/>
          <w:sz w:val="28"/>
        </w:rPr>
        <w:t xml:space="preserve">xtract </w:t>
      </w:r>
      <w:r w:rsidR="002C6ABD" w:rsidRPr="004804F9">
        <w:rPr>
          <w:rStyle w:val="Strong"/>
          <w:sz w:val="28"/>
        </w:rPr>
        <w:t xml:space="preserve">the </w:t>
      </w:r>
      <w:r w:rsidR="00A73834" w:rsidRPr="004804F9">
        <w:rPr>
          <w:rStyle w:val="Strong"/>
          <w:sz w:val="28"/>
        </w:rPr>
        <w:t xml:space="preserve">Course </w:t>
      </w:r>
      <w:r w:rsidR="002C6ABD" w:rsidRPr="004804F9">
        <w:rPr>
          <w:rStyle w:val="Strong"/>
          <w:sz w:val="28"/>
        </w:rPr>
        <w:t xml:space="preserve">Images </w:t>
      </w:r>
    </w:p>
    <w:p w:rsidR="00411D88" w:rsidRPr="00411D88" w:rsidRDefault="00411D88" w:rsidP="004804F9">
      <w:pPr>
        <w:pStyle w:val="Lp1"/>
        <w:ind w:left="720"/>
        <w:rPr>
          <w:b/>
        </w:rPr>
      </w:pPr>
      <w:r w:rsidRPr="00411D88">
        <w:rPr>
          <w:b/>
        </w:rPr>
        <w:t xml:space="preserve">To Extract the </w:t>
      </w:r>
      <w:r>
        <w:rPr>
          <w:b/>
        </w:rPr>
        <w:t>Base Images</w:t>
      </w:r>
      <w:r w:rsidRPr="00411D88">
        <w:rPr>
          <w:b/>
        </w:rPr>
        <w:t xml:space="preserve">: </w:t>
      </w:r>
    </w:p>
    <w:p w:rsidR="00824F0B" w:rsidRDefault="00F16EF8" w:rsidP="0068473B">
      <w:pPr>
        <w:pStyle w:val="Ln1"/>
        <w:numPr>
          <w:ilvl w:val="0"/>
          <w:numId w:val="28"/>
        </w:numPr>
      </w:pPr>
      <w:r>
        <w:t>From the courseware source files location, double</w:t>
      </w:r>
      <w:r w:rsidR="00824F0B">
        <w:t xml:space="preserve">-click </w:t>
      </w:r>
      <w:r w:rsidR="00980F17">
        <w:rPr>
          <w:rStyle w:val="Placeholder"/>
          <w:bCs/>
        </w:rPr>
        <w:t>Base14E-W81U1-Office2013</w:t>
      </w:r>
      <w:r w:rsidR="00824F0B" w:rsidRPr="000A71E3">
        <w:rPr>
          <w:rStyle w:val="Placeholder"/>
          <w:bCs/>
        </w:rPr>
        <w:t>.exe</w:t>
      </w:r>
      <w:r w:rsidR="00824F0B">
        <w:t>.</w:t>
      </w:r>
    </w:p>
    <w:p w:rsidR="00824F0B" w:rsidRDefault="00824F0B" w:rsidP="002D399C">
      <w:pPr>
        <w:pStyle w:val="Ln1"/>
      </w:pPr>
      <w:r>
        <w:t xml:space="preserve">In the </w:t>
      </w:r>
      <w:r w:rsidR="00BE287B" w:rsidRPr="002C7216">
        <w:rPr>
          <w:b/>
        </w:rPr>
        <w:t>Official Microsoft Learning Product License Terms</w:t>
      </w:r>
      <w:r w:rsidR="00BE287B">
        <w:t xml:space="preserve"> </w:t>
      </w:r>
      <w:r>
        <w:t xml:space="preserve">window, click </w:t>
      </w:r>
      <w:r w:rsidRPr="00A150AA">
        <w:rPr>
          <w:b/>
        </w:rPr>
        <w:t>Accept</w:t>
      </w:r>
      <w:r>
        <w:t xml:space="preserve"> to indicate that you accept the terms in the license agreement.</w:t>
      </w:r>
    </w:p>
    <w:p w:rsidR="00824F0B" w:rsidRDefault="00824F0B" w:rsidP="002D399C">
      <w:pPr>
        <w:pStyle w:val="Ln1"/>
      </w:pPr>
      <w:r>
        <w:t xml:space="preserve">In the WinRAR self-extracting archive window, in the </w:t>
      </w:r>
      <w:r w:rsidRPr="00A150AA">
        <w:rPr>
          <w:b/>
        </w:rPr>
        <w:t>Destination folder</w:t>
      </w:r>
      <w:r>
        <w:t xml:space="preserve"> text box, ensure that </w:t>
      </w:r>
      <w:r w:rsidRPr="00A150AA">
        <w:rPr>
          <w:b/>
        </w:rPr>
        <w:t>C:\Program Files\Microsoft Learning\Base</w:t>
      </w:r>
      <w:r>
        <w:t xml:space="preserve"> is listed, and then click </w:t>
      </w:r>
      <w:r w:rsidR="00131186">
        <w:rPr>
          <w:b/>
        </w:rPr>
        <w:lastRenderedPageBreak/>
        <w:t>Extract</w:t>
      </w:r>
      <w:r>
        <w:t>. Please wait while the base virtual hard disk file is extracted. This might take a few minutes.</w:t>
      </w:r>
    </w:p>
    <w:p w:rsidR="00411D88" w:rsidRPr="00411D88" w:rsidRDefault="00411D88" w:rsidP="004804F9">
      <w:pPr>
        <w:pStyle w:val="Lp1"/>
        <w:ind w:left="720"/>
        <w:rPr>
          <w:b/>
        </w:rPr>
      </w:pPr>
      <w:r w:rsidRPr="00411D88">
        <w:rPr>
          <w:b/>
        </w:rPr>
        <w:t xml:space="preserve">To Extract the </w:t>
      </w:r>
      <w:r>
        <w:rPr>
          <w:b/>
        </w:rPr>
        <w:t>Middle Tier Images</w:t>
      </w:r>
      <w:r w:rsidRPr="00411D88">
        <w:rPr>
          <w:b/>
        </w:rPr>
        <w:t xml:space="preserve">: </w:t>
      </w:r>
    </w:p>
    <w:p w:rsidR="00A73834" w:rsidRDefault="00F16EF8" w:rsidP="0068473B">
      <w:pPr>
        <w:pStyle w:val="Ln1"/>
        <w:numPr>
          <w:ilvl w:val="0"/>
          <w:numId w:val="29"/>
        </w:numPr>
      </w:pPr>
      <w:r>
        <w:t xml:space="preserve">From the courseware source files location, double-click </w:t>
      </w:r>
      <w:r w:rsidR="00980F17">
        <w:rPr>
          <w:rStyle w:val="Placeholder"/>
          <w:bCs/>
        </w:rPr>
        <w:t>MT14-W81U1-VS-CL1</w:t>
      </w:r>
      <w:r w:rsidR="00A73834" w:rsidRPr="00131186">
        <w:rPr>
          <w:rStyle w:val="Placeholder"/>
          <w:bCs/>
        </w:rPr>
        <w:t>.exe</w:t>
      </w:r>
      <w:r w:rsidR="00A73834">
        <w:t>.</w:t>
      </w:r>
    </w:p>
    <w:p w:rsidR="00A73834" w:rsidRDefault="00A73834" w:rsidP="002D399C">
      <w:pPr>
        <w:pStyle w:val="Ln1"/>
      </w:pPr>
      <w:r>
        <w:t xml:space="preserve">In the </w:t>
      </w:r>
      <w:r w:rsidR="00BE287B" w:rsidRPr="002C7216">
        <w:rPr>
          <w:b/>
        </w:rPr>
        <w:t>Official Microsoft Learning Product License Terms</w:t>
      </w:r>
      <w:r w:rsidR="00BE287B">
        <w:t xml:space="preserve"> </w:t>
      </w:r>
      <w:r>
        <w:t xml:space="preserve">window, click </w:t>
      </w:r>
      <w:r w:rsidRPr="00A150AA">
        <w:rPr>
          <w:b/>
        </w:rPr>
        <w:t>Accept</w:t>
      </w:r>
      <w:r>
        <w:t xml:space="preserve"> to indicate that you accept the terms in the license agreement.</w:t>
      </w:r>
    </w:p>
    <w:p w:rsidR="00411D88" w:rsidRDefault="00A73834" w:rsidP="002D399C">
      <w:pPr>
        <w:pStyle w:val="Ln1"/>
      </w:pPr>
      <w:r>
        <w:t xml:space="preserve">In the WinRAR self-extracting archive window, in the </w:t>
      </w:r>
      <w:r w:rsidRPr="00A150AA">
        <w:rPr>
          <w:b/>
        </w:rPr>
        <w:t>Destination folder</w:t>
      </w:r>
      <w:r>
        <w:t xml:space="preserve"> text box, ensure that </w:t>
      </w:r>
      <w:r w:rsidRPr="00A150AA">
        <w:rPr>
          <w:b/>
        </w:rPr>
        <w:t>C:\Program Files\Microsoft Learning\Base</w:t>
      </w:r>
      <w:r>
        <w:rPr>
          <w:b/>
        </w:rPr>
        <w:t>\Drives</w:t>
      </w:r>
      <w:r>
        <w:t xml:space="preserve"> is listed, and then click </w:t>
      </w:r>
      <w:r w:rsidR="0087270D">
        <w:rPr>
          <w:b/>
        </w:rPr>
        <w:t>Extract</w:t>
      </w:r>
      <w:r>
        <w:t xml:space="preserve">. </w:t>
      </w:r>
    </w:p>
    <w:p w:rsidR="00A73834" w:rsidRDefault="00A73834" w:rsidP="00411D88">
      <w:pPr>
        <w:pStyle w:val="Lp1"/>
      </w:pPr>
      <w:r>
        <w:t xml:space="preserve">Please wait while the </w:t>
      </w:r>
      <w:r w:rsidR="00411D88">
        <w:t>middle tier</w:t>
      </w:r>
      <w:r>
        <w:t xml:space="preserve"> virtual hard disk file is extracted. This might take a few minutes.</w:t>
      </w:r>
    </w:p>
    <w:p w:rsidR="00411D88" w:rsidRPr="00BD3E3A" w:rsidRDefault="00411D88" w:rsidP="004804F9">
      <w:pPr>
        <w:pStyle w:val="Lp1"/>
        <w:ind w:left="720"/>
      </w:pPr>
      <w:r w:rsidRPr="00411D88">
        <w:rPr>
          <w:b/>
        </w:rPr>
        <w:t xml:space="preserve">To Extract the Virtual Machines: </w:t>
      </w:r>
      <w:r w:rsidR="00BD3E3A">
        <w:rPr>
          <w:b/>
        </w:rPr>
        <w:t xml:space="preserve"> </w:t>
      </w:r>
      <w:r w:rsidR="00BD3E3A" w:rsidRPr="00BD3E3A">
        <w:t>(if required for disk space, you can extract the course specific files to a different drive as long as the Base images and the Middle-Tiers are located in the default path)</w:t>
      </w:r>
    </w:p>
    <w:p w:rsidR="00824F0B" w:rsidRDefault="00F16EF8" w:rsidP="0068473B">
      <w:pPr>
        <w:pStyle w:val="Ln1"/>
        <w:numPr>
          <w:ilvl w:val="0"/>
          <w:numId w:val="30"/>
        </w:numPr>
      </w:pPr>
      <w:r>
        <w:t xml:space="preserve">From the courseware source files location, double-click </w:t>
      </w:r>
      <w:r w:rsidR="00980F17">
        <w:rPr>
          <w:rStyle w:val="Placeholder"/>
          <w:bCs/>
        </w:rPr>
        <w:t>20486-SEA-DEV13</w:t>
      </w:r>
      <w:r w:rsidR="00824F0B" w:rsidRPr="00C84B31">
        <w:rPr>
          <w:rStyle w:val="Placeholder"/>
          <w:bCs/>
        </w:rPr>
        <w:t>1.exe</w:t>
      </w:r>
      <w:r w:rsidR="00824F0B">
        <w:t>.</w:t>
      </w:r>
    </w:p>
    <w:p w:rsidR="0087270D" w:rsidRDefault="0087270D" w:rsidP="0087270D">
      <w:pPr>
        <w:pStyle w:val="Ln1"/>
      </w:pPr>
      <w:r>
        <w:t xml:space="preserve">In the Official Microsoft Learning Product License Terms window, click </w:t>
      </w:r>
      <w:r w:rsidRPr="00A150AA">
        <w:rPr>
          <w:b/>
        </w:rPr>
        <w:t>Accept</w:t>
      </w:r>
      <w:r>
        <w:t xml:space="preserve"> to indicate that you accept the terms in the license agreement.</w:t>
      </w:r>
    </w:p>
    <w:p w:rsidR="0087270D" w:rsidRDefault="0087270D" w:rsidP="0087270D">
      <w:pPr>
        <w:pStyle w:val="Ln1"/>
      </w:pPr>
      <w:r>
        <w:t xml:space="preserve">In the WinRAR self-extracting archive window, in the </w:t>
      </w:r>
      <w:r w:rsidRPr="00A150AA">
        <w:rPr>
          <w:b/>
        </w:rPr>
        <w:t>Destination folder</w:t>
      </w:r>
      <w:r>
        <w:t xml:space="preserve"> text box, ensure that </w:t>
      </w:r>
      <w:r w:rsidRPr="00A150AA">
        <w:rPr>
          <w:b/>
        </w:rPr>
        <w:t>C:\Program Files\Microsoft Learning\</w:t>
      </w:r>
      <w:r w:rsidR="00980F17">
        <w:rPr>
          <w:b/>
          <w:color w:val="0000FF"/>
        </w:rPr>
        <w:t>20486</w:t>
      </w:r>
      <w:r>
        <w:rPr>
          <w:b/>
        </w:rPr>
        <w:t>\Drives</w:t>
      </w:r>
      <w:r>
        <w:t xml:space="preserve"> is listed, and then click </w:t>
      </w:r>
      <w:r>
        <w:rPr>
          <w:b/>
        </w:rPr>
        <w:t>Extract</w:t>
      </w:r>
      <w:r>
        <w:t xml:space="preserve">. </w:t>
      </w:r>
    </w:p>
    <w:p w:rsidR="00824F0B" w:rsidRDefault="00F768AB" w:rsidP="002D399C">
      <w:pPr>
        <w:pStyle w:val="Ln1"/>
      </w:pPr>
      <w:r>
        <w:t>R</w:t>
      </w:r>
      <w:r w:rsidR="00824F0B">
        <w:t xml:space="preserve">epeat steps </w:t>
      </w:r>
      <w:r w:rsidR="0087270D">
        <w:t xml:space="preserve">1 </w:t>
      </w:r>
      <w:r w:rsidR="00824F0B">
        <w:t xml:space="preserve">through </w:t>
      </w:r>
      <w:r w:rsidR="0087270D">
        <w:t xml:space="preserve">3 </w:t>
      </w:r>
      <w:r w:rsidR="00824F0B">
        <w:t xml:space="preserve">for the following </w:t>
      </w:r>
      <w:r w:rsidR="0087270D">
        <w:t>virtual machines</w:t>
      </w:r>
      <w:r w:rsidR="00824F0B">
        <w:t>:</w:t>
      </w:r>
    </w:p>
    <w:p w:rsidR="00824F0B" w:rsidRPr="00EF57FB" w:rsidRDefault="00980F17" w:rsidP="0068473B">
      <w:pPr>
        <w:numPr>
          <w:ilvl w:val="0"/>
          <w:numId w:val="17"/>
        </w:numPr>
        <w:rPr>
          <w:rStyle w:val="Placeholder"/>
          <w:color w:val="auto"/>
        </w:rPr>
      </w:pPr>
      <w:r>
        <w:rPr>
          <w:rStyle w:val="Placeholder"/>
          <w:bCs/>
        </w:rPr>
        <w:t>20486-SEA-DEV13</w:t>
      </w:r>
      <w:r w:rsidR="00824F0B">
        <w:rPr>
          <w:rStyle w:val="Placeholder"/>
          <w:bCs/>
        </w:rPr>
        <w:t>2.exe</w:t>
      </w:r>
    </w:p>
    <w:p w:rsidR="00F768AB" w:rsidRDefault="00F768AB" w:rsidP="00F768AB">
      <w:pPr>
        <w:pStyle w:val="Note"/>
      </w:pPr>
      <w:r>
        <w:rPr>
          <w:rStyle w:val="NotePrefix"/>
        </w:rPr>
        <w:t>Note</w:t>
      </w:r>
      <w:r w:rsidRPr="007E5B68">
        <w:rPr>
          <w:rStyle w:val="NotePrefix"/>
        </w:rPr>
        <w:t>:</w:t>
      </w:r>
      <w:r>
        <w:rPr>
          <w:rStyle w:val="NotePrefix"/>
        </w:rPr>
        <w:t xml:space="preserve"> </w:t>
      </w:r>
      <w:r w:rsidRPr="00F768AB">
        <w:rPr>
          <w:rStyle w:val="NotePrefix"/>
          <w:b w:val="0"/>
        </w:rPr>
        <w:t>After completing</w:t>
      </w:r>
      <w:r>
        <w:rPr>
          <w:rStyle w:val="NotePrefix"/>
          <w:b w:val="0"/>
        </w:rPr>
        <w:t xml:space="preserve"> </w:t>
      </w:r>
      <w:r w:rsidRPr="00F768AB">
        <w:rPr>
          <w:rStyle w:val="NotePrefix"/>
          <w:b w:val="0"/>
        </w:rPr>
        <w:t>the extraction of all of the classroom files, you should have the following files installed</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490"/>
      </w:tblGrid>
      <w:tr w:rsidR="00B11076" w:rsidRPr="00E54C9A" w:rsidTr="00BD3E3A">
        <w:tc>
          <w:tcPr>
            <w:tcW w:w="2448" w:type="dxa"/>
            <w:vAlign w:val="center"/>
          </w:tcPr>
          <w:p w:rsidR="00B11076" w:rsidRPr="00E54C9A" w:rsidRDefault="00B11076" w:rsidP="00E54C9A">
            <w:pPr>
              <w:pStyle w:val="Lp1"/>
              <w:ind w:left="0"/>
              <w:rPr>
                <w:b/>
              </w:rPr>
            </w:pPr>
            <w:r w:rsidRPr="00E54C9A">
              <w:rPr>
                <w:b/>
              </w:rPr>
              <w:t>File</w:t>
            </w:r>
          </w:p>
        </w:tc>
        <w:tc>
          <w:tcPr>
            <w:tcW w:w="5490" w:type="dxa"/>
            <w:vAlign w:val="center"/>
          </w:tcPr>
          <w:p w:rsidR="00B11076" w:rsidRPr="00E54C9A" w:rsidRDefault="00B11076" w:rsidP="00E54C9A">
            <w:pPr>
              <w:pStyle w:val="Lp1"/>
              <w:ind w:left="0"/>
              <w:rPr>
                <w:b/>
              </w:rPr>
            </w:pPr>
            <w:r w:rsidRPr="00E54C9A">
              <w:rPr>
                <w:b/>
              </w:rPr>
              <w:t>In Folder</w:t>
            </w:r>
          </w:p>
        </w:tc>
      </w:tr>
      <w:tr w:rsidR="00B11076" w:rsidRPr="00E54C9A" w:rsidTr="00BD3E3A">
        <w:tc>
          <w:tcPr>
            <w:tcW w:w="2448" w:type="dxa"/>
            <w:vAlign w:val="center"/>
          </w:tcPr>
          <w:p w:rsidR="00B11076" w:rsidRPr="00E54C9A" w:rsidRDefault="00980F17" w:rsidP="00E54C9A">
            <w:pPr>
              <w:ind w:left="0"/>
              <w:rPr>
                <w:sz w:val="18"/>
                <w:szCs w:val="18"/>
              </w:rPr>
            </w:pPr>
            <w:r>
              <w:rPr>
                <w:rStyle w:val="Placeholder"/>
                <w:bCs/>
                <w:sz w:val="18"/>
                <w:szCs w:val="18"/>
              </w:rPr>
              <w:t>Base14E-W81U1-Office2013</w:t>
            </w:r>
            <w:r w:rsidR="00F502F0" w:rsidRPr="00F502F0">
              <w:rPr>
                <w:rStyle w:val="Placeholder"/>
                <w:bCs/>
                <w:sz w:val="18"/>
                <w:szCs w:val="18"/>
              </w:rPr>
              <w:t>.vhd</w:t>
            </w:r>
          </w:p>
        </w:tc>
        <w:tc>
          <w:tcPr>
            <w:tcW w:w="5490" w:type="dxa"/>
            <w:vAlign w:val="center"/>
          </w:tcPr>
          <w:p w:rsidR="00B11076" w:rsidRPr="00E54C9A" w:rsidRDefault="00B11076" w:rsidP="00E54C9A">
            <w:pPr>
              <w:pStyle w:val="Lp1"/>
              <w:ind w:left="0"/>
              <w:rPr>
                <w:sz w:val="18"/>
                <w:szCs w:val="18"/>
              </w:rPr>
            </w:pPr>
            <w:r w:rsidRPr="00E54C9A">
              <w:rPr>
                <w:sz w:val="18"/>
                <w:szCs w:val="18"/>
              </w:rPr>
              <w:t>C:\Program Files\Microsoft Learning\Base</w:t>
            </w:r>
          </w:p>
        </w:tc>
      </w:tr>
      <w:tr w:rsidR="00B11076" w:rsidRPr="00E54C9A" w:rsidTr="00BD3E3A">
        <w:tc>
          <w:tcPr>
            <w:tcW w:w="2448" w:type="dxa"/>
            <w:vAlign w:val="center"/>
          </w:tcPr>
          <w:p w:rsidR="00B11076" w:rsidRPr="00E54C9A" w:rsidRDefault="00980F17" w:rsidP="00E54C9A">
            <w:pPr>
              <w:ind w:left="0"/>
              <w:rPr>
                <w:sz w:val="18"/>
                <w:szCs w:val="18"/>
              </w:rPr>
            </w:pPr>
            <w:r>
              <w:rPr>
                <w:rStyle w:val="Placeholder"/>
                <w:bCs/>
                <w:sz w:val="18"/>
                <w:szCs w:val="18"/>
              </w:rPr>
              <w:t>MT14-W81U1-VS-CL1</w:t>
            </w:r>
            <w:r w:rsidR="001617B7" w:rsidRPr="00E54C9A">
              <w:rPr>
                <w:rStyle w:val="Placeholder"/>
                <w:bCs/>
                <w:sz w:val="18"/>
                <w:szCs w:val="18"/>
              </w:rPr>
              <w:t>.vhd</w:t>
            </w:r>
          </w:p>
        </w:tc>
        <w:tc>
          <w:tcPr>
            <w:tcW w:w="5490" w:type="dxa"/>
            <w:vAlign w:val="center"/>
          </w:tcPr>
          <w:p w:rsidR="00B11076" w:rsidRPr="00E54C9A" w:rsidRDefault="00B11076" w:rsidP="00E54C9A">
            <w:pPr>
              <w:pStyle w:val="Lp1"/>
              <w:ind w:left="0"/>
              <w:rPr>
                <w:sz w:val="18"/>
                <w:szCs w:val="18"/>
              </w:rPr>
            </w:pPr>
            <w:r w:rsidRPr="00E54C9A">
              <w:rPr>
                <w:sz w:val="18"/>
                <w:szCs w:val="18"/>
              </w:rPr>
              <w:t>C:\Program Files\Microsoft Learning\Base\Drives</w:t>
            </w:r>
          </w:p>
        </w:tc>
      </w:tr>
      <w:tr w:rsidR="00E24A10" w:rsidRPr="00E54C9A" w:rsidTr="00BD3E3A">
        <w:tc>
          <w:tcPr>
            <w:tcW w:w="2448" w:type="dxa"/>
            <w:vAlign w:val="center"/>
          </w:tcPr>
          <w:p w:rsidR="00E24A10" w:rsidRPr="00E54C9A" w:rsidRDefault="00E24A10" w:rsidP="00E54C9A">
            <w:pPr>
              <w:ind w:left="0"/>
              <w:rPr>
                <w:rStyle w:val="Placeholder"/>
                <w:bCs/>
                <w:sz w:val="18"/>
                <w:szCs w:val="18"/>
              </w:rPr>
            </w:pPr>
            <w:r w:rsidRPr="00E24A10">
              <w:rPr>
                <w:rStyle w:val="Placeholder"/>
                <w:bCs/>
                <w:sz w:val="18"/>
                <w:szCs w:val="18"/>
              </w:rPr>
              <w:t>VM-Pre-Import-</w:t>
            </w:r>
            <w:r w:rsidR="00980F17">
              <w:rPr>
                <w:rStyle w:val="Placeholder"/>
                <w:bCs/>
                <w:sz w:val="18"/>
                <w:szCs w:val="18"/>
              </w:rPr>
              <w:t>20486</w:t>
            </w:r>
            <w:r w:rsidRPr="00E24A10">
              <w:rPr>
                <w:rStyle w:val="Placeholder"/>
                <w:bCs/>
                <w:sz w:val="18"/>
                <w:szCs w:val="18"/>
              </w:rPr>
              <w:t xml:space="preserve">- </w:t>
            </w:r>
            <w:r w:rsidR="00980F17">
              <w:rPr>
                <w:rStyle w:val="Placeholder"/>
                <w:bCs/>
                <w:sz w:val="18"/>
                <w:szCs w:val="18"/>
              </w:rPr>
              <w:t>20486-SEA-DEV13</w:t>
            </w:r>
            <w:r w:rsidRPr="00E24A10">
              <w:rPr>
                <w:rStyle w:val="Placeholder"/>
                <w:bCs/>
                <w:sz w:val="18"/>
                <w:szCs w:val="18"/>
              </w:rPr>
              <w:t>Name.bat</w:t>
            </w:r>
          </w:p>
        </w:tc>
        <w:tc>
          <w:tcPr>
            <w:tcW w:w="5490" w:type="dxa"/>
            <w:vAlign w:val="center"/>
          </w:tcPr>
          <w:p w:rsidR="00E24A10" w:rsidRPr="00E84D23" w:rsidRDefault="00E24A10" w:rsidP="00DC0676">
            <w:pPr>
              <w:ind w:left="0"/>
              <w:rPr>
                <w:sz w:val="18"/>
                <w:szCs w:val="18"/>
              </w:rPr>
            </w:pPr>
            <w:r w:rsidRPr="00E84D23">
              <w:rPr>
                <w:sz w:val="18"/>
                <w:szCs w:val="18"/>
              </w:rPr>
              <w:t>C:\Program Files\Microsoft Learning\</w:t>
            </w:r>
            <w:r w:rsidR="00980F17">
              <w:rPr>
                <w:rStyle w:val="Placeholder"/>
                <w:bCs/>
                <w:sz w:val="18"/>
                <w:szCs w:val="18"/>
              </w:rPr>
              <w:t>20486</w:t>
            </w:r>
            <w:r w:rsidRPr="00E84D23">
              <w:rPr>
                <w:sz w:val="18"/>
                <w:szCs w:val="18"/>
              </w:rPr>
              <w:t>\drives\</w:t>
            </w:r>
            <w:r w:rsidR="00980F17">
              <w:rPr>
                <w:rStyle w:val="Placeholder"/>
                <w:bCs/>
                <w:sz w:val="18"/>
                <w:szCs w:val="18"/>
              </w:rPr>
              <w:t>20486-SEA-DEV13</w:t>
            </w:r>
            <w:r w:rsidRPr="00E84D23">
              <w:rPr>
                <w:sz w:val="18"/>
                <w:szCs w:val="18"/>
              </w:rPr>
              <w:t xml:space="preserve"> </w:t>
            </w:r>
          </w:p>
        </w:tc>
      </w:tr>
      <w:tr w:rsidR="00B11076" w:rsidRPr="00E54C9A" w:rsidTr="00BD3E3A">
        <w:tc>
          <w:tcPr>
            <w:tcW w:w="2448" w:type="dxa"/>
            <w:vAlign w:val="center"/>
          </w:tcPr>
          <w:p w:rsidR="00B11076" w:rsidRPr="00E54C9A" w:rsidRDefault="00980F17" w:rsidP="00980F17">
            <w:pPr>
              <w:ind w:left="0"/>
              <w:rPr>
                <w:sz w:val="18"/>
                <w:szCs w:val="18"/>
              </w:rPr>
            </w:pPr>
            <w:r>
              <w:rPr>
                <w:rStyle w:val="Placeholder"/>
                <w:bCs/>
                <w:sz w:val="18"/>
                <w:szCs w:val="18"/>
              </w:rPr>
              <w:t>20486</w:t>
            </w:r>
            <w:r w:rsidR="001617B7" w:rsidRPr="00E54C9A">
              <w:rPr>
                <w:rStyle w:val="Placeholder"/>
                <w:bCs/>
                <w:sz w:val="18"/>
                <w:szCs w:val="18"/>
              </w:rPr>
              <w:t>-SEA-CL1.vhd</w:t>
            </w:r>
          </w:p>
        </w:tc>
        <w:tc>
          <w:tcPr>
            <w:tcW w:w="5490" w:type="dxa"/>
            <w:vAlign w:val="center"/>
          </w:tcPr>
          <w:p w:rsidR="00B11076" w:rsidRPr="00E54C9A" w:rsidRDefault="00B11076" w:rsidP="00E54C9A">
            <w:pPr>
              <w:ind w:left="0"/>
              <w:rPr>
                <w:sz w:val="18"/>
                <w:szCs w:val="18"/>
              </w:rPr>
            </w:pPr>
            <w:r w:rsidRPr="00E54C9A">
              <w:rPr>
                <w:sz w:val="18"/>
                <w:szCs w:val="18"/>
              </w:rPr>
              <w:t>C:\Program Files\Microsoft Learning\</w:t>
            </w:r>
            <w:r w:rsidR="00980F17">
              <w:rPr>
                <w:rStyle w:val="Placeholder"/>
                <w:bCs/>
                <w:sz w:val="18"/>
                <w:szCs w:val="18"/>
              </w:rPr>
              <w:t>20486</w:t>
            </w:r>
            <w:r w:rsidRPr="00E54C9A">
              <w:rPr>
                <w:rStyle w:val="Placeholder"/>
                <w:bCs/>
                <w:sz w:val="18"/>
                <w:szCs w:val="18"/>
              </w:rPr>
              <w:t>\</w:t>
            </w:r>
            <w:r w:rsidR="00980F17">
              <w:rPr>
                <w:rStyle w:val="Placeholder"/>
                <w:bCs/>
                <w:sz w:val="18"/>
                <w:szCs w:val="18"/>
              </w:rPr>
              <w:t>20486-SEA-DEV13</w:t>
            </w:r>
            <w:r w:rsidR="001617B7" w:rsidRPr="00E54C9A">
              <w:rPr>
                <w:sz w:val="18"/>
                <w:szCs w:val="18"/>
              </w:rPr>
              <w:t>\Virtual Hard Disks</w:t>
            </w:r>
          </w:p>
        </w:tc>
      </w:tr>
      <w:tr w:rsidR="00A86BD4" w:rsidRPr="00E54C9A" w:rsidTr="00BD3E3A">
        <w:tc>
          <w:tcPr>
            <w:tcW w:w="2448" w:type="dxa"/>
            <w:vAlign w:val="center"/>
          </w:tcPr>
          <w:p w:rsidR="00A86BD4" w:rsidRPr="00E54C9A" w:rsidRDefault="00A86BD4" w:rsidP="00E54C9A">
            <w:pPr>
              <w:ind w:left="0"/>
              <w:rPr>
                <w:rStyle w:val="Placeholder"/>
                <w:bCs/>
                <w:sz w:val="18"/>
                <w:szCs w:val="18"/>
              </w:rPr>
            </w:pPr>
            <w:r w:rsidRPr="00E54C9A">
              <w:rPr>
                <w:rStyle w:val="Placeholder"/>
                <w:bCs/>
                <w:sz w:val="18"/>
                <w:szCs w:val="18"/>
              </w:rPr>
              <w:t>&lt;GUID&gt;.exp</w:t>
            </w:r>
          </w:p>
        </w:tc>
        <w:tc>
          <w:tcPr>
            <w:tcW w:w="5490" w:type="dxa"/>
            <w:vAlign w:val="center"/>
          </w:tcPr>
          <w:p w:rsidR="00A86BD4" w:rsidRPr="00E54C9A" w:rsidRDefault="00A86BD4" w:rsidP="00E54C9A">
            <w:pPr>
              <w:ind w:left="0"/>
              <w:rPr>
                <w:sz w:val="18"/>
                <w:szCs w:val="18"/>
              </w:rPr>
            </w:pPr>
            <w:r w:rsidRPr="00E54C9A">
              <w:rPr>
                <w:sz w:val="18"/>
                <w:szCs w:val="18"/>
              </w:rPr>
              <w:t>C:\Program Files\Microsoft Learning\</w:t>
            </w:r>
            <w:r w:rsidR="00980F17">
              <w:rPr>
                <w:rStyle w:val="Placeholder"/>
                <w:bCs/>
                <w:sz w:val="18"/>
                <w:szCs w:val="18"/>
              </w:rPr>
              <w:t>20486</w:t>
            </w:r>
            <w:r w:rsidRPr="00E54C9A">
              <w:rPr>
                <w:rStyle w:val="Placeholder"/>
                <w:bCs/>
                <w:sz w:val="18"/>
                <w:szCs w:val="18"/>
              </w:rPr>
              <w:t>\</w:t>
            </w:r>
            <w:r w:rsidR="00980F17">
              <w:rPr>
                <w:rStyle w:val="Placeholder"/>
                <w:bCs/>
                <w:sz w:val="18"/>
                <w:szCs w:val="18"/>
              </w:rPr>
              <w:t>20486-SEA-DEV13</w:t>
            </w:r>
            <w:r w:rsidR="00E84D23">
              <w:rPr>
                <w:sz w:val="18"/>
                <w:szCs w:val="18"/>
              </w:rPr>
              <w:t>\Virtual Machines</w:t>
            </w:r>
          </w:p>
        </w:tc>
      </w:tr>
    </w:tbl>
    <w:p w:rsidR="00B11076" w:rsidRPr="00B11076" w:rsidRDefault="00B11076" w:rsidP="00B11076">
      <w:pPr>
        <w:pStyle w:val="Lp1"/>
        <w:ind w:left="720"/>
        <w:rPr>
          <w:b/>
        </w:rPr>
      </w:pPr>
    </w:p>
    <w:p w:rsidR="00EF57FB" w:rsidRDefault="00013E72" w:rsidP="00EF57FB">
      <w:pPr>
        <w:pStyle w:val="Heading2"/>
      </w:pPr>
      <w:bookmarkStart w:id="64" w:name="_Toc360465720"/>
      <w:r>
        <w:t>5</w:t>
      </w:r>
      <w:r w:rsidR="00EF57FB">
        <w:t>.  Create a Setup Share</w:t>
      </w:r>
      <w:bookmarkEnd w:id="64"/>
    </w:p>
    <w:p w:rsidR="00EF57FB" w:rsidRDefault="00EF57FB" w:rsidP="00EF57FB">
      <w:r>
        <w:t>In this task, you will share virtual machine files for copying to student computers.</w:t>
      </w:r>
    </w:p>
    <w:p w:rsidR="00EF57FB" w:rsidRDefault="00EF57FB" w:rsidP="00D70D9B">
      <w:pPr>
        <w:pStyle w:val="Ln1"/>
        <w:numPr>
          <w:ilvl w:val="0"/>
          <w:numId w:val="35"/>
        </w:numPr>
      </w:pPr>
      <w:r>
        <w:t>Share the C:\Program Files\Microsoft Learning\Base folder using a share name of Base_Drives.</w:t>
      </w:r>
    </w:p>
    <w:p w:rsidR="00EF57FB" w:rsidRDefault="00EF57FB" w:rsidP="00D70D9B">
      <w:pPr>
        <w:pStyle w:val="Ln1"/>
      </w:pPr>
      <w:r>
        <w:t>Share the C:\Program Files\Microsoft Learning\</w:t>
      </w:r>
      <w:r w:rsidR="00980F17">
        <w:rPr>
          <w:b/>
          <w:color w:val="0000FF"/>
        </w:rPr>
        <w:t>20486</w:t>
      </w:r>
      <w:r>
        <w:t>\Drives folder using a share name of</w:t>
      </w:r>
      <w:r w:rsidRPr="00EF57FB">
        <w:rPr>
          <w:b/>
          <w:color w:val="0000FF"/>
        </w:rPr>
        <w:t xml:space="preserve"> </w:t>
      </w:r>
      <w:r w:rsidR="00980F17">
        <w:rPr>
          <w:b/>
          <w:color w:val="0000FF"/>
        </w:rPr>
        <w:t>20486</w:t>
      </w:r>
      <w:r w:rsidRPr="00EF57FB">
        <w:rPr>
          <w:b/>
          <w:color w:val="0000FF"/>
        </w:rPr>
        <w:t>_Drives</w:t>
      </w:r>
      <w:r>
        <w:t>.</w:t>
      </w:r>
    </w:p>
    <w:p w:rsidR="008A2E05" w:rsidRDefault="008A2E05" w:rsidP="008A2E05">
      <w:pPr>
        <w:pStyle w:val="Note"/>
        <w:rPr>
          <w:rStyle w:val="NotePrefix"/>
          <w:b w:val="0"/>
        </w:rPr>
      </w:pPr>
      <w:r>
        <w:rPr>
          <w:rStyle w:val="NotePrefix"/>
        </w:rPr>
        <w:t>Note</w:t>
      </w:r>
      <w:r w:rsidRPr="008A2E05">
        <w:rPr>
          <w:rStyle w:val="NotePrefix"/>
        </w:rPr>
        <w:t xml:space="preserve">: </w:t>
      </w:r>
      <w:r w:rsidRPr="008A2E05">
        <w:rPr>
          <w:rStyle w:val="NotePrefix"/>
          <w:b w:val="0"/>
        </w:rPr>
        <w:t>For information on how to set up a share in Windows Server 2012, see the topic “Share a Resource” in Windows Help and Support</w:t>
      </w:r>
      <w:r>
        <w:rPr>
          <w:rStyle w:val="NotePrefix"/>
          <w:b w:val="0"/>
        </w:rPr>
        <w:t>.</w:t>
      </w:r>
    </w:p>
    <w:p w:rsidR="002C6ABD" w:rsidRDefault="002C6ABD" w:rsidP="002C6ABD">
      <w:pPr>
        <w:pStyle w:val="Le"/>
      </w:pPr>
    </w:p>
    <w:p w:rsidR="00D531ED" w:rsidRDefault="00013E72" w:rsidP="00D531ED">
      <w:pPr>
        <w:pStyle w:val="Heading2"/>
      </w:pPr>
      <w:bookmarkStart w:id="65" w:name="_Toc360465721"/>
      <w:r>
        <w:t>6</w:t>
      </w:r>
      <w:r w:rsidR="00D531ED" w:rsidRPr="00BA2C46">
        <w:t>. Copy the Virtual Machine Files to the Student Computer</w:t>
      </w:r>
      <w:bookmarkEnd w:id="65"/>
    </w:p>
    <w:p w:rsidR="00130604" w:rsidRDefault="00130604" w:rsidP="00130604">
      <w:pPr>
        <w:pStyle w:val="Note"/>
        <w:rPr>
          <w:rStyle w:val="NotePrefix"/>
          <w:b w:val="0"/>
        </w:rPr>
      </w:pPr>
      <w:r>
        <w:rPr>
          <w:rStyle w:val="NotePrefix"/>
        </w:rPr>
        <w:t>Note</w:t>
      </w:r>
      <w:r w:rsidRPr="008A2E05">
        <w:rPr>
          <w:rStyle w:val="NotePrefix"/>
        </w:rPr>
        <w:t>:</w:t>
      </w:r>
      <w:r w:rsidRPr="00130604">
        <w:t xml:space="preserve"> </w:t>
      </w:r>
      <w:r>
        <w:rPr>
          <w:rStyle w:val="NotePrefix"/>
          <w:b w:val="0"/>
        </w:rPr>
        <w:t>Y</w:t>
      </w:r>
      <w:r w:rsidRPr="00130604">
        <w:rPr>
          <w:rStyle w:val="NotePrefix"/>
          <w:b w:val="0"/>
        </w:rPr>
        <w:t>ou must perform the file copy prior to importing the virtual machines. Once you import the virtual machines, you will not be able to import them again</w:t>
      </w:r>
      <w:r>
        <w:rPr>
          <w:rStyle w:val="NotePrefix"/>
          <w:b w:val="0"/>
        </w:rPr>
        <w:t>.</w:t>
      </w:r>
    </w:p>
    <w:p w:rsidR="00D531ED" w:rsidRDefault="00D531ED" w:rsidP="00D70D9B">
      <w:pPr>
        <w:pStyle w:val="Ln1"/>
        <w:numPr>
          <w:ilvl w:val="0"/>
          <w:numId w:val="43"/>
        </w:numPr>
        <w:rPr>
          <w:lang w:eastAsia="en-US"/>
        </w:rPr>
      </w:pPr>
      <w:r>
        <w:rPr>
          <w:lang w:eastAsia="en-US"/>
        </w:rPr>
        <w:t xml:space="preserve">From the student computer, copy all of the files from the Base_Drives share on the instructor computer to </w:t>
      </w:r>
      <w:r w:rsidRPr="00D70D9B">
        <w:rPr>
          <w:b/>
          <w:lang w:eastAsia="en-US"/>
        </w:rPr>
        <w:t>C:\Program Files\Microsoft Learning\Base</w:t>
      </w:r>
      <w:r>
        <w:rPr>
          <w:lang w:eastAsia="en-US"/>
        </w:rPr>
        <w:t>.</w:t>
      </w:r>
    </w:p>
    <w:p w:rsidR="00D531ED" w:rsidRDefault="00D531ED" w:rsidP="00D70D9B">
      <w:pPr>
        <w:pStyle w:val="Ln1"/>
        <w:rPr>
          <w:lang w:eastAsia="en-US"/>
        </w:rPr>
      </w:pPr>
      <w:r>
        <w:rPr>
          <w:lang w:eastAsia="en-US"/>
        </w:rPr>
        <w:t xml:space="preserve">Copy all of the files from the </w:t>
      </w:r>
      <w:r w:rsidR="00980F17">
        <w:rPr>
          <w:b/>
          <w:color w:val="0000FF"/>
        </w:rPr>
        <w:t>20486</w:t>
      </w:r>
      <w:r>
        <w:rPr>
          <w:lang w:eastAsia="en-US"/>
        </w:rPr>
        <w:t xml:space="preserve">_Drives share on the instructor computer to </w:t>
      </w:r>
      <w:r w:rsidRPr="00D70D9B">
        <w:rPr>
          <w:b/>
          <w:lang w:eastAsia="en-US"/>
        </w:rPr>
        <w:t>C:\Program Files\Microsoft Learning</w:t>
      </w:r>
      <w:r w:rsidRPr="00D70D9B">
        <w:rPr>
          <w:b/>
          <w:color w:val="0000FF"/>
        </w:rPr>
        <w:t>\</w:t>
      </w:r>
      <w:r w:rsidR="00980F17">
        <w:rPr>
          <w:b/>
          <w:color w:val="0000FF"/>
        </w:rPr>
        <w:t>20486</w:t>
      </w:r>
      <w:r w:rsidR="00D70D9B" w:rsidRPr="00D70D9B">
        <w:rPr>
          <w:b/>
          <w:color w:val="0000FF"/>
        </w:rPr>
        <w:t>\Drives</w:t>
      </w:r>
      <w:r w:rsidRPr="00D531ED">
        <w:rPr>
          <w:b/>
          <w:color w:val="0000FF"/>
        </w:rPr>
        <w:t>.</w:t>
      </w:r>
    </w:p>
    <w:p w:rsidR="00D70D9B" w:rsidRPr="00D70D9B" w:rsidRDefault="00D70D9B" w:rsidP="00D70D9B">
      <w:pPr>
        <w:pStyle w:val="Note"/>
      </w:pPr>
      <w:r w:rsidRPr="00D70D9B">
        <w:rPr>
          <w:b/>
        </w:rPr>
        <w:t xml:space="preserve">Note: </w:t>
      </w:r>
      <w:r w:rsidRPr="00D70D9B">
        <w:t xml:space="preserve">Ensure that all files are copied.  </w:t>
      </w:r>
    </w:p>
    <w:p w:rsidR="00D70D9B" w:rsidRPr="00D70D9B" w:rsidRDefault="00D70D9B" w:rsidP="00D70D9B">
      <w:pPr>
        <w:pStyle w:val="Note"/>
        <w:numPr>
          <w:ilvl w:val="0"/>
          <w:numId w:val="17"/>
        </w:numPr>
        <w:spacing w:before="120" w:after="120"/>
      </w:pPr>
      <w:r w:rsidRPr="00D70D9B">
        <w:t>C:\Program Files\Microsoft Learning\</w:t>
      </w:r>
      <w:r w:rsidR="00980F17">
        <w:rPr>
          <w:rFonts w:ascii="Times New Roman" w:hAnsi="Times New Roman" w:cs="Times New Roman"/>
          <w:b/>
          <w:bCs w:val="0"/>
          <w:color w:val="0000FF"/>
          <w:kern w:val="0"/>
          <w:sz w:val="22"/>
          <w:szCs w:val="22"/>
        </w:rPr>
        <w:t>20486</w:t>
      </w:r>
      <w:r w:rsidRPr="00D70D9B">
        <w:t xml:space="preserve"> and all included folders and files</w:t>
      </w:r>
    </w:p>
    <w:p w:rsidR="00D70D9B" w:rsidRPr="00D70D9B" w:rsidRDefault="00D70D9B" w:rsidP="00D70D9B">
      <w:pPr>
        <w:pStyle w:val="Note"/>
        <w:numPr>
          <w:ilvl w:val="0"/>
          <w:numId w:val="17"/>
        </w:numPr>
        <w:spacing w:before="120" w:after="120"/>
        <w:rPr>
          <w:rStyle w:val="NotePrefix"/>
          <w:b w:val="0"/>
        </w:rPr>
      </w:pPr>
      <w:r w:rsidRPr="00D70D9B">
        <w:t>C:\Program Files\Microsoft Learning\Base</w:t>
      </w:r>
    </w:p>
    <w:p w:rsidR="00D531ED" w:rsidRDefault="00D531ED" w:rsidP="00D70D9B">
      <w:pPr>
        <w:pStyle w:val="Ln1"/>
        <w:rPr>
          <w:lang w:eastAsia="en-US"/>
        </w:rPr>
      </w:pPr>
      <w:r>
        <w:rPr>
          <w:lang w:eastAsia="en-US"/>
        </w:rPr>
        <w:t>Ensure that you have copied the files using a permission retaining software such as RoboCopy or XCopy.</w:t>
      </w:r>
    </w:p>
    <w:p w:rsidR="00D531ED" w:rsidRDefault="00D531ED" w:rsidP="00D70D9B">
      <w:pPr>
        <w:pStyle w:val="Ln1"/>
        <w:rPr>
          <w:lang w:eastAsia="en-US"/>
        </w:rPr>
      </w:pPr>
      <w:r>
        <w:rPr>
          <w:lang w:eastAsia="en-US"/>
        </w:rPr>
        <w:t xml:space="preserve">Check that all permissions have been retained, by looking at the directories above and making sure they are not </w:t>
      </w:r>
      <w:r w:rsidRPr="00B438A7">
        <w:rPr>
          <w:b/>
          <w:lang w:eastAsia="en-US"/>
        </w:rPr>
        <w:t>Read</w:t>
      </w:r>
      <w:r w:rsidR="00B438A7">
        <w:rPr>
          <w:b/>
          <w:lang w:eastAsia="en-US"/>
        </w:rPr>
        <w:t>-</w:t>
      </w:r>
      <w:r w:rsidRPr="00B438A7">
        <w:rPr>
          <w:b/>
          <w:lang w:eastAsia="en-US"/>
        </w:rPr>
        <w:t>Only</w:t>
      </w:r>
      <w:r>
        <w:rPr>
          <w:lang w:eastAsia="en-US"/>
        </w:rPr>
        <w:t xml:space="preserve">. </w:t>
      </w:r>
    </w:p>
    <w:p w:rsidR="00D531ED" w:rsidRPr="00D531ED" w:rsidRDefault="00D531ED" w:rsidP="00D70D9B">
      <w:pPr>
        <w:pStyle w:val="Ln1"/>
        <w:rPr>
          <w:lang w:eastAsia="en-US"/>
        </w:rPr>
      </w:pPr>
      <w:r>
        <w:rPr>
          <w:lang w:eastAsia="en-US"/>
        </w:rPr>
        <w:t>Add the virtual machines to the Hyper-V management console. For detailed instructions see the instructor computer setup.</w:t>
      </w:r>
    </w:p>
    <w:p w:rsidR="00E86E30" w:rsidRPr="008132B9" w:rsidRDefault="00013E72" w:rsidP="00E86E30">
      <w:pPr>
        <w:pStyle w:val="Heading2"/>
      </w:pPr>
      <w:bookmarkStart w:id="66" w:name="_Toc360465722"/>
      <w:bookmarkStart w:id="67" w:name="_Toc194798113"/>
      <w:r>
        <w:t>7</w:t>
      </w:r>
      <w:r w:rsidR="00E86E30" w:rsidRPr="008132B9">
        <w:t>.  Run the VM-Pre-Import</w:t>
      </w:r>
      <w:r w:rsidR="001D4552" w:rsidRPr="008132B9">
        <w:t xml:space="preserve"> script</w:t>
      </w:r>
      <w:bookmarkEnd w:id="66"/>
    </w:p>
    <w:p w:rsidR="00E86E30" w:rsidRPr="008132B9" w:rsidRDefault="00E86E30" w:rsidP="00E86E30">
      <w:r w:rsidRPr="008132B9">
        <w:t>In this task, you will run the VM-Pre-Import-</w:t>
      </w:r>
      <w:r w:rsidR="00980F17">
        <w:rPr>
          <w:rStyle w:val="Placeholder"/>
          <w:bCs/>
        </w:rPr>
        <w:t>20486</w:t>
      </w:r>
      <w:r w:rsidR="00BD7B71" w:rsidRPr="008132B9">
        <w:rPr>
          <w:rStyle w:val="Placeholder"/>
          <w:bCs/>
        </w:rPr>
        <w:t>-</w:t>
      </w:r>
      <w:r w:rsidR="00980F17">
        <w:rPr>
          <w:rStyle w:val="Placeholder"/>
          <w:bCs/>
          <w:i/>
        </w:rPr>
        <w:t>20486-SEA-DEV13</w:t>
      </w:r>
      <w:r w:rsidR="00BD7B71" w:rsidRPr="008132B9">
        <w:rPr>
          <w:rStyle w:val="Placeholder"/>
          <w:bCs/>
          <w:i/>
        </w:rPr>
        <w:t>Name</w:t>
      </w:r>
      <w:r w:rsidRPr="008132B9">
        <w:t xml:space="preserve">.bat file. This script will create links to the Base and Mid-Tier images in the import folder necessary for importing </w:t>
      </w:r>
      <w:r w:rsidR="00BD7B71" w:rsidRPr="008132B9">
        <w:t>each VM</w:t>
      </w:r>
      <w:r w:rsidRPr="008132B9">
        <w:t>.</w:t>
      </w:r>
    </w:p>
    <w:p w:rsidR="00E86E30" w:rsidRPr="008132B9" w:rsidRDefault="00E86E30" w:rsidP="00B438A7">
      <w:pPr>
        <w:pStyle w:val="Ln1"/>
        <w:numPr>
          <w:ilvl w:val="0"/>
          <w:numId w:val="47"/>
        </w:numPr>
      </w:pPr>
      <w:r w:rsidRPr="008132B9">
        <w:lastRenderedPageBreak/>
        <w:t xml:space="preserve">Double-click </w:t>
      </w:r>
      <w:r w:rsidR="00A01B10" w:rsidRPr="008132B9">
        <w:t>C:\Program Files\Microsoft Learning\</w:t>
      </w:r>
      <w:r w:rsidR="00980F17">
        <w:t>20486</w:t>
      </w:r>
      <w:r w:rsidR="00A01B10" w:rsidRPr="008132B9">
        <w:t>\drives\</w:t>
      </w:r>
      <w:r w:rsidR="00980F17">
        <w:rPr>
          <w:rStyle w:val="Placeholder"/>
          <w:bCs/>
          <w:i/>
        </w:rPr>
        <w:t>20486-SEA-DEV13</w:t>
      </w:r>
      <w:r w:rsidR="00A01B10" w:rsidRPr="00B438A7">
        <w:rPr>
          <w:rStyle w:val="Placeholder"/>
          <w:bCs/>
          <w:i/>
        </w:rPr>
        <w:t>Name</w:t>
      </w:r>
      <w:r w:rsidR="00A01B10" w:rsidRPr="008132B9">
        <w:t xml:space="preserve"> \</w:t>
      </w:r>
      <w:r w:rsidRPr="008132B9">
        <w:t>VM-Pre-Import-</w:t>
      </w:r>
      <w:r w:rsidR="00980F17">
        <w:rPr>
          <w:rStyle w:val="Placeholder"/>
          <w:bCs/>
        </w:rPr>
        <w:t>20486</w:t>
      </w:r>
      <w:r w:rsidR="00E84D23" w:rsidRPr="00B438A7">
        <w:rPr>
          <w:rStyle w:val="Placeholder"/>
          <w:bCs/>
        </w:rPr>
        <w:t>-</w:t>
      </w:r>
      <w:r w:rsidR="00980F17">
        <w:rPr>
          <w:rStyle w:val="Placeholder"/>
          <w:bCs/>
          <w:i/>
        </w:rPr>
        <w:t>20486-SEA-DEV13</w:t>
      </w:r>
      <w:r w:rsidR="00BD7B71" w:rsidRPr="00B438A7">
        <w:rPr>
          <w:rStyle w:val="Placeholder"/>
          <w:bCs/>
          <w:i/>
        </w:rPr>
        <w:t>Name</w:t>
      </w:r>
      <w:r w:rsidRPr="008132B9">
        <w:t xml:space="preserve">.bat </w:t>
      </w:r>
      <w:r w:rsidR="00A01B10" w:rsidRPr="008132B9">
        <w:t>(</w:t>
      </w:r>
      <w:r w:rsidRPr="008132B9">
        <w:t xml:space="preserve">root of the </w:t>
      </w:r>
      <w:r w:rsidR="00BD7B71" w:rsidRPr="008132B9">
        <w:t>virtual machine</w:t>
      </w:r>
      <w:r w:rsidRPr="008132B9">
        <w:t xml:space="preserve"> import folder</w:t>
      </w:r>
      <w:r w:rsidR="00FA57D4" w:rsidRPr="008132B9">
        <w:t>)</w:t>
      </w:r>
      <w:r w:rsidRPr="008132B9">
        <w:t>.</w:t>
      </w:r>
      <w:r w:rsidR="00A01B10" w:rsidRPr="008132B9">
        <w:t xml:space="preserve"> </w:t>
      </w:r>
    </w:p>
    <w:p w:rsidR="00E86E30" w:rsidRPr="008132B9" w:rsidRDefault="00E86E30" w:rsidP="00B438A7">
      <w:pPr>
        <w:pStyle w:val="Ln1"/>
      </w:pPr>
      <w:r w:rsidRPr="008132B9">
        <w:t>Verify the links are created in the appropriate C:\Program Files\Microsoft Learning\</w:t>
      </w:r>
      <w:r w:rsidR="00980F17">
        <w:rPr>
          <w:rStyle w:val="Placeholder"/>
          <w:bCs/>
        </w:rPr>
        <w:t>20486</w:t>
      </w:r>
      <w:r w:rsidRPr="008132B9">
        <w:t>\</w:t>
      </w:r>
      <w:r w:rsidR="00980F17">
        <w:rPr>
          <w:rStyle w:val="Placeholder"/>
          <w:bCs/>
          <w:i/>
        </w:rPr>
        <w:t>20486-SEA-DEV13</w:t>
      </w:r>
      <w:r w:rsidR="00A01B10" w:rsidRPr="008132B9">
        <w:rPr>
          <w:rStyle w:val="Placeholder"/>
          <w:bCs/>
          <w:i/>
        </w:rPr>
        <w:t>Name</w:t>
      </w:r>
      <w:r w:rsidRPr="008132B9">
        <w:t>\Virtual Hard Disks\ folders.</w:t>
      </w:r>
    </w:p>
    <w:p w:rsidR="00D4226F" w:rsidRDefault="00D4226F" w:rsidP="00B438A7">
      <w:pPr>
        <w:pStyle w:val="Ln1"/>
      </w:pPr>
      <w:r w:rsidRPr="008132B9">
        <w:t xml:space="preserve">Repeat </w:t>
      </w:r>
      <w:r w:rsidR="00FA57D4" w:rsidRPr="008132B9">
        <w:t xml:space="preserve">the steps above </w:t>
      </w:r>
      <w:r w:rsidRPr="008132B9">
        <w:t>for each virtual machine that will be imported.</w:t>
      </w:r>
    </w:p>
    <w:p w:rsidR="00E86E30" w:rsidRDefault="00E86E30" w:rsidP="00624E38">
      <w:pPr>
        <w:pStyle w:val="Heading2"/>
      </w:pPr>
    </w:p>
    <w:p w:rsidR="00624E38" w:rsidRDefault="00013E72" w:rsidP="00624E38">
      <w:pPr>
        <w:pStyle w:val="Heading2"/>
      </w:pPr>
      <w:bookmarkStart w:id="68" w:name="_Toc360465723"/>
      <w:r>
        <w:t>8</w:t>
      </w:r>
      <w:r w:rsidR="00624E38">
        <w:t xml:space="preserve">.  Import the Virtual Machines </w:t>
      </w:r>
      <w:r w:rsidR="00F85E04">
        <w:t>on the Instructor Computer</w:t>
      </w:r>
      <w:bookmarkEnd w:id="68"/>
    </w:p>
    <w:p w:rsidR="00624E38" w:rsidRPr="006F048F" w:rsidRDefault="00F85E04" w:rsidP="00624E38">
      <w:pPr>
        <w:pStyle w:val="Ln1"/>
        <w:numPr>
          <w:ilvl w:val="0"/>
          <w:numId w:val="13"/>
        </w:numPr>
        <w:rPr>
          <w:rFonts w:eastAsia="Calibri"/>
        </w:rPr>
      </w:pPr>
      <w:r>
        <w:t>On the Instructor computer, o</w:t>
      </w:r>
      <w:r w:rsidR="00624E38">
        <w:t xml:space="preserve">n the host machine, click </w:t>
      </w:r>
      <w:r w:rsidR="00624E38" w:rsidRPr="006F048F">
        <w:rPr>
          <w:b/>
        </w:rPr>
        <w:t>Start</w:t>
      </w:r>
      <w:r w:rsidR="00624E38">
        <w:t xml:space="preserve">, point to </w:t>
      </w:r>
      <w:r w:rsidR="00624E38" w:rsidRPr="006F048F">
        <w:rPr>
          <w:b/>
        </w:rPr>
        <w:t>Administrative Tools</w:t>
      </w:r>
      <w:r w:rsidR="00624E38">
        <w:t xml:space="preserve">, and click </w:t>
      </w:r>
      <w:r w:rsidR="00624E38" w:rsidRPr="006F048F">
        <w:rPr>
          <w:b/>
        </w:rPr>
        <w:t>Hyper-V Manager</w:t>
      </w:r>
      <w:r w:rsidR="00624E38">
        <w:t>.</w:t>
      </w:r>
    </w:p>
    <w:p w:rsidR="00624E38" w:rsidRPr="00824F0B" w:rsidRDefault="00624E38" w:rsidP="00624E38">
      <w:pPr>
        <w:pStyle w:val="Ln1"/>
        <w:numPr>
          <w:ilvl w:val="0"/>
          <w:numId w:val="13"/>
        </w:numPr>
        <w:rPr>
          <w:rFonts w:eastAsia="Calibri"/>
        </w:rPr>
      </w:pPr>
      <w:r>
        <w:t xml:space="preserve">In the </w:t>
      </w:r>
      <w:r w:rsidRPr="00824F0B">
        <w:rPr>
          <w:b/>
          <w:bCs/>
        </w:rPr>
        <w:t>Actions</w:t>
      </w:r>
      <w:r>
        <w:t xml:space="preserve"> pane, click </w:t>
      </w:r>
      <w:r>
        <w:rPr>
          <w:b/>
          <w:bCs/>
        </w:rPr>
        <w:t>Import</w:t>
      </w:r>
      <w:r w:rsidRPr="00824F0B">
        <w:rPr>
          <w:b/>
          <w:bCs/>
        </w:rPr>
        <w:t>Virtual Machine</w:t>
      </w:r>
      <w:r>
        <w:t>.</w:t>
      </w:r>
    </w:p>
    <w:p w:rsidR="00624E38" w:rsidRDefault="00624E38" w:rsidP="00624E38">
      <w:pPr>
        <w:pStyle w:val="Ln1"/>
      </w:pPr>
      <w:r>
        <w:t xml:space="preserve">In the </w:t>
      </w:r>
      <w:r>
        <w:rPr>
          <w:b/>
          <w:bCs/>
        </w:rPr>
        <w:t>Import Virtual Machine</w:t>
      </w:r>
      <w:r>
        <w:t xml:space="preserve"> dialog box, click </w:t>
      </w:r>
      <w:r w:rsidRPr="007E5338">
        <w:rPr>
          <w:b/>
        </w:rPr>
        <w:t>Browse</w:t>
      </w:r>
      <w:r>
        <w:t xml:space="preserve">. Browse to </w:t>
      </w:r>
      <w:r w:rsidRPr="00624E38">
        <w:rPr>
          <w:b/>
          <w:color w:val="0000FF"/>
        </w:rPr>
        <w:t>C:\Program Files\Microsoft Learning\</w:t>
      </w:r>
      <w:r w:rsidR="00980F17">
        <w:rPr>
          <w:b/>
          <w:color w:val="0000FF"/>
        </w:rPr>
        <w:t>20486</w:t>
      </w:r>
      <w:r w:rsidRPr="00624E38">
        <w:rPr>
          <w:b/>
          <w:color w:val="0000FF"/>
        </w:rPr>
        <w:t>\Drives</w:t>
      </w:r>
      <w:r>
        <w:t xml:space="preserve">, click </w:t>
      </w:r>
      <w:r w:rsidR="00980F17">
        <w:rPr>
          <w:b/>
          <w:color w:val="0000FF"/>
        </w:rPr>
        <w:t>20486-SEA-DEV13</w:t>
      </w:r>
      <w:r>
        <w:t xml:space="preserve">, and then click </w:t>
      </w:r>
      <w:r w:rsidRPr="007E5338">
        <w:rPr>
          <w:b/>
        </w:rPr>
        <w:t>Select Folder</w:t>
      </w:r>
      <w:r w:rsidR="00C61DE2">
        <w:t xml:space="preserve">, click </w:t>
      </w:r>
      <w:r w:rsidR="00C61DE2" w:rsidRPr="00C61DE2">
        <w:rPr>
          <w:b/>
        </w:rPr>
        <w:t>next</w:t>
      </w:r>
      <w:r w:rsidR="00C61DE2">
        <w:t>.</w:t>
      </w:r>
    </w:p>
    <w:p w:rsidR="00C61DE2" w:rsidRDefault="00C61DE2" w:rsidP="00624E38">
      <w:pPr>
        <w:pStyle w:val="Ln1"/>
      </w:pPr>
      <w:r>
        <w:t xml:space="preserve">In </w:t>
      </w:r>
      <w:r w:rsidRPr="00CA7BC4">
        <w:rPr>
          <w:b/>
        </w:rPr>
        <w:t>Select Virtual Machine</w:t>
      </w:r>
      <w:r>
        <w:t xml:space="preserve"> dialog box, click </w:t>
      </w:r>
      <w:r w:rsidRPr="00CA7BC4">
        <w:rPr>
          <w:b/>
        </w:rPr>
        <w:t>next</w:t>
      </w:r>
      <w:r>
        <w:t>.</w:t>
      </w:r>
    </w:p>
    <w:p w:rsidR="00C61DE2" w:rsidRDefault="00C61DE2" w:rsidP="00624E38">
      <w:pPr>
        <w:pStyle w:val="Ln1"/>
      </w:pPr>
      <w:r>
        <w:t xml:space="preserve">In </w:t>
      </w:r>
      <w:r w:rsidRPr="00CA7BC4">
        <w:rPr>
          <w:b/>
        </w:rPr>
        <w:t>Choose Import Type</w:t>
      </w:r>
      <w:r>
        <w:t xml:space="preserve"> dialog box, ensure </w:t>
      </w:r>
      <w:r w:rsidRPr="00CA7BC4">
        <w:rPr>
          <w:b/>
        </w:rPr>
        <w:t>Register the virtual machine in-place (use the existing unique ID)</w:t>
      </w:r>
      <w:r>
        <w:t xml:space="preserve"> selected, click </w:t>
      </w:r>
      <w:r w:rsidRPr="00CA7BC4">
        <w:rPr>
          <w:b/>
        </w:rPr>
        <w:t>next</w:t>
      </w:r>
      <w:r>
        <w:t>.</w:t>
      </w:r>
    </w:p>
    <w:p w:rsidR="00624E38" w:rsidRPr="00980F17" w:rsidRDefault="00C61DE2" w:rsidP="00980F17">
      <w:pPr>
        <w:pStyle w:val="Ln1"/>
      </w:pPr>
      <w:r>
        <w:t xml:space="preserve">In the </w:t>
      </w:r>
      <w:r w:rsidRPr="00CA7BC4">
        <w:rPr>
          <w:b/>
        </w:rPr>
        <w:t>Complete Import Wizard</w:t>
      </w:r>
      <w:r w:rsidR="00CA7BC4">
        <w:t>,</w:t>
      </w:r>
      <w:r>
        <w:t xml:space="preserve"> </w:t>
      </w:r>
      <w:r w:rsidR="00CA7BC4">
        <w:t xml:space="preserve">click </w:t>
      </w:r>
      <w:r>
        <w:rPr>
          <w:rStyle w:val="Strong"/>
        </w:rPr>
        <w:t>Finish</w:t>
      </w:r>
      <w:r w:rsidR="00624E38">
        <w:t>.</w:t>
      </w:r>
    </w:p>
    <w:p w:rsidR="002C6ABD" w:rsidRPr="00273EC4" w:rsidRDefault="00013E72" w:rsidP="00790C16">
      <w:pPr>
        <w:pStyle w:val="Heading2"/>
      </w:pPr>
      <w:bookmarkStart w:id="69" w:name="_Toc194798114"/>
      <w:bookmarkStart w:id="70" w:name="_Toc360465724"/>
      <w:bookmarkEnd w:id="67"/>
      <w:r>
        <w:t>9</w:t>
      </w:r>
      <w:r w:rsidR="00FE24C7" w:rsidRPr="00FE24C7">
        <w:t xml:space="preserve">.  </w:t>
      </w:r>
      <w:r w:rsidR="00790C16">
        <w:t xml:space="preserve">Configure </w:t>
      </w:r>
      <w:r w:rsidR="002C6ABD" w:rsidRPr="00273EC4">
        <w:t xml:space="preserve">the </w:t>
      </w:r>
      <w:r w:rsidR="002F5A52">
        <w:t>V</w:t>
      </w:r>
      <w:r w:rsidR="002F5A52" w:rsidRPr="00273EC4">
        <w:t xml:space="preserve">irtual </w:t>
      </w:r>
      <w:bookmarkEnd w:id="69"/>
      <w:r w:rsidR="002F5A52">
        <w:t>M</w:t>
      </w:r>
      <w:r w:rsidR="002F5A52" w:rsidRPr="00273EC4">
        <w:t>achine</w:t>
      </w:r>
      <w:r w:rsidR="002F5A52">
        <w:t xml:space="preserve">s </w:t>
      </w:r>
      <w:r w:rsidR="008158C8">
        <w:t>on the Instructor Computer</w:t>
      </w:r>
      <w:bookmarkEnd w:id="70"/>
    </w:p>
    <w:p w:rsidR="00B438A7" w:rsidRPr="00273EC4" w:rsidRDefault="00B438A7" w:rsidP="00B438A7">
      <w:pPr>
        <w:pStyle w:val="Ln1"/>
        <w:numPr>
          <w:ilvl w:val="0"/>
          <w:numId w:val="16"/>
        </w:numPr>
      </w:pPr>
      <w:r>
        <w:t xml:space="preserve">Right-click </w:t>
      </w:r>
      <w:r w:rsidR="00980F17">
        <w:rPr>
          <w:rStyle w:val="Placeholder"/>
          <w:bCs/>
        </w:rPr>
        <w:t>20486-SEA-DEV13</w:t>
      </w:r>
      <w:r>
        <w:t xml:space="preserve">, and click </w:t>
      </w:r>
      <w:r w:rsidRPr="00273EC4">
        <w:rPr>
          <w:b/>
          <w:bCs/>
        </w:rPr>
        <w:t>Start</w:t>
      </w:r>
      <w:r>
        <w:t>.</w:t>
      </w:r>
    </w:p>
    <w:p w:rsidR="00B438A7" w:rsidRDefault="00B438A7" w:rsidP="00B438A7">
      <w:pPr>
        <w:pStyle w:val="Ln1"/>
        <w:numPr>
          <w:ilvl w:val="0"/>
          <w:numId w:val="16"/>
        </w:numPr>
      </w:pPr>
      <w:r>
        <w:t xml:space="preserve">Right-click </w:t>
      </w:r>
      <w:r w:rsidR="00980F17">
        <w:rPr>
          <w:rStyle w:val="Placeholder"/>
          <w:bCs/>
        </w:rPr>
        <w:t>20486-SEA-DEV13</w:t>
      </w:r>
      <w:r>
        <w:t xml:space="preserve">, and click </w:t>
      </w:r>
      <w:r>
        <w:rPr>
          <w:b/>
          <w:bCs/>
        </w:rPr>
        <w:t>Connect</w:t>
      </w:r>
      <w:r>
        <w:t>.</w:t>
      </w:r>
    </w:p>
    <w:p w:rsidR="00B438A7" w:rsidRDefault="00B438A7" w:rsidP="00B438A7">
      <w:pPr>
        <w:pStyle w:val="Ln1"/>
        <w:numPr>
          <w:ilvl w:val="0"/>
          <w:numId w:val="16"/>
        </w:numPr>
      </w:pPr>
      <w:r>
        <w:t xml:space="preserve">Verify that the computer boots. Log on as </w:t>
      </w:r>
      <w:r w:rsidR="00980F17">
        <w:rPr>
          <w:b/>
        </w:rPr>
        <w:t>Admin</w:t>
      </w:r>
      <w:r>
        <w:t xml:space="preserve">, using a password of </w:t>
      </w:r>
      <w:r w:rsidRPr="00273EC4">
        <w:rPr>
          <w:b/>
        </w:rPr>
        <w:t>Pa$$w0rd</w:t>
      </w:r>
      <w:r>
        <w:t>. Verify that the logon is successful.</w:t>
      </w:r>
    </w:p>
    <w:p w:rsidR="00013E72" w:rsidRDefault="00013E72" w:rsidP="00013E72">
      <w:pPr>
        <w:pStyle w:val="Ln1"/>
        <w:numPr>
          <w:ilvl w:val="0"/>
          <w:numId w:val="16"/>
        </w:numPr>
      </w:pPr>
      <w:r>
        <w:rPr>
          <w:lang w:val="en-GB"/>
        </w:rPr>
        <w:t xml:space="preserve">In the Windows 8.1 </w:t>
      </w:r>
      <w:r>
        <w:rPr>
          <w:b/>
          <w:lang w:val="en-GB"/>
        </w:rPr>
        <w:t>Start</w:t>
      </w:r>
      <w:r>
        <w:rPr>
          <w:lang w:val="en-GB"/>
        </w:rPr>
        <w:t xml:space="preserve"> screen, click the </w:t>
      </w:r>
      <w:r>
        <w:rPr>
          <w:b/>
          <w:lang w:val="en-GB"/>
        </w:rPr>
        <w:t>Desktop</w:t>
      </w:r>
      <w:r>
        <w:rPr>
          <w:lang w:val="en-GB"/>
        </w:rPr>
        <w:t xml:space="preserve"> tile.</w:t>
      </w:r>
    </w:p>
    <w:p w:rsidR="00013E72" w:rsidRDefault="00013E72" w:rsidP="00013E72">
      <w:pPr>
        <w:pStyle w:val="Ln1"/>
        <w:numPr>
          <w:ilvl w:val="0"/>
          <w:numId w:val="16"/>
        </w:numPr>
      </w:pPr>
      <w:r>
        <w:rPr>
          <w:lang w:val="en-GB"/>
        </w:rPr>
        <w:t>On the Windows desktop, in the Task bar, click the Windows Explorer icon.</w:t>
      </w:r>
    </w:p>
    <w:p w:rsidR="00013E72" w:rsidRPr="004A118C" w:rsidRDefault="00013E72" w:rsidP="00013E72">
      <w:pPr>
        <w:pStyle w:val="Ln1"/>
        <w:numPr>
          <w:ilvl w:val="0"/>
          <w:numId w:val="16"/>
        </w:numPr>
      </w:pPr>
      <w:r>
        <w:rPr>
          <w:lang w:val="en-GB"/>
        </w:rPr>
        <w:t xml:space="preserve">In Windows Explorer, right-click </w:t>
      </w:r>
      <w:r w:rsidRPr="004A118C">
        <w:rPr>
          <w:b/>
          <w:lang w:val="en-GB"/>
        </w:rPr>
        <w:t>Network</w:t>
      </w:r>
      <w:r>
        <w:rPr>
          <w:lang w:val="en-GB"/>
        </w:rPr>
        <w:t xml:space="preserve"> and then click </w:t>
      </w:r>
      <w:r w:rsidRPr="004A118C">
        <w:rPr>
          <w:b/>
          <w:lang w:val="en-GB"/>
        </w:rPr>
        <w:t>Properties</w:t>
      </w:r>
    </w:p>
    <w:p w:rsidR="00013E72" w:rsidRPr="004A118C" w:rsidRDefault="00013E72" w:rsidP="00013E72">
      <w:pPr>
        <w:pStyle w:val="Ln1"/>
        <w:numPr>
          <w:ilvl w:val="0"/>
          <w:numId w:val="16"/>
        </w:numPr>
      </w:pPr>
      <w:r>
        <w:rPr>
          <w:lang w:val="en-GB"/>
        </w:rPr>
        <w:t xml:space="preserve">In the </w:t>
      </w:r>
      <w:r w:rsidRPr="004A118C">
        <w:rPr>
          <w:lang w:val="en-GB"/>
        </w:rPr>
        <w:t>Network and Sharing Center</w:t>
      </w:r>
      <w:r>
        <w:rPr>
          <w:lang w:val="en-GB"/>
        </w:rPr>
        <w:t xml:space="preserve">, click </w:t>
      </w:r>
      <w:r w:rsidRPr="004A118C">
        <w:rPr>
          <w:lang w:val="en-GB"/>
        </w:rPr>
        <w:t>Change adapter settings</w:t>
      </w:r>
    </w:p>
    <w:p w:rsidR="00013E72" w:rsidRPr="005211CA" w:rsidRDefault="00013E72" w:rsidP="00013E72">
      <w:pPr>
        <w:pStyle w:val="Ln1"/>
        <w:numPr>
          <w:ilvl w:val="0"/>
          <w:numId w:val="16"/>
        </w:numPr>
      </w:pPr>
      <w:r>
        <w:rPr>
          <w:lang w:val="en-GB"/>
        </w:rPr>
        <w:t xml:space="preserve">In the </w:t>
      </w:r>
      <w:r w:rsidRPr="005211CA">
        <w:rPr>
          <w:b/>
          <w:lang w:val="en-GB"/>
        </w:rPr>
        <w:t>Network Connections</w:t>
      </w:r>
      <w:r>
        <w:rPr>
          <w:lang w:val="en-GB"/>
        </w:rPr>
        <w:t xml:space="preserve"> window, r</w:t>
      </w:r>
      <w:r>
        <w:t xml:space="preserve">ight-click the </w:t>
      </w:r>
      <w:r>
        <w:rPr>
          <w:b/>
          <w:bCs/>
        </w:rPr>
        <w:t>Ethernet</w:t>
      </w:r>
      <w:r>
        <w:t xml:space="preserve"> </w:t>
      </w:r>
      <w:r w:rsidRPr="00537C1B">
        <w:rPr>
          <w:b/>
          <w:bCs/>
        </w:rPr>
        <w:t>3</w:t>
      </w:r>
      <w:r>
        <w:t xml:space="preserve"> connection and click </w:t>
      </w:r>
      <w:r>
        <w:rPr>
          <w:b/>
        </w:rPr>
        <w:t>Properties</w:t>
      </w:r>
    </w:p>
    <w:p w:rsidR="00013E72" w:rsidRDefault="00013E72" w:rsidP="00013E72">
      <w:pPr>
        <w:pStyle w:val="Ln1"/>
        <w:numPr>
          <w:ilvl w:val="0"/>
          <w:numId w:val="16"/>
        </w:numPr>
      </w:pPr>
      <w:r>
        <w:rPr>
          <w:lang w:val="en-GB"/>
        </w:rPr>
        <w:t xml:space="preserve">In the </w:t>
      </w:r>
      <w:r w:rsidRPr="00AB1A13">
        <w:rPr>
          <w:lang w:val="en-GB"/>
        </w:rPr>
        <w:t>Properties</w:t>
      </w:r>
      <w:r>
        <w:rPr>
          <w:lang w:val="en-GB"/>
        </w:rPr>
        <w:t xml:space="preserve"> window</w:t>
      </w:r>
      <w:r>
        <w:t xml:space="preserve"> select </w:t>
      </w:r>
      <w:r w:rsidRPr="00AB1A13">
        <w:t>Internet Protocol Version 4 (TCP/IPv4)</w:t>
      </w:r>
      <w:r>
        <w:t xml:space="preserve"> and </w:t>
      </w:r>
      <w:r>
        <w:rPr>
          <w:lang w:val="en-GB"/>
        </w:rPr>
        <w:t xml:space="preserve">then </w:t>
      </w:r>
      <w:r>
        <w:t xml:space="preserve">click </w:t>
      </w:r>
      <w:r w:rsidRPr="00AB1A13">
        <w:t>Properties</w:t>
      </w:r>
      <w:r>
        <w:t>.</w:t>
      </w:r>
    </w:p>
    <w:p w:rsidR="00013E72" w:rsidRDefault="00013E72" w:rsidP="00013E72">
      <w:pPr>
        <w:pStyle w:val="Ln1"/>
        <w:numPr>
          <w:ilvl w:val="0"/>
          <w:numId w:val="16"/>
        </w:numPr>
      </w:pPr>
      <w:r>
        <w:lastRenderedPageBreak/>
        <w:t xml:space="preserve">In the </w:t>
      </w:r>
      <w:r w:rsidRPr="00286151">
        <w:rPr>
          <w:b/>
          <w:bCs/>
        </w:rPr>
        <w:t>Internet Protocol Version 4 (TCP/IPv4)</w:t>
      </w:r>
      <w:r>
        <w:t xml:space="preserve"> window, click Use the following IP address, then configure the connection setting according to the following values, and then click </w:t>
      </w:r>
      <w:r w:rsidRPr="00113569">
        <w:rPr>
          <w:b/>
          <w:bCs/>
        </w:rPr>
        <w:t>OK</w:t>
      </w:r>
      <w:r>
        <w:t>.</w:t>
      </w:r>
    </w:p>
    <w:p w:rsidR="00013E72" w:rsidRDefault="00013E72" w:rsidP="00013E72">
      <w:pPr>
        <w:pStyle w:val="Ln2"/>
        <w:numPr>
          <w:ilvl w:val="2"/>
          <w:numId w:val="16"/>
        </w:numPr>
        <w:spacing w:line="276" w:lineRule="auto"/>
      </w:pPr>
      <w:r>
        <w:rPr>
          <w:lang w:val="en-GB"/>
        </w:rPr>
        <w:t>IP address: 10.10.0.10</w:t>
      </w:r>
    </w:p>
    <w:p w:rsidR="00013E72" w:rsidRDefault="00013E72" w:rsidP="00013E72">
      <w:pPr>
        <w:pStyle w:val="Ln2"/>
        <w:numPr>
          <w:ilvl w:val="2"/>
          <w:numId w:val="16"/>
        </w:numPr>
        <w:spacing w:line="276" w:lineRule="auto"/>
      </w:pPr>
      <w:r>
        <w:rPr>
          <w:lang w:val="en-GB"/>
        </w:rPr>
        <w:t>Subnet mask: 255.255.0.0</w:t>
      </w:r>
    </w:p>
    <w:p w:rsidR="00013E72" w:rsidRPr="00266C73" w:rsidRDefault="00013E72" w:rsidP="00013E72">
      <w:pPr>
        <w:pStyle w:val="Ln2"/>
        <w:numPr>
          <w:ilvl w:val="2"/>
          <w:numId w:val="16"/>
        </w:numPr>
        <w:spacing w:line="276" w:lineRule="auto"/>
      </w:pPr>
      <w:r>
        <w:rPr>
          <w:lang w:val="en-GB"/>
        </w:rPr>
        <w:t>Default gateway: 10.10.0.1</w:t>
      </w:r>
    </w:p>
    <w:p w:rsidR="00013E72" w:rsidRDefault="00013E72" w:rsidP="00013E72">
      <w:pPr>
        <w:pStyle w:val="Ln2"/>
        <w:numPr>
          <w:ilvl w:val="2"/>
          <w:numId w:val="16"/>
        </w:numPr>
        <w:spacing w:line="276" w:lineRule="auto"/>
      </w:pPr>
      <w:r>
        <w:rPr>
          <w:lang w:val="en-GB"/>
        </w:rPr>
        <w:t>Preferred DNS server: Specify the IP address of the DNS server used by the MSL-TMG1 virtual machine acting as the gateway</w:t>
      </w:r>
    </w:p>
    <w:p w:rsidR="00013E72" w:rsidRPr="000C57E8" w:rsidRDefault="00013E72" w:rsidP="00013E72">
      <w:pPr>
        <w:pStyle w:val="Ln1"/>
        <w:numPr>
          <w:ilvl w:val="0"/>
          <w:numId w:val="16"/>
        </w:numPr>
      </w:pPr>
      <w:r>
        <w:t xml:space="preserve">If a </w:t>
      </w:r>
      <w:r w:rsidRPr="000C57E8">
        <w:rPr>
          <w:b/>
          <w:bCs/>
        </w:rPr>
        <w:t>Networks</w:t>
      </w:r>
      <w:r>
        <w:t xml:space="preserve"> flyout appears, do not enable finding other PCs on the network by clicking </w:t>
      </w:r>
      <w:r w:rsidRPr="000C57E8">
        <w:rPr>
          <w:b/>
          <w:bCs/>
        </w:rPr>
        <w:t>No</w:t>
      </w:r>
      <w:r>
        <w:t>.</w:t>
      </w:r>
    </w:p>
    <w:p w:rsidR="00013E72" w:rsidRPr="00D44AB4" w:rsidRDefault="00013E72" w:rsidP="00013E72">
      <w:pPr>
        <w:pStyle w:val="Ln1"/>
        <w:numPr>
          <w:ilvl w:val="0"/>
          <w:numId w:val="16"/>
        </w:numPr>
      </w:pPr>
      <w:r>
        <w:rPr>
          <w:lang w:val="en-GB"/>
        </w:rPr>
        <w:t xml:space="preserve">Close the </w:t>
      </w:r>
      <w:r w:rsidRPr="00AB1A13">
        <w:rPr>
          <w:lang w:val="en-GB"/>
        </w:rPr>
        <w:t>Network Connections window</w:t>
      </w:r>
      <w:r>
        <w:rPr>
          <w:lang w:val="en-GB"/>
        </w:rPr>
        <w:t>.</w:t>
      </w:r>
    </w:p>
    <w:p w:rsidR="00013E72" w:rsidRDefault="00013E72" w:rsidP="00013E72">
      <w:pPr>
        <w:pStyle w:val="Ln1"/>
        <w:numPr>
          <w:ilvl w:val="0"/>
          <w:numId w:val="16"/>
        </w:numPr>
      </w:pPr>
      <w:r>
        <w:rPr>
          <w:lang w:val="en-GB"/>
        </w:rPr>
        <w:t xml:space="preserve">Close the </w:t>
      </w:r>
      <w:r w:rsidRPr="00AB1A13">
        <w:rPr>
          <w:lang w:val="en-GB"/>
        </w:rPr>
        <w:t>Network and Sharing Center</w:t>
      </w:r>
    </w:p>
    <w:p w:rsidR="00013E72" w:rsidRDefault="00013E72" w:rsidP="00013E72">
      <w:pPr>
        <w:pStyle w:val="Ln1"/>
        <w:numPr>
          <w:ilvl w:val="0"/>
          <w:numId w:val="16"/>
        </w:numPr>
      </w:pPr>
      <w:r>
        <w:t>Start Internet Explorer and verify that you can open a web site such as www.bing.com. If not, verify that you have configured the MSL-TMG1 server networking settings and enabled the appropriate firewall rules in MSL-TMG1 as specified in the MSL-TMG1 setup guide.</w:t>
      </w:r>
    </w:p>
    <w:p w:rsidR="00B438A7" w:rsidRDefault="00B438A7" w:rsidP="00843DF1">
      <w:pPr>
        <w:pStyle w:val="Ln1"/>
        <w:numPr>
          <w:ilvl w:val="0"/>
          <w:numId w:val="16"/>
        </w:numPr>
      </w:pPr>
      <w:r w:rsidRPr="00843DF1">
        <w:rPr>
          <w:b/>
          <w:u w:val="single"/>
        </w:rPr>
        <w:t>For Server 2012:</w:t>
      </w:r>
      <w:r>
        <w:t xml:space="preserve"> </w:t>
      </w:r>
      <w:r w:rsidR="00843DF1" w:rsidRPr="00843DF1">
        <w:t>Open an administrative comman</w:t>
      </w:r>
      <w:r w:rsidR="00843DF1">
        <w:t xml:space="preserve">d prompt, and type </w:t>
      </w:r>
      <w:r w:rsidR="00843DF1" w:rsidRPr="00CA7BC4">
        <w:rPr>
          <w:b/>
        </w:rPr>
        <w:t>slmgr –rearm</w:t>
      </w:r>
      <w:r w:rsidR="00843DF1">
        <w:t>, and restart the computer</w:t>
      </w:r>
      <w:r w:rsidRPr="00B438A7">
        <w:t xml:space="preserve">. After the computer restarts, sign in as </w:t>
      </w:r>
      <w:r w:rsidRPr="00B438A7">
        <w:rPr>
          <w:b/>
          <w:color w:val="0000FF"/>
        </w:rPr>
        <w:t>Adatum</w:t>
      </w:r>
      <w:r w:rsidRPr="00B438A7">
        <w:rPr>
          <w:b/>
        </w:rPr>
        <w:t>\Administrator</w:t>
      </w:r>
      <w:r w:rsidRPr="00B438A7">
        <w:t xml:space="preserve"> using a password of </w:t>
      </w:r>
      <w:r w:rsidRPr="00B438A7">
        <w:rPr>
          <w:b/>
        </w:rPr>
        <w:t>Pa$$w0rd</w:t>
      </w:r>
      <w:r w:rsidRPr="00B438A7">
        <w:t>.</w:t>
      </w:r>
    </w:p>
    <w:p w:rsidR="00843DF1" w:rsidRDefault="00843DF1" w:rsidP="00843DF1">
      <w:pPr>
        <w:pStyle w:val="Ln1"/>
        <w:numPr>
          <w:ilvl w:val="0"/>
          <w:numId w:val="16"/>
        </w:numPr>
      </w:pPr>
      <w:r w:rsidRPr="00843DF1">
        <w:rPr>
          <w:b/>
          <w:u w:val="single"/>
        </w:rPr>
        <w:t>For Windows 8:</w:t>
      </w:r>
      <w:r>
        <w:t xml:space="preserve"> For</w:t>
      </w:r>
      <w:r w:rsidRPr="00843DF1">
        <w:t xml:space="preserve"> information on </w:t>
      </w:r>
      <w:r>
        <w:t>activating</w:t>
      </w:r>
      <w:r w:rsidRPr="00843DF1">
        <w:t xml:space="preserve"> and steps on how to obtain product keys for activation can be found at: </w:t>
      </w:r>
      <w:hyperlink r:id="rId20" w:history="1">
        <w:r w:rsidRPr="001D62D4">
          <w:rPr>
            <w:rStyle w:val="Hyperlink"/>
          </w:rPr>
          <w:t>http://go.microsoft.com/fwlink/?LinkId=270851</w:t>
        </w:r>
      </w:hyperlink>
      <w:r>
        <w:t xml:space="preserve"> and Appendix x</w:t>
      </w:r>
    </w:p>
    <w:p w:rsidR="00843DF1" w:rsidRDefault="00843DF1" w:rsidP="00843DF1">
      <w:pPr>
        <w:pStyle w:val="Ln1"/>
        <w:numPr>
          <w:ilvl w:val="0"/>
          <w:numId w:val="16"/>
        </w:numPr>
      </w:pPr>
      <w:r>
        <w:t xml:space="preserve">On the </w:t>
      </w:r>
      <w:r w:rsidRPr="002B6446">
        <w:rPr>
          <w:b/>
        </w:rPr>
        <w:t>Action</w:t>
      </w:r>
      <w:r>
        <w:t xml:space="preserve"> menu, click </w:t>
      </w:r>
      <w:r w:rsidR="00013E72">
        <w:rPr>
          <w:b/>
        </w:rPr>
        <w:t>Shut Down.</w:t>
      </w:r>
    </w:p>
    <w:p w:rsidR="00273EC4" w:rsidRPr="00273EC4" w:rsidRDefault="002C6ABD" w:rsidP="00843DF1">
      <w:pPr>
        <w:pStyle w:val="Ln1"/>
        <w:numPr>
          <w:ilvl w:val="0"/>
          <w:numId w:val="16"/>
        </w:numPr>
      </w:pPr>
      <w:r w:rsidRPr="00273EC4">
        <w:t>Under</w:t>
      </w:r>
      <w:r>
        <w:t xml:space="preserve"> </w:t>
      </w:r>
      <w:r w:rsidRPr="00273EC4">
        <w:rPr>
          <w:b/>
          <w:bCs/>
        </w:rPr>
        <w:t>Virtual Machines</w:t>
      </w:r>
      <w:r>
        <w:t xml:space="preserve">, </w:t>
      </w:r>
      <w:r w:rsidR="00273EC4">
        <w:t xml:space="preserve">right-click </w:t>
      </w:r>
      <w:r w:rsidR="00980F17">
        <w:rPr>
          <w:rStyle w:val="Placeholder"/>
          <w:bCs/>
        </w:rPr>
        <w:t>20486-SEA-DEV13</w:t>
      </w:r>
      <w:r w:rsidR="00273EC4">
        <w:t xml:space="preserve">, and then click </w:t>
      </w:r>
      <w:r w:rsidR="00273EC4" w:rsidRPr="00273EC4">
        <w:rPr>
          <w:b/>
          <w:bCs/>
        </w:rPr>
        <w:t>Snapshot</w:t>
      </w:r>
      <w:r w:rsidR="00273EC4">
        <w:t>.</w:t>
      </w:r>
    </w:p>
    <w:p w:rsidR="00273EC4" w:rsidRDefault="00273EC4" w:rsidP="0068473B">
      <w:pPr>
        <w:pStyle w:val="Ln1"/>
        <w:numPr>
          <w:ilvl w:val="0"/>
          <w:numId w:val="16"/>
        </w:numPr>
      </w:pPr>
      <w:r w:rsidRPr="00273EC4">
        <w:t>Wait</w:t>
      </w:r>
      <w:r>
        <w:t xml:space="preserve"> for the Snapshot process to finish. In the </w:t>
      </w:r>
      <w:r w:rsidRPr="00273EC4">
        <w:rPr>
          <w:b/>
        </w:rPr>
        <w:t>Snapshots</w:t>
      </w:r>
      <w:r>
        <w:t xml:space="preserve"> pane, right-click the snapshot name, and click </w:t>
      </w:r>
      <w:r w:rsidRPr="00273EC4">
        <w:rPr>
          <w:b/>
        </w:rPr>
        <w:t>Rename</w:t>
      </w:r>
      <w:r>
        <w:t xml:space="preserve">. </w:t>
      </w:r>
    </w:p>
    <w:p w:rsidR="005F28FE" w:rsidRDefault="00273EC4" w:rsidP="00980F17">
      <w:pPr>
        <w:pStyle w:val="Ln1"/>
        <w:numPr>
          <w:ilvl w:val="0"/>
          <w:numId w:val="16"/>
        </w:numPr>
      </w:pPr>
      <w:r>
        <w:t xml:space="preserve">Type </w:t>
      </w:r>
      <w:r w:rsidRPr="00273EC4">
        <w:rPr>
          <w:b/>
        </w:rPr>
        <w:t>StartingImage</w:t>
      </w:r>
      <w:r>
        <w:t xml:space="preserve"> and press ENTER.</w:t>
      </w:r>
      <w:bookmarkStart w:id="71" w:name="Courseware_IP"/>
      <w:bookmarkStart w:id="72" w:name="_Toc170641092"/>
      <w:bookmarkStart w:id="73" w:name="_Toc529173364"/>
      <w:bookmarkEnd w:id="71"/>
      <w:r w:rsidR="00980F17">
        <w:t xml:space="preserve"> </w:t>
      </w:r>
    </w:p>
    <w:p w:rsidR="002213CE" w:rsidRDefault="00013E72" w:rsidP="00905A1F">
      <w:pPr>
        <w:pStyle w:val="Heading2"/>
      </w:pPr>
      <w:bookmarkStart w:id="74" w:name="_Toc172102391"/>
      <w:bookmarkStart w:id="75" w:name="_Toc360465725"/>
      <w:r>
        <w:t>10</w:t>
      </w:r>
      <w:r w:rsidR="002213CE">
        <w:t xml:space="preserve">. </w:t>
      </w:r>
      <w:bookmarkStart w:id="76" w:name="_Toc129671669"/>
      <w:r w:rsidR="002213CE">
        <w:t xml:space="preserve">Install the PowerPoint </w:t>
      </w:r>
      <w:bookmarkEnd w:id="72"/>
      <w:bookmarkEnd w:id="76"/>
      <w:r w:rsidR="00F4660B">
        <w:t>Slides</w:t>
      </w:r>
      <w:bookmarkEnd w:id="74"/>
      <w:bookmarkEnd w:id="75"/>
    </w:p>
    <w:p w:rsidR="00F65561" w:rsidRDefault="00F65561" w:rsidP="002D399C">
      <w:r>
        <w:t>I</w:t>
      </w:r>
      <w:r w:rsidR="00137CED" w:rsidRPr="00137CED">
        <w:t>nstall</w:t>
      </w:r>
      <w:r w:rsidR="00BE62A1">
        <w:t xml:space="preserve"> the</w:t>
      </w:r>
      <w:r w:rsidR="00137CED" w:rsidRPr="00137CED">
        <w:t xml:space="preserve"> PowerPoint slides</w:t>
      </w:r>
      <w:r w:rsidR="00BE62A1">
        <w:t xml:space="preserve"> for the learning product</w:t>
      </w:r>
      <w:r w:rsidR="00137CED" w:rsidRPr="00137CED">
        <w:t xml:space="preserve"> by </w:t>
      </w:r>
      <w:r>
        <w:t>extracting the files included in:</w:t>
      </w:r>
    </w:p>
    <w:p w:rsidR="00F65561" w:rsidRDefault="00980F17" w:rsidP="00F65561">
      <w:pPr>
        <w:rPr>
          <w:rFonts w:ascii="Verdana" w:hAnsi="Verdana"/>
          <w:sz w:val="20"/>
          <w:szCs w:val="20"/>
        </w:rPr>
      </w:pPr>
      <w:r>
        <w:rPr>
          <w:b/>
          <w:color w:val="0000FF"/>
        </w:rPr>
        <w:t>20486B</w:t>
      </w:r>
      <w:r w:rsidR="00F65561">
        <w:rPr>
          <w:rFonts w:ascii="Verdana" w:hAnsi="Verdana"/>
          <w:sz w:val="20"/>
          <w:szCs w:val="20"/>
        </w:rPr>
        <w:t>-ENU-Beta-PowerPoint.</w:t>
      </w:r>
      <w:r w:rsidR="00BE287B">
        <w:rPr>
          <w:rFonts w:ascii="Verdana" w:hAnsi="Verdana"/>
          <w:sz w:val="20"/>
          <w:szCs w:val="20"/>
        </w:rPr>
        <w:t>exe</w:t>
      </w:r>
    </w:p>
    <w:p w:rsidR="00F65561" w:rsidRDefault="00980F17" w:rsidP="00F65561">
      <w:pPr>
        <w:rPr>
          <w:rFonts w:ascii="Verdana" w:hAnsi="Verdana"/>
          <w:sz w:val="20"/>
          <w:szCs w:val="20"/>
        </w:rPr>
      </w:pPr>
      <w:r>
        <w:rPr>
          <w:b/>
          <w:color w:val="0000FF"/>
        </w:rPr>
        <w:t>20486B</w:t>
      </w:r>
      <w:r w:rsidR="00F65561">
        <w:rPr>
          <w:rFonts w:ascii="Verdana" w:hAnsi="Verdana"/>
          <w:sz w:val="20"/>
          <w:szCs w:val="20"/>
        </w:rPr>
        <w:t>-ENU-MCT-Only-PowerPoint.</w:t>
      </w:r>
      <w:r w:rsidR="00BE287B">
        <w:rPr>
          <w:rFonts w:ascii="Verdana" w:hAnsi="Verdana"/>
          <w:sz w:val="20"/>
          <w:szCs w:val="20"/>
        </w:rPr>
        <w:t>exe</w:t>
      </w:r>
    </w:p>
    <w:p w:rsidR="002213CE" w:rsidRDefault="00980F17" w:rsidP="00F9167A">
      <w:r>
        <w:rPr>
          <w:b/>
          <w:color w:val="0000FF"/>
        </w:rPr>
        <w:t>20486B</w:t>
      </w:r>
      <w:r w:rsidR="00F65561">
        <w:rPr>
          <w:rFonts w:ascii="Verdana" w:hAnsi="Verdana"/>
          <w:sz w:val="20"/>
        </w:rPr>
        <w:t>-ENU-PowerPoint.</w:t>
      </w:r>
      <w:r w:rsidR="00BE287B">
        <w:rPr>
          <w:rFonts w:ascii="Verdana" w:hAnsi="Verdana"/>
          <w:sz w:val="20"/>
        </w:rPr>
        <w:t>exe</w:t>
      </w:r>
    </w:p>
    <w:p w:rsidR="0060283C" w:rsidRPr="00836609" w:rsidRDefault="00013E72" w:rsidP="0060283C">
      <w:pPr>
        <w:pStyle w:val="Heading2"/>
      </w:pPr>
      <w:bookmarkStart w:id="77" w:name="_Toc172102392"/>
      <w:bookmarkStart w:id="78" w:name="_Toc360465726"/>
      <w:r>
        <w:t>11</w:t>
      </w:r>
      <w:r w:rsidR="0060283C">
        <w:t xml:space="preserve">. Install </w:t>
      </w:r>
      <w:r w:rsidR="005510AB">
        <w:t>Adobe</w:t>
      </w:r>
      <w:r w:rsidR="0060283C">
        <w:t xml:space="preserve"> Flash </w:t>
      </w:r>
      <w:r w:rsidR="005510AB" w:rsidRPr="005510AB">
        <w:rPr>
          <w:b w:val="0"/>
        </w:rPr>
        <w:t>(if needed)</w:t>
      </w:r>
      <w:bookmarkEnd w:id="77"/>
      <w:bookmarkEnd w:id="78"/>
      <w:r w:rsidR="0060283C" w:rsidRPr="00A056DE">
        <w:rPr>
          <w:rStyle w:val="Hidden"/>
        </w:rPr>
        <w:t>(if needed)</w:t>
      </w:r>
    </w:p>
    <w:p w:rsidR="005510AB" w:rsidRDefault="0060283C" w:rsidP="0060283C">
      <w:pPr>
        <w:rPr>
          <w:rStyle w:val="Placeholder"/>
        </w:rPr>
      </w:pPr>
      <w:r>
        <w:t xml:space="preserve">In this </w:t>
      </w:r>
      <w:r w:rsidRPr="00137CED">
        <w:t>task</w:t>
      </w:r>
      <w:r>
        <w:t xml:space="preserve">, you will install </w:t>
      </w:r>
      <w:r w:rsidR="005510AB">
        <w:t>Adobe</w:t>
      </w:r>
      <w:r>
        <w:t xml:space="preserve"> Flash</w:t>
      </w:r>
      <w:r w:rsidR="005510AB">
        <w:t xml:space="preserve"> </w:t>
      </w:r>
      <w:r w:rsidR="005510AB" w:rsidRPr="00BE62A1">
        <w:t>by running the installation file.</w:t>
      </w:r>
    </w:p>
    <w:p w:rsidR="005510AB" w:rsidRDefault="005510AB" w:rsidP="005510AB">
      <w:pPr>
        <w:pStyle w:val="Note"/>
      </w:pPr>
      <w:r w:rsidRPr="007E5B68">
        <w:rPr>
          <w:rStyle w:val="NotePrefix"/>
        </w:rPr>
        <w:lastRenderedPageBreak/>
        <w:t>Note:</w:t>
      </w:r>
      <w:r w:rsidRPr="00ED718E">
        <w:rPr>
          <w:rStyle w:val="Strong"/>
        </w:rPr>
        <w:t xml:space="preserve"> </w:t>
      </w:r>
      <w:r w:rsidRPr="0025536B">
        <w:t xml:space="preserve">You must download the </w:t>
      </w:r>
      <w:r w:rsidRPr="00836609">
        <w:t>installation</w:t>
      </w:r>
      <w:r w:rsidRPr="0025536B">
        <w:t xml:space="preserve"> file for Adobe </w:t>
      </w:r>
      <w:r>
        <w:t>Flash</w:t>
      </w:r>
      <w:r w:rsidRPr="0025536B">
        <w:t xml:space="preserve"> from http://www.adobe.com and copy this file to the</w:t>
      </w:r>
      <w:r>
        <w:t xml:space="preserve"> instructor computer</w:t>
      </w:r>
      <w:r w:rsidRPr="0025536B">
        <w:t>.</w:t>
      </w:r>
    </w:p>
    <w:p w:rsidR="005510AB" w:rsidRDefault="005510AB" w:rsidP="005510AB">
      <w:r w:rsidRPr="005510AB">
        <w:t>Visit the Adobe Web site at http://www.adobe.com</w:t>
      </w:r>
      <w:r>
        <w:t xml:space="preserve"> to download and install the latest version</w:t>
      </w:r>
      <w:r w:rsidR="0060283C">
        <w:t>.</w:t>
      </w:r>
    </w:p>
    <w:p w:rsidR="0060283C" w:rsidRDefault="0060283C" w:rsidP="005510AB"/>
    <w:p w:rsidR="005510AB" w:rsidRDefault="005510AB" w:rsidP="005510AB">
      <w:pPr>
        <w:pStyle w:val="Heading2"/>
      </w:pPr>
      <w:bookmarkStart w:id="79" w:name="_Toc172102393"/>
      <w:bookmarkStart w:id="80" w:name="_Toc360465727"/>
      <w:r w:rsidRPr="005510AB">
        <w:rPr>
          <w:iCs w:val="0"/>
        </w:rPr>
        <w:t>1</w:t>
      </w:r>
      <w:r w:rsidR="00013E72">
        <w:rPr>
          <w:iCs w:val="0"/>
        </w:rPr>
        <w:t>2</w:t>
      </w:r>
      <w:bookmarkStart w:id="81" w:name="_GoBack"/>
      <w:bookmarkEnd w:id="81"/>
      <w:r w:rsidRPr="005510AB">
        <w:rPr>
          <w:iCs w:val="0"/>
        </w:rPr>
        <w:t>.</w:t>
      </w:r>
      <w:r>
        <w:t xml:space="preserve"> </w:t>
      </w:r>
      <w:r w:rsidR="0060283C" w:rsidRPr="0025536B">
        <w:t>Install Adobe Reader</w:t>
      </w:r>
      <w:bookmarkEnd w:id="79"/>
      <w:r w:rsidR="0060283C">
        <w:t xml:space="preserve"> </w:t>
      </w:r>
      <w:r w:rsidRPr="005510AB">
        <w:rPr>
          <w:b w:val="0"/>
        </w:rPr>
        <w:t>(if needed)</w:t>
      </w:r>
      <w:bookmarkEnd w:id="80"/>
    </w:p>
    <w:p w:rsidR="0060283C" w:rsidRPr="00A056DE" w:rsidRDefault="0060283C" w:rsidP="005510AB">
      <w:pPr>
        <w:pStyle w:val="Heading2"/>
        <w:rPr>
          <w:rStyle w:val="Hidden"/>
        </w:rPr>
      </w:pPr>
      <w:r w:rsidRPr="00A056DE">
        <w:rPr>
          <w:rStyle w:val="Hidden"/>
        </w:rPr>
        <w:t>(if needed)</w:t>
      </w:r>
    </w:p>
    <w:p w:rsidR="0060283C" w:rsidRDefault="0060283C" w:rsidP="0060283C">
      <w:pPr>
        <w:rPr>
          <w:rStyle w:val="Hidden"/>
        </w:rPr>
      </w:pPr>
      <w:r w:rsidRPr="00A056DE">
        <w:rPr>
          <w:rStyle w:val="Hidden"/>
        </w:rPr>
        <w:t>Please note that the Adobe Acrobat Reader cannot be shipped either on the Trainer DVD or in the Virtual Machines.</w:t>
      </w:r>
    </w:p>
    <w:p w:rsidR="0060283C" w:rsidRPr="00BE62A1" w:rsidRDefault="0060283C" w:rsidP="0060283C">
      <w:r w:rsidRPr="00BE62A1">
        <w:t xml:space="preserve">In this task, you will </w:t>
      </w:r>
      <w:r w:rsidR="005510AB">
        <w:t>i</w:t>
      </w:r>
      <w:r w:rsidR="005510AB" w:rsidRPr="00BE62A1">
        <w:t xml:space="preserve">nstall </w:t>
      </w:r>
      <w:r w:rsidRPr="00BE62A1">
        <w:t>Adobe Reader by running the installation file.</w:t>
      </w:r>
    </w:p>
    <w:p w:rsidR="0060283C" w:rsidRDefault="0060283C" w:rsidP="0060283C">
      <w:pPr>
        <w:pStyle w:val="Note"/>
      </w:pPr>
      <w:r w:rsidRPr="007E5B68">
        <w:rPr>
          <w:rStyle w:val="NotePrefix"/>
        </w:rPr>
        <w:t>Note:</w:t>
      </w:r>
      <w:r w:rsidRPr="00ED718E">
        <w:rPr>
          <w:rStyle w:val="Strong"/>
        </w:rPr>
        <w:t xml:space="preserve"> </w:t>
      </w:r>
      <w:r w:rsidRPr="0025536B">
        <w:t xml:space="preserve">You must download the </w:t>
      </w:r>
      <w:r w:rsidRPr="00836609">
        <w:t>installation</w:t>
      </w:r>
      <w:r w:rsidRPr="0025536B">
        <w:t xml:space="preserve"> file for Adobe Acrobat Reader from http://www.adobe.com and copy this file to </w:t>
      </w:r>
      <w:r w:rsidR="005510AB" w:rsidRPr="0025536B">
        <w:t>the</w:t>
      </w:r>
      <w:r w:rsidR="005510AB">
        <w:t xml:space="preserve"> instructor computer</w:t>
      </w:r>
      <w:r w:rsidRPr="0025536B">
        <w:t>.</w:t>
      </w:r>
    </w:p>
    <w:p w:rsidR="0060283C" w:rsidRDefault="005510AB" w:rsidP="005510AB">
      <w:r w:rsidRPr="005510AB">
        <w:t xml:space="preserve">Visit the Adobe Web site at </w:t>
      </w:r>
      <w:hyperlink r:id="rId21" w:history="1">
        <w:r w:rsidRPr="005510AB">
          <w:t>http://www.adobe.com</w:t>
        </w:r>
      </w:hyperlink>
      <w:r>
        <w:t xml:space="preserve"> to download and install the latest version.</w:t>
      </w:r>
    </w:p>
    <w:p w:rsidR="0060283C" w:rsidRDefault="0060283C" w:rsidP="0060283C">
      <w:pPr>
        <w:pStyle w:val="Le"/>
      </w:pPr>
    </w:p>
    <w:p w:rsidR="0060283C" w:rsidRPr="00455B6F" w:rsidRDefault="0060283C" w:rsidP="0060283C">
      <w:pPr>
        <w:pStyle w:val="Pb"/>
        <w:framePr w:wrap="around"/>
      </w:pPr>
    </w:p>
    <w:p w:rsidR="0060283C" w:rsidRDefault="0060283C" w:rsidP="0060283C">
      <w:pPr>
        <w:pStyle w:val="Heading1"/>
      </w:pPr>
      <w:bookmarkStart w:id="82" w:name="_Toc172102394"/>
      <w:bookmarkStart w:id="83" w:name="_Toc229648532"/>
      <w:bookmarkStart w:id="84" w:name="_Toc360465728"/>
      <w:r>
        <w:t>Student Computer Checklist</w:t>
      </w:r>
      <w:bookmarkEnd w:id="82"/>
      <w:bookmarkEnd w:id="83"/>
      <w:bookmarkEnd w:id="84"/>
    </w:p>
    <w:p w:rsidR="00C51159" w:rsidRDefault="0060283C" w:rsidP="0060283C">
      <w:pPr>
        <w:pStyle w:val="Checklist"/>
      </w:pPr>
      <w:r>
        <w:t xml:space="preserve">1.  </w:t>
      </w:r>
      <w:r w:rsidR="00C51159">
        <w:t xml:space="preserve">Install </w:t>
      </w:r>
      <w:r w:rsidR="00437860">
        <w:t>and configure Hyper-V</w:t>
      </w:r>
    </w:p>
    <w:p w:rsidR="0060283C" w:rsidRDefault="00C51159" w:rsidP="003E4313">
      <w:pPr>
        <w:pStyle w:val="Checklist"/>
      </w:pPr>
      <w:r>
        <w:t xml:space="preserve">2.  </w:t>
      </w:r>
      <w:r w:rsidR="003E4313">
        <w:t>Install the Base Image/</w:t>
      </w:r>
      <w:r w:rsidR="003E4313" w:rsidRPr="003E4313">
        <w:t xml:space="preserve"> </w:t>
      </w:r>
      <w:r w:rsidR="003E4313">
        <w:t xml:space="preserve">Virtual Machine Files. </w:t>
      </w:r>
    </w:p>
    <w:p w:rsidR="0060283C" w:rsidRPr="00DD6CC2" w:rsidRDefault="0060283C" w:rsidP="0060283C">
      <w:pPr>
        <w:pStyle w:val="Pb"/>
        <w:framePr w:wrap="around"/>
        <w:ind w:left="0"/>
      </w:pPr>
    </w:p>
    <w:p w:rsidR="0060283C" w:rsidRDefault="0060283C" w:rsidP="0060283C">
      <w:pPr>
        <w:pStyle w:val="Heading1"/>
      </w:pPr>
      <w:bookmarkStart w:id="85" w:name="_Toc172102395"/>
      <w:bookmarkStart w:id="86" w:name="_Toc229648533"/>
      <w:bookmarkStart w:id="87" w:name="_Toc360465729"/>
      <w:r>
        <w:t>Student Computer Setup</w:t>
      </w:r>
      <w:bookmarkEnd w:id="85"/>
      <w:bookmarkEnd w:id="86"/>
      <w:bookmarkEnd w:id="87"/>
      <w:r>
        <w:t xml:space="preserve"> </w:t>
      </w:r>
    </w:p>
    <w:p w:rsidR="0060283C" w:rsidRDefault="0060283C" w:rsidP="0060283C">
      <w:r w:rsidRPr="00217362">
        <w:t xml:space="preserve">Use the instructions in the following section to set up the classroom manually. Before starting the installation of the </w:t>
      </w:r>
      <w:r>
        <w:t>student</w:t>
      </w:r>
      <w:r w:rsidRPr="00217362">
        <w:t xml:space="preserve"> computer, </w:t>
      </w:r>
      <w:r>
        <w:t>a supported operating system must</w:t>
      </w:r>
      <w:r w:rsidRPr="00217362">
        <w:t xml:space="preserve"> be installed on the computer. </w:t>
      </w:r>
      <w:r>
        <w:t xml:space="preserve">You can check the supported systems list at: </w:t>
      </w:r>
      <w:hyperlink r:id="rId22" w:history="1">
        <w:r w:rsidRPr="00BE7289">
          <w:rPr>
            <w:rStyle w:val="Hyperlink"/>
            <w:color w:val="auto"/>
          </w:rPr>
          <w:t xml:space="preserve"> http://</w:t>
        </w:r>
      </w:hyperlink>
      <w:r w:rsidR="00DC0676">
        <w:t>www.microsoft.com/hyper-v.</w:t>
      </w:r>
      <w:r>
        <w:t xml:space="preserve">  </w:t>
      </w:r>
    </w:p>
    <w:p w:rsidR="0060283C" w:rsidRPr="00A056DE" w:rsidRDefault="0060283C" w:rsidP="0060283C"/>
    <w:p w:rsidR="0060283C" w:rsidRDefault="0060283C" w:rsidP="0060283C">
      <w:pPr>
        <w:pStyle w:val="Note"/>
      </w:pPr>
      <w:r w:rsidRPr="007E5B68">
        <w:rPr>
          <w:rStyle w:val="NotePrefix"/>
        </w:rPr>
        <w:t>Caution:</w:t>
      </w:r>
      <w:r>
        <w:rPr>
          <w:rStyle w:val="NotePrefix"/>
        </w:rPr>
        <w:t xml:space="preserve"> </w:t>
      </w:r>
      <w:r>
        <w:t>These instructions assume network connectivity between the instructor computer and the student computers. If you do not have connectivity, Microsoft Learning recommend</w:t>
      </w:r>
      <w:r w:rsidR="00234BBE">
        <w:t>s</w:t>
      </w:r>
      <w:r>
        <w:t xml:space="preserve"> copying the activated virtual machines to the student computers by means of a manually created DVD or universal serial bus (USB) drive</w:t>
      </w:r>
      <w:r w:rsidR="00234BBE">
        <w:t>.</w:t>
      </w:r>
    </w:p>
    <w:p w:rsidR="0060283C" w:rsidRDefault="0060283C" w:rsidP="0060283C"/>
    <w:p w:rsidR="00C51159" w:rsidRPr="00413134" w:rsidRDefault="00C51159" w:rsidP="00C51159">
      <w:pPr>
        <w:pStyle w:val="Heading2"/>
      </w:pPr>
      <w:bookmarkStart w:id="88" w:name="_Toc172102396"/>
      <w:bookmarkStart w:id="89" w:name="_Toc360465730"/>
      <w:r w:rsidRPr="00413134">
        <w:t xml:space="preserve">1. Install </w:t>
      </w:r>
      <w:bookmarkEnd w:id="88"/>
      <w:r w:rsidR="003E4313">
        <w:t>the Hyper-V Server Role</w:t>
      </w:r>
      <w:bookmarkEnd w:id="89"/>
    </w:p>
    <w:p w:rsidR="00C51159" w:rsidRDefault="00C51159" w:rsidP="00C51159"/>
    <w:p w:rsidR="00C51159" w:rsidRDefault="00C51159" w:rsidP="00C51159">
      <w:pPr>
        <w:pStyle w:val="Note"/>
      </w:pPr>
      <w:r>
        <w:rPr>
          <w:rStyle w:val="NotePrefix"/>
        </w:rPr>
        <w:t xml:space="preserve">Note: </w:t>
      </w:r>
      <w:r w:rsidRPr="008D5132">
        <w:t xml:space="preserve">If </w:t>
      </w:r>
      <w:r w:rsidR="003E4313">
        <w:t>Hyper-V</w:t>
      </w:r>
      <w:r w:rsidRPr="008D5132">
        <w:t xml:space="preserve"> is already installed, you can skip this procedure</w:t>
      </w:r>
      <w:r>
        <w:t>.</w:t>
      </w:r>
    </w:p>
    <w:p w:rsidR="00C51159" w:rsidRDefault="00C51159" w:rsidP="00F60964">
      <w:pPr>
        <w:pStyle w:val="Note"/>
      </w:pPr>
      <w:r>
        <w:rPr>
          <w:rStyle w:val="NotePrefix"/>
        </w:rPr>
        <w:t xml:space="preserve">For detailed instructions see the instructor </w:t>
      </w:r>
      <w:r w:rsidR="00CA66B6">
        <w:rPr>
          <w:rStyle w:val="NotePrefix"/>
        </w:rPr>
        <w:t xml:space="preserve">computer </w:t>
      </w:r>
      <w:r>
        <w:rPr>
          <w:rStyle w:val="NotePrefix"/>
        </w:rPr>
        <w:t>setup.</w:t>
      </w:r>
    </w:p>
    <w:p w:rsidR="0060283C" w:rsidRDefault="00C51159" w:rsidP="0060283C">
      <w:pPr>
        <w:pStyle w:val="Heading2"/>
      </w:pPr>
      <w:bookmarkStart w:id="90" w:name="_Toc172102397"/>
      <w:bookmarkStart w:id="91" w:name="_Toc360465731"/>
      <w:r>
        <w:t>2</w:t>
      </w:r>
      <w:r w:rsidR="0060283C">
        <w:t xml:space="preserve">. Install </w:t>
      </w:r>
      <w:bookmarkEnd w:id="90"/>
      <w:r w:rsidR="003E4313">
        <w:t>the Base Image</w:t>
      </w:r>
      <w:r w:rsidR="00EF57FB">
        <w:t xml:space="preserve"> </w:t>
      </w:r>
      <w:r w:rsidR="003E4313">
        <w:t>/</w:t>
      </w:r>
      <w:r w:rsidR="003E4313" w:rsidRPr="003E4313">
        <w:t xml:space="preserve"> </w:t>
      </w:r>
      <w:r w:rsidR="003E4313">
        <w:t>Virtual Machine Files</w:t>
      </w:r>
      <w:bookmarkEnd w:id="91"/>
    </w:p>
    <w:p w:rsidR="003E4313" w:rsidRDefault="003E4313" w:rsidP="003E4313"/>
    <w:p w:rsidR="0060283C" w:rsidRDefault="0060283C" w:rsidP="0060283C">
      <w:pPr>
        <w:pStyle w:val="Note"/>
      </w:pPr>
      <w:r w:rsidRPr="007E5B68">
        <w:rPr>
          <w:rStyle w:val="NotePrefix"/>
        </w:rPr>
        <w:t>Note:</w:t>
      </w:r>
      <w:r>
        <w:rPr>
          <w:rStyle w:val="NotePrefix"/>
        </w:rPr>
        <w:t xml:space="preserve"> </w:t>
      </w:r>
      <w:r>
        <w:t xml:space="preserve">Ensure that all </w:t>
      </w:r>
      <w:r w:rsidR="00FA57D4">
        <w:t xml:space="preserve">extracted courseware virtual machine </w:t>
      </w:r>
      <w:r>
        <w:t xml:space="preserve">files </w:t>
      </w:r>
      <w:r w:rsidR="00FD2A3B">
        <w:t xml:space="preserve">were </w:t>
      </w:r>
      <w:r>
        <w:t>copied</w:t>
      </w:r>
      <w:r w:rsidR="0003566D">
        <w:t xml:space="preserve"> from the Instructor computer </w:t>
      </w:r>
      <w:r w:rsidR="00FA57D4">
        <w:t>during</w:t>
      </w:r>
      <w:r w:rsidR="0003566D">
        <w:t xml:space="preserve"> the Instructor Computer</w:t>
      </w:r>
      <w:r w:rsidR="00FA57D4">
        <w:t xml:space="preserve"> setup</w:t>
      </w:r>
      <w:r>
        <w:t xml:space="preserve">.  </w:t>
      </w:r>
    </w:p>
    <w:p w:rsidR="0060283C" w:rsidRPr="00312762" w:rsidRDefault="0060283C" w:rsidP="0068473B">
      <w:pPr>
        <w:pStyle w:val="Note"/>
        <w:numPr>
          <w:ilvl w:val="0"/>
          <w:numId w:val="31"/>
        </w:numPr>
      </w:pPr>
      <w:r w:rsidRPr="00DD079B">
        <w:rPr>
          <w:b/>
        </w:rPr>
        <w:t>C:\Program Files\Microsoft Learning\</w:t>
      </w:r>
      <w:r w:rsidR="00980F17">
        <w:rPr>
          <w:rStyle w:val="Placeholder"/>
        </w:rPr>
        <w:t>20486</w:t>
      </w:r>
      <w:r w:rsidR="00CA66B6">
        <w:rPr>
          <w:rStyle w:val="Placeholder"/>
        </w:rPr>
        <w:t xml:space="preserve"> </w:t>
      </w:r>
      <w:r>
        <w:rPr>
          <w:b/>
        </w:rPr>
        <w:t xml:space="preserve">and all included </w:t>
      </w:r>
      <w:r w:rsidR="00CA66B6">
        <w:rPr>
          <w:b/>
        </w:rPr>
        <w:t xml:space="preserve">folders and </w:t>
      </w:r>
      <w:r>
        <w:rPr>
          <w:b/>
        </w:rPr>
        <w:t>files</w:t>
      </w:r>
    </w:p>
    <w:p w:rsidR="0060283C" w:rsidRPr="00312762" w:rsidRDefault="0060283C" w:rsidP="0068473B">
      <w:pPr>
        <w:pStyle w:val="Note"/>
        <w:numPr>
          <w:ilvl w:val="0"/>
          <w:numId w:val="31"/>
        </w:numPr>
      </w:pPr>
      <w:r w:rsidRPr="00DD079B">
        <w:rPr>
          <w:b/>
        </w:rPr>
        <w:t>C:\Program Files\Microsoft Learning</w:t>
      </w:r>
      <w:r w:rsidR="00CA66B6">
        <w:rPr>
          <w:b/>
        </w:rPr>
        <w:t>\</w:t>
      </w:r>
      <w:r>
        <w:rPr>
          <w:b/>
        </w:rPr>
        <w:t>Base</w:t>
      </w:r>
    </w:p>
    <w:p w:rsidR="00CA66B6" w:rsidRDefault="00CA66B6" w:rsidP="0068473B">
      <w:pPr>
        <w:pStyle w:val="Ln1"/>
        <w:numPr>
          <w:ilvl w:val="0"/>
          <w:numId w:val="14"/>
        </w:numPr>
      </w:pPr>
      <w:r>
        <w:t xml:space="preserve">Check that all permissions have been retained, by looking at the directories above and making sure they are </w:t>
      </w:r>
      <w:r w:rsidRPr="002D3ED9">
        <w:t>not</w:t>
      </w:r>
      <w:r w:rsidRPr="00A9635B">
        <w:t xml:space="preserve"> Read Only</w:t>
      </w:r>
      <w:r>
        <w:t xml:space="preserve">. </w:t>
      </w:r>
    </w:p>
    <w:p w:rsidR="00BD7B71" w:rsidRPr="008132B9" w:rsidRDefault="00BD7B71" w:rsidP="0068473B">
      <w:pPr>
        <w:pStyle w:val="Ln1"/>
        <w:numPr>
          <w:ilvl w:val="0"/>
          <w:numId w:val="14"/>
        </w:numPr>
      </w:pPr>
      <w:r w:rsidRPr="008132B9">
        <w:t>Run the VM-Pre-Import</w:t>
      </w:r>
      <w:r w:rsidR="00D27085" w:rsidRPr="008132B9">
        <w:t xml:space="preserve"> script</w:t>
      </w:r>
      <w:r w:rsidR="00DC0676">
        <w:t>.</w:t>
      </w:r>
      <w:r w:rsidRPr="008132B9">
        <w:t xml:space="preserve"> For detailed instructions see the instructor computer setup.</w:t>
      </w:r>
    </w:p>
    <w:p w:rsidR="0060283C" w:rsidRDefault="00CA66B6" w:rsidP="0068473B">
      <w:pPr>
        <w:pStyle w:val="Ln1"/>
        <w:numPr>
          <w:ilvl w:val="0"/>
          <w:numId w:val="14"/>
        </w:numPr>
      </w:pPr>
      <w:r>
        <w:t xml:space="preserve">Add the virtual machines to the Hyper-V management console. </w:t>
      </w:r>
      <w:r w:rsidRPr="00CA66B6">
        <w:t>For detailed instructions see the instructor computer setup</w:t>
      </w:r>
      <w:r w:rsidR="0060283C">
        <w:rPr>
          <w:lang w:eastAsia="en-US"/>
        </w:rPr>
        <w:t>.</w:t>
      </w:r>
    </w:p>
    <w:p w:rsidR="0060283C" w:rsidRDefault="0060283C" w:rsidP="0060283C">
      <w:pPr>
        <w:pStyle w:val="Pb"/>
        <w:framePr w:wrap="around"/>
      </w:pPr>
    </w:p>
    <w:p w:rsidR="0060283C" w:rsidRDefault="0060283C" w:rsidP="0060283C">
      <w:pPr>
        <w:pStyle w:val="Heading1"/>
      </w:pPr>
      <w:bookmarkStart w:id="92" w:name="_Toc172102399"/>
      <w:bookmarkStart w:id="93" w:name="_Toc229648534"/>
      <w:bookmarkStart w:id="94" w:name="_Toc360465732"/>
      <w:r>
        <w:t>Appendix A</w:t>
      </w:r>
      <w:bookmarkEnd w:id="92"/>
      <w:bookmarkEnd w:id="93"/>
      <w:r>
        <w:t xml:space="preserve"> </w:t>
      </w:r>
      <w:r w:rsidR="00211B04">
        <w:t>Keyboard Layout</w:t>
      </w:r>
      <w:bookmarkEnd w:id="94"/>
    </w:p>
    <w:p w:rsidR="0060283C" w:rsidRPr="007021B8" w:rsidRDefault="0060283C" w:rsidP="0060283C">
      <w:pPr>
        <w:rPr>
          <w:rStyle w:val="Hidden"/>
        </w:rPr>
      </w:pPr>
      <w:r w:rsidRPr="007021B8">
        <w:rPr>
          <w:rStyle w:val="Hidden"/>
        </w:rPr>
        <w:t xml:space="preserve">For Localization use only: This Appendix should be updated for each language, so that the bitmaps below refer to the layout installed in the virtual machine. You can find all layouts in </w:t>
      </w:r>
      <w:hyperlink r:id="rId23" w:history="1">
        <w:r w:rsidRPr="007021B8">
          <w:rPr>
            <w:rStyle w:val="Hidden"/>
          </w:rPr>
          <w:t>http://www.microsoft.com/globaldev/reference/keyboards.mspx</w:t>
        </w:r>
      </w:hyperlink>
      <w:r w:rsidRPr="007021B8">
        <w:rPr>
          <w:rStyle w:val="Hidden"/>
        </w:rPr>
        <w:t>. Also, the reference to the English (</w:t>
      </w:r>
      <w:smartTag w:uri="urn:schemas-microsoft-com:office:smarttags" w:element="place">
        <w:smartTag w:uri="urn:schemas-microsoft-com:office:smarttags" w:element="country-region">
          <w:r w:rsidRPr="007021B8">
            <w:rPr>
              <w:rStyle w:val="Hidden"/>
            </w:rPr>
            <w:t>United States</w:t>
          </w:r>
        </w:smartTag>
      </w:smartTag>
      <w:r w:rsidRPr="007021B8">
        <w:rPr>
          <w:rStyle w:val="Hidden"/>
        </w:rPr>
        <w:t>) layout should be updated accordingly as well.</w:t>
      </w:r>
    </w:p>
    <w:p w:rsidR="0060283C" w:rsidRDefault="0060283C" w:rsidP="0060283C">
      <w:r>
        <w:t xml:space="preserve">The virtual machines were developed using the </w:t>
      </w:r>
      <w:r w:rsidRPr="007021B8">
        <w:t>English (</w:t>
      </w:r>
      <w:smartTag w:uri="urn:schemas-microsoft-com:office:smarttags" w:element="country-region">
        <w:smartTag w:uri="urn:schemas-microsoft-com:office:smarttags" w:element="place">
          <w:r w:rsidRPr="007021B8">
            <w:t>United States</w:t>
          </w:r>
        </w:smartTag>
      </w:smartTag>
      <w:r w:rsidRPr="007021B8">
        <w:t>)</w:t>
      </w:r>
      <w:r>
        <w:t xml:space="preserve"> layout shown below.</w:t>
      </w:r>
    </w:p>
    <w:p w:rsidR="0060283C" w:rsidRDefault="001659FD" w:rsidP="0060283C">
      <w:pPr>
        <w:pStyle w:val="Art"/>
      </w:pPr>
      <w:r>
        <w:rPr>
          <w:noProof/>
          <w:lang w:eastAsia="en-US"/>
        </w:rPr>
        <w:drawing>
          <wp:inline distT="0" distB="0" distL="0" distR="0">
            <wp:extent cx="3143250" cy="1047750"/>
            <wp:effectExtent l="0" t="0" r="0" b="0"/>
            <wp:docPr id="3" name="Picture 1" descr="US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Keyboar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3250" cy="1047750"/>
                    </a:xfrm>
                    <a:prstGeom prst="rect">
                      <a:avLst/>
                    </a:prstGeom>
                    <a:noFill/>
                    <a:ln>
                      <a:noFill/>
                    </a:ln>
                  </pic:spPr>
                </pic:pic>
              </a:graphicData>
            </a:graphic>
          </wp:inline>
        </w:drawing>
      </w:r>
    </w:p>
    <w:p w:rsidR="0060283C" w:rsidRDefault="001659FD" w:rsidP="0060283C">
      <w:pPr>
        <w:pStyle w:val="Art"/>
      </w:pPr>
      <w:r>
        <w:rPr>
          <w:noProof/>
          <w:lang w:eastAsia="en-US"/>
        </w:rPr>
        <w:drawing>
          <wp:inline distT="0" distB="0" distL="0" distR="0">
            <wp:extent cx="3162300" cy="1076325"/>
            <wp:effectExtent l="0" t="0" r="0" b="9525"/>
            <wp:docPr id="1" name="Picture 2" descr="USKeyboard_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Keyboard_shif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2300" cy="1076325"/>
                    </a:xfrm>
                    <a:prstGeom prst="rect">
                      <a:avLst/>
                    </a:prstGeom>
                    <a:noFill/>
                    <a:ln>
                      <a:noFill/>
                    </a:ln>
                  </pic:spPr>
                </pic:pic>
              </a:graphicData>
            </a:graphic>
          </wp:inline>
        </w:drawing>
      </w:r>
    </w:p>
    <w:p w:rsidR="0060283C" w:rsidRDefault="0060283C" w:rsidP="0060283C">
      <w:r>
        <w:t xml:space="preserve">If your physical keyboard doesn’t match the above layout, you may need to refer to the above layout for the character positions used to logon. For future logons and usage throughout the labs, you may want to install your keyboard layout in the virtual machine. </w:t>
      </w:r>
    </w:p>
    <w:p w:rsidR="006A1762" w:rsidRDefault="006A1762" w:rsidP="006A1762">
      <w:pPr>
        <w:pStyle w:val="Heading1"/>
      </w:pPr>
      <w:bookmarkStart w:id="95" w:name="_Toc360465733"/>
      <w:bookmarkEnd w:id="73"/>
      <w:r>
        <w:t xml:space="preserve">Appendix B </w:t>
      </w:r>
      <w:r w:rsidR="00211B04" w:rsidRPr="00B91F8F">
        <w:t>Activating the Windows 8</w:t>
      </w:r>
      <w:bookmarkEnd w:id="95"/>
    </w:p>
    <w:p w:rsidR="00211B04" w:rsidRPr="00B91F8F" w:rsidRDefault="00211B04" w:rsidP="00211B04">
      <w:pPr>
        <w:pStyle w:val="Heading4"/>
      </w:pPr>
      <w:r w:rsidRPr="00B91F8F">
        <w:t xml:space="preserve">Obtaining Product Keys for Activation  </w:t>
      </w:r>
    </w:p>
    <w:p w:rsidR="00211B04" w:rsidRPr="00B91F8F" w:rsidRDefault="00211B04" w:rsidP="00211B04">
      <w:r w:rsidRPr="00B91F8F">
        <w:t xml:space="preserve">To receive product keys that you will use to activate the Windows 8 virtual machines accompanying this course, please follow the guidelines described here: </w:t>
      </w:r>
      <w:hyperlink r:id="rId26" w:history="1">
        <w:r w:rsidRPr="00B91F8F">
          <w:t>http://go.microsoft.com/fwlink/?LinkId=270851</w:t>
        </w:r>
      </w:hyperlink>
    </w:p>
    <w:p w:rsidR="00211B04" w:rsidRPr="00B91F8F" w:rsidRDefault="00211B04" w:rsidP="00211B04">
      <w:pPr>
        <w:pStyle w:val="Heading4"/>
      </w:pPr>
      <w:r w:rsidRPr="00B91F8F">
        <w:t xml:space="preserve">Activating a Windows 8 Virtual Machine </w:t>
      </w:r>
    </w:p>
    <w:p w:rsidR="00211B04" w:rsidRPr="00B91F8F" w:rsidRDefault="00211B04" w:rsidP="00211B04">
      <w:r w:rsidRPr="00B91F8F">
        <w:t>You must first ensure that the TMG virtual machine and any domain controller (if required for the course) have been started and that the TMG virtual machine has internet connectivity. Then perform the following steps to activate the Windows 8 Virtual Machine:</w:t>
      </w:r>
    </w:p>
    <w:p w:rsidR="00211B04" w:rsidRPr="00B91F8F" w:rsidRDefault="00211B04" w:rsidP="00CA7BC4">
      <w:pPr>
        <w:pStyle w:val="Ln1"/>
        <w:numPr>
          <w:ilvl w:val="0"/>
          <w:numId w:val="50"/>
        </w:numPr>
      </w:pPr>
      <w:r w:rsidRPr="00B91F8F">
        <w:t xml:space="preserve">On the Windows start page, type </w:t>
      </w:r>
      <w:r w:rsidRPr="00CA7BC4">
        <w:rPr>
          <w:b/>
        </w:rPr>
        <w:t>cmd</w:t>
      </w:r>
      <w:r w:rsidRPr="00B91F8F">
        <w:t>.</w:t>
      </w:r>
    </w:p>
    <w:p w:rsidR="00211B04" w:rsidRPr="00B91F8F" w:rsidRDefault="00211B04" w:rsidP="00211B04">
      <w:pPr>
        <w:numPr>
          <w:ilvl w:val="0"/>
          <w:numId w:val="13"/>
        </w:numPr>
      </w:pPr>
      <w:r w:rsidRPr="00B91F8F">
        <w:t xml:space="preserve">Right-click </w:t>
      </w:r>
      <w:r w:rsidRPr="00B91F8F">
        <w:rPr>
          <w:b/>
        </w:rPr>
        <w:t>Command Prompt</w:t>
      </w:r>
      <w:r w:rsidRPr="00B91F8F">
        <w:t xml:space="preserve">, and then click </w:t>
      </w:r>
      <w:r w:rsidRPr="00B91F8F">
        <w:rPr>
          <w:b/>
        </w:rPr>
        <w:t>Run as Administrator</w:t>
      </w:r>
      <w:r w:rsidRPr="00B91F8F">
        <w:t>.</w:t>
      </w:r>
    </w:p>
    <w:p w:rsidR="00211B04" w:rsidRPr="00B91F8F" w:rsidRDefault="00211B04" w:rsidP="00211B04">
      <w:pPr>
        <w:numPr>
          <w:ilvl w:val="0"/>
          <w:numId w:val="13"/>
        </w:numPr>
      </w:pPr>
      <w:r w:rsidRPr="00B91F8F">
        <w:t xml:space="preserve">If prompted, click </w:t>
      </w:r>
      <w:r w:rsidRPr="00B91F8F">
        <w:rPr>
          <w:b/>
        </w:rPr>
        <w:t>Yes</w:t>
      </w:r>
      <w:r w:rsidRPr="00B91F8F">
        <w:t xml:space="preserve"> on the </w:t>
      </w:r>
      <w:r w:rsidRPr="00B91F8F">
        <w:rPr>
          <w:b/>
        </w:rPr>
        <w:t>User Account Control</w:t>
      </w:r>
      <w:r w:rsidRPr="00B91F8F">
        <w:t xml:space="preserve"> dialog box.</w:t>
      </w:r>
    </w:p>
    <w:p w:rsidR="00211B04" w:rsidRPr="00B91F8F" w:rsidRDefault="00211B04" w:rsidP="00211B04">
      <w:pPr>
        <w:numPr>
          <w:ilvl w:val="0"/>
          <w:numId w:val="13"/>
        </w:numPr>
      </w:pPr>
      <w:r w:rsidRPr="00B91F8F">
        <w:t xml:space="preserve">On the command prompt, type </w:t>
      </w:r>
      <w:r w:rsidRPr="00B91F8F">
        <w:rPr>
          <w:b/>
        </w:rPr>
        <w:t>slmgr /ipk</w:t>
      </w:r>
      <w:r w:rsidRPr="00B91F8F">
        <w:t xml:space="preserve"> </w:t>
      </w:r>
      <w:r w:rsidRPr="00B91F8F">
        <w:rPr>
          <w:b/>
        </w:rPr>
        <w:t>&lt;product key&gt;</w:t>
      </w:r>
      <w:r w:rsidRPr="00B91F8F">
        <w:t xml:space="preserve">, and press </w:t>
      </w:r>
      <w:r w:rsidRPr="009B6B75">
        <w:t>Enter</w:t>
      </w:r>
      <w:r w:rsidRPr="00B91F8F">
        <w:t>.</w:t>
      </w:r>
    </w:p>
    <w:p w:rsidR="00211B04" w:rsidRPr="00B91F8F" w:rsidRDefault="00211B04" w:rsidP="00211B04">
      <w:pPr>
        <w:numPr>
          <w:ilvl w:val="0"/>
          <w:numId w:val="13"/>
        </w:numPr>
      </w:pPr>
      <w:r w:rsidRPr="00B91F8F">
        <w:t xml:space="preserve">Click </w:t>
      </w:r>
      <w:r w:rsidRPr="00B91F8F">
        <w:rPr>
          <w:b/>
        </w:rPr>
        <w:t>OK</w:t>
      </w:r>
      <w:r w:rsidRPr="00B91F8F">
        <w:t xml:space="preserve"> on the dialog box.</w:t>
      </w:r>
    </w:p>
    <w:p w:rsidR="00211B04" w:rsidRPr="00B91F8F" w:rsidRDefault="00211B04" w:rsidP="00211B04">
      <w:pPr>
        <w:numPr>
          <w:ilvl w:val="0"/>
          <w:numId w:val="13"/>
        </w:numPr>
      </w:pPr>
      <w:r w:rsidRPr="00B91F8F">
        <w:t xml:space="preserve">On the command prompt, type </w:t>
      </w:r>
      <w:r w:rsidRPr="00B91F8F">
        <w:rPr>
          <w:b/>
        </w:rPr>
        <w:t>slmgr /ato</w:t>
      </w:r>
      <w:r w:rsidRPr="00B91F8F">
        <w:t xml:space="preserve">, and press </w:t>
      </w:r>
      <w:r w:rsidRPr="009B6B75">
        <w:t>Enter</w:t>
      </w:r>
      <w:r w:rsidRPr="00B91F8F">
        <w:t>.</w:t>
      </w:r>
    </w:p>
    <w:p w:rsidR="00211B04" w:rsidRPr="00B91F8F" w:rsidRDefault="00211B04" w:rsidP="00211B04">
      <w:pPr>
        <w:pStyle w:val="Note"/>
      </w:pPr>
      <w:r w:rsidRPr="00B91F8F">
        <w:rPr>
          <w:b/>
        </w:rPr>
        <w:lastRenderedPageBreak/>
        <w:t>Note:</w:t>
      </w:r>
      <w:r w:rsidRPr="00B91F8F">
        <w:t xml:space="preserve"> In order for you to be able to activate the virtual machine successfully, the virtual machine must have internet connectivity.</w:t>
      </w:r>
    </w:p>
    <w:p w:rsidR="00211B04" w:rsidRPr="00B91F8F" w:rsidRDefault="00211B04" w:rsidP="00211B04">
      <w:pPr>
        <w:numPr>
          <w:ilvl w:val="0"/>
          <w:numId w:val="13"/>
        </w:numPr>
      </w:pPr>
      <w:r w:rsidRPr="00B91F8F">
        <w:t xml:space="preserve">Click </w:t>
      </w:r>
      <w:r w:rsidRPr="00B91F8F">
        <w:rPr>
          <w:b/>
        </w:rPr>
        <w:t>OK</w:t>
      </w:r>
      <w:r w:rsidRPr="00B91F8F">
        <w:t xml:space="preserve"> on the dialog box.</w:t>
      </w:r>
    </w:p>
    <w:p w:rsidR="00211B04" w:rsidRPr="00B91F8F" w:rsidRDefault="00211B04" w:rsidP="00211B04">
      <w:pPr>
        <w:pStyle w:val="Note"/>
      </w:pPr>
      <w:r w:rsidRPr="00B91F8F">
        <w:rPr>
          <w:b/>
        </w:rPr>
        <w:t>NOTE:</w:t>
      </w:r>
      <w:r w:rsidRPr="00B91F8F">
        <w:t xml:space="preserve"> The Windows 8 client virtual machines will need Internet access to allow activation. This is provided through the use of the </w:t>
      </w:r>
      <w:r w:rsidRPr="00B91F8F">
        <w:rPr>
          <w:b/>
        </w:rPr>
        <w:t>MSL-TMG1</w:t>
      </w:r>
      <w:r w:rsidRPr="00B91F8F">
        <w:t xml:space="preserve"> virtual machine, the virtual machine and associated setup guide is available from the MCT Down</w:t>
      </w:r>
      <w:r>
        <w:t xml:space="preserve">load Center. </w:t>
      </w:r>
      <w:r w:rsidRPr="00B91F8F">
        <w:t>High level details are included here below.</w:t>
      </w:r>
    </w:p>
    <w:p w:rsidR="00211B04" w:rsidRPr="00BE5FF6" w:rsidRDefault="00211B04" w:rsidP="00211B04">
      <w:pPr>
        <w:rPr>
          <w:rFonts w:ascii="Arial" w:hAnsi="Arial" w:cs="Arial"/>
          <w:b/>
          <w:sz w:val="32"/>
          <w:szCs w:val="32"/>
        </w:rPr>
      </w:pPr>
      <w:r w:rsidRPr="00BE5FF6">
        <w:rPr>
          <w:rFonts w:ascii="Arial" w:hAnsi="Arial" w:cs="Arial"/>
          <w:b/>
          <w:sz w:val="32"/>
          <w:szCs w:val="32"/>
        </w:rPr>
        <w:t>To Configure the MSL-TMG1 Virtual Machine</w:t>
      </w:r>
    </w:p>
    <w:p w:rsidR="00211B04" w:rsidRPr="00211B04" w:rsidRDefault="00211B04" w:rsidP="00211B04">
      <w:pPr>
        <w:numPr>
          <w:ilvl w:val="0"/>
          <w:numId w:val="49"/>
        </w:numPr>
        <w:rPr>
          <w:rFonts w:eastAsia="Calibri"/>
          <w:lang w:val="en-CA"/>
        </w:rPr>
      </w:pPr>
      <w:r w:rsidRPr="00B91F8F">
        <w:rPr>
          <w:lang w:val="en-CA"/>
        </w:rPr>
        <w:t xml:space="preserve">Set up the MSL-TMG1 virtual machine. The MSL-TMG1 virtual machine and its related setup guide can be downloaded from the MCT Download Center in the Base Virtual Hard Disks – Mid-Tiers (ENGLISH) folder. The TMG VM requires </w:t>
      </w:r>
      <w:r w:rsidRPr="00BE5FF6">
        <w:rPr>
          <w:rStyle w:val="Strong"/>
        </w:rPr>
        <w:t>Base11A-WS08R2SP1.VHD</w:t>
      </w:r>
      <w:r w:rsidRPr="00B91F8F">
        <w:rPr>
          <w:lang w:val="en-CA"/>
        </w:rPr>
        <w:t xml:space="preserve"> which is also available on the DLC in the Base Virtual Hard Disks (ENGLISH) folder.</w:t>
      </w:r>
    </w:p>
    <w:p w:rsidR="00211B04" w:rsidRPr="00B91F8F" w:rsidRDefault="00211B04" w:rsidP="00211B04">
      <w:pPr>
        <w:numPr>
          <w:ilvl w:val="0"/>
          <w:numId w:val="49"/>
        </w:numPr>
        <w:rPr>
          <w:lang w:val="en-CA"/>
        </w:rPr>
      </w:pPr>
      <w:r w:rsidRPr="00B91F8F">
        <w:rPr>
          <w:lang w:val="en-CA"/>
        </w:rPr>
        <w:t xml:space="preserve">Configure the MSL-TMG1 virtual machine to use dynamic memory. In the Hyper-V Management console, access the MSL-TMG1 virtual machine settings. Click </w:t>
      </w:r>
      <w:r w:rsidRPr="00B91F8F">
        <w:rPr>
          <w:b/>
          <w:bCs/>
          <w:lang w:val="en-CA"/>
        </w:rPr>
        <w:t>Memory</w:t>
      </w:r>
      <w:r w:rsidRPr="00B91F8F">
        <w:rPr>
          <w:lang w:val="en-CA"/>
        </w:rPr>
        <w:t xml:space="preserve">, click </w:t>
      </w:r>
      <w:r w:rsidRPr="00B91F8F">
        <w:rPr>
          <w:b/>
          <w:bCs/>
          <w:lang w:val="en-CA"/>
        </w:rPr>
        <w:t>Dynamic</w:t>
      </w:r>
      <w:r w:rsidRPr="00B91F8F">
        <w:rPr>
          <w:lang w:val="en-CA"/>
        </w:rPr>
        <w:t xml:space="preserve">, and set </w:t>
      </w:r>
      <w:r w:rsidRPr="00B91F8F">
        <w:rPr>
          <w:b/>
          <w:bCs/>
          <w:lang w:val="en-CA"/>
        </w:rPr>
        <w:t>Startup RAM</w:t>
      </w:r>
      <w:r w:rsidRPr="00B91F8F">
        <w:rPr>
          <w:lang w:val="en-CA"/>
        </w:rPr>
        <w:t xml:space="preserve"> to </w:t>
      </w:r>
      <w:r w:rsidRPr="00B91F8F">
        <w:rPr>
          <w:b/>
          <w:bCs/>
          <w:lang w:val="en-CA"/>
        </w:rPr>
        <w:t>1024 MB</w:t>
      </w:r>
      <w:r w:rsidRPr="00B91F8F">
        <w:rPr>
          <w:lang w:val="en-CA"/>
        </w:rPr>
        <w:t xml:space="preserve"> and </w:t>
      </w:r>
      <w:r w:rsidRPr="00B91F8F">
        <w:rPr>
          <w:b/>
          <w:bCs/>
          <w:lang w:val="en-CA"/>
        </w:rPr>
        <w:t>Maximum RAM</w:t>
      </w:r>
      <w:r w:rsidRPr="00B91F8F">
        <w:rPr>
          <w:lang w:val="en-CA"/>
        </w:rPr>
        <w:t xml:space="preserve"> to </w:t>
      </w:r>
      <w:r w:rsidRPr="00B91F8F">
        <w:rPr>
          <w:b/>
          <w:bCs/>
          <w:lang w:val="en-CA"/>
        </w:rPr>
        <w:t>4096 MB</w:t>
      </w:r>
      <w:r w:rsidRPr="00B91F8F">
        <w:rPr>
          <w:lang w:val="en-CA"/>
        </w:rPr>
        <w:t xml:space="preserve">. </w:t>
      </w:r>
    </w:p>
    <w:p w:rsidR="00211B04" w:rsidRPr="00B91F8F" w:rsidRDefault="00211B04" w:rsidP="00211B04">
      <w:pPr>
        <w:numPr>
          <w:ilvl w:val="0"/>
          <w:numId w:val="49"/>
        </w:numPr>
        <w:rPr>
          <w:lang w:val="en-CA"/>
        </w:rPr>
      </w:pPr>
      <w:r w:rsidRPr="00B91F8F">
        <w:rPr>
          <w:lang w:val="en-CA"/>
        </w:rPr>
        <w:t>Perform the following additional configuration changes on MSL-TMG1:</w:t>
      </w:r>
    </w:p>
    <w:p w:rsidR="00211B04" w:rsidRPr="00B91F8F" w:rsidRDefault="00211B04" w:rsidP="00211B04">
      <w:pPr>
        <w:numPr>
          <w:ilvl w:val="1"/>
          <w:numId w:val="49"/>
        </w:numPr>
        <w:rPr>
          <w:lang w:val="en-CA"/>
        </w:rPr>
      </w:pPr>
      <w:r w:rsidRPr="00B91F8F">
        <w:rPr>
          <w:lang w:val="en-CA"/>
        </w:rPr>
        <w:t xml:space="preserve">Change the IP address of the virtual machine to be </w:t>
      </w:r>
      <w:r w:rsidRPr="00BE5FF6">
        <w:rPr>
          <w:b/>
          <w:lang w:val="en-CA"/>
        </w:rPr>
        <w:t>172.16.0.1</w:t>
      </w:r>
      <w:r w:rsidRPr="00352D5A">
        <w:rPr>
          <w:lang w:val="en-CA"/>
        </w:rPr>
        <w:t>,</w:t>
      </w:r>
      <w:r w:rsidRPr="00BE5FF6">
        <w:rPr>
          <w:b/>
          <w:lang w:val="en-CA"/>
        </w:rPr>
        <w:t xml:space="preserve"> </w:t>
      </w:r>
      <w:r w:rsidRPr="00FC3ACA">
        <w:t>subnet mask:</w:t>
      </w:r>
      <w:r w:rsidRPr="00BE5FF6">
        <w:rPr>
          <w:b/>
          <w:lang w:val="en-CA"/>
        </w:rPr>
        <w:t xml:space="preserve"> 255.255.0.0</w:t>
      </w:r>
      <w:r w:rsidRPr="00352D5A">
        <w:rPr>
          <w:lang w:val="en-CA"/>
        </w:rPr>
        <w:t>,</w:t>
      </w:r>
      <w:r w:rsidRPr="00BE5FF6">
        <w:rPr>
          <w:b/>
          <w:lang w:val="en-CA"/>
        </w:rPr>
        <w:t xml:space="preserve"> </w:t>
      </w:r>
      <w:r w:rsidRPr="00FC3ACA">
        <w:t>DNS:</w:t>
      </w:r>
      <w:r w:rsidRPr="00BE5FF6">
        <w:rPr>
          <w:b/>
          <w:lang w:val="en-CA"/>
        </w:rPr>
        <w:t xml:space="preserve"> 172.16.0.10</w:t>
      </w:r>
      <w:r w:rsidRPr="00B91F8F">
        <w:rPr>
          <w:lang w:val="en-CA"/>
        </w:rPr>
        <w:t>.</w:t>
      </w:r>
    </w:p>
    <w:p w:rsidR="00211B04" w:rsidRPr="00B91F8F" w:rsidRDefault="00211B04" w:rsidP="00211B04">
      <w:pPr>
        <w:numPr>
          <w:ilvl w:val="1"/>
          <w:numId w:val="49"/>
        </w:numPr>
        <w:rPr>
          <w:lang w:val="en-CA"/>
        </w:rPr>
      </w:pPr>
      <w:r w:rsidRPr="00B91F8F">
        <w:rPr>
          <w:lang w:val="en-CA"/>
        </w:rPr>
        <w:t xml:space="preserve">Open </w:t>
      </w:r>
      <w:r w:rsidRPr="00BE5FF6">
        <w:rPr>
          <w:rStyle w:val="Strong"/>
        </w:rPr>
        <w:t>ForeFront TMG Management</w:t>
      </w:r>
      <w:r w:rsidRPr="00B91F8F">
        <w:rPr>
          <w:lang w:val="en-CA"/>
        </w:rPr>
        <w:t xml:space="preserve">, click </w:t>
      </w:r>
      <w:r w:rsidRPr="00BE5FF6">
        <w:rPr>
          <w:rStyle w:val="Strong"/>
        </w:rPr>
        <w:t>Networking</w:t>
      </w:r>
      <w:r w:rsidRPr="00B91F8F">
        <w:rPr>
          <w:lang w:val="en-CA"/>
        </w:rPr>
        <w:t xml:space="preserve">, click the </w:t>
      </w:r>
      <w:r w:rsidRPr="00BE5FF6">
        <w:rPr>
          <w:rStyle w:val="Strong"/>
        </w:rPr>
        <w:t xml:space="preserve">Networks </w:t>
      </w:r>
      <w:r w:rsidRPr="00B91F8F">
        <w:rPr>
          <w:lang w:val="en-CA"/>
        </w:rPr>
        <w:t xml:space="preserve">tab, click </w:t>
      </w:r>
      <w:r w:rsidRPr="00BE5FF6">
        <w:rPr>
          <w:rStyle w:val="Strong"/>
        </w:rPr>
        <w:t>Internal</w:t>
      </w:r>
      <w:r w:rsidRPr="00B91F8F">
        <w:rPr>
          <w:lang w:val="en-CA"/>
        </w:rPr>
        <w:t xml:space="preserve">, and then click </w:t>
      </w:r>
      <w:r w:rsidRPr="00BE5FF6">
        <w:rPr>
          <w:rStyle w:val="Strong"/>
        </w:rPr>
        <w:t>Edit Selected Network</w:t>
      </w:r>
      <w:r w:rsidRPr="00B91F8F">
        <w:rPr>
          <w:lang w:val="en-CA"/>
        </w:rPr>
        <w:t xml:space="preserve">. In the </w:t>
      </w:r>
      <w:r w:rsidRPr="00BE5FF6">
        <w:rPr>
          <w:rStyle w:val="Strong"/>
        </w:rPr>
        <w:t xml:space="preserve">Internal Properties </w:t>
      </w:r>
      <w:r w:rsidRPr="00B91F8F">
        <w:rPr>
          <w:lang w:val="en-CA"/>
        </w:rPr>
        <w:t xml:space="preserve">dialog box, click the </w:t>
      </w:r>
      <w:r w:rsidRPr="00BE5FF6">
        <w:rPr>
          <w:rStyle w:val="Strong"/>
        </w:rPr>
        <w:t xml:space="preserve">Addresses </w:t>
      </w:r>
      <w:r w:rsidRPr="00B91F8F">
        <w:rPr>
          <w:lang w:val="en-CA"/>
        </w:rPr>
        <w:t xml:space="preserve">tab, and then click </w:t>
      </w:r>
      <w:r w:rsidRPr="00BE5FF6">
        <w:rPr>
          <w:rStyle w:val="Strong"/>
        </w:rPr>
        <w:t>Add Adapter button</w:t>
      </w:r>
      <w:r w:rsidRPr="00B91F8F">
        <w:rPr>
          <w:lang w:val="en-CA"/>
        </w:rPr>
        <w:t xml:space="preserve">, select </w:t>
      </w:r>
      <w:r w:rsidRPr="00BE5FF6">
        <w:rPr>
          <w:rStyle w:val="Strong"/>
        </w:rPr>
        <w:t>Private</w:t>
      </w:r>
      <w:r w:rsidRPr="00B91F8F">
        <w:rPr>
          <w:lang w:val="en-CA"/>
        </w:rPr>
        <w:t xml:space="preserve">, and then click </w:t>
      </w:r>
      <w:r w:rsidRPr="00BE5FF6">
        <w:rPr>
          <w:rStyle w:val="Strong"/>
        </w:rPr>
        <w:t>OK</w:t>
      </w:r>
      <w:r w:rsidRPr="00B91F8F">
        <w:rPr>
          <w:lang w:val="en-CA"/>
        </w:rPr>
        <w:t xml:space="preserve">. Click </w:t>
      </w:r>
      <w:r w:rsidRPr="00BE5FF6">
        <w:rPr>
          <w:rStyle w:val="Strong"/>
        </w:rPr>
        <w:t>OK</w:t>
      </w:r>
      <w:r w:rsidRPr="00B91F8F">
        <w:rPr>
          <w:lang w:val="en-CA"/>
        </w:rPr>
        <w:t xml:space="preserve">, and then click the </w:t>
      </w:r>
      <w:r w:rsidRPr="00BE5FF6">
        <w:rPr>
          <w:rStyle w:val="Strong"/>
        </w:rPr>
        <w:t xml:space="preserve">Apply </w:t>
      </w:r>
      <w:r w:rsidRPr="00B91F8F">
        <w:rPr>
          <w:lang w:val="en-CA"/>
        </w:rPr>
        <w:t xml:space="preserve">button. Click </w:t>
      </w:r>
      <w:r w:rsidRPr="00BE5FF6">
        <w:rPr>
          <w:rStyle w:val="Strong"/>
        </w:rPr>
        <w:t xml:space="preserve">Apply </w:t>
      </w:r>
      <w:r w:rsidRPr="00B91F8F">
        <w:rPr>
          <w:lang w:val="en-CA"/>
        </w:rPr>
        <w:t xml:space="preserve">one more time and then click </w:t>
      </w:r>
      <w:r w:rsidRPr="00BE5FF6">
        <w:rPr>
          <w:rStyle w:val="Strong"/>
        </w:rPr>
        <w:t>OK</w:t>
      </w:r>
      <w:r w:rsidRPr="00B91F8F">
        <w:rPr>
          <w:lang w:val="en-CA"/>
        </w:rPr>
        <w:t>.</w:t>
      </w:r>
    </w:p>
    <w:p w:rsidR="00211B04" w:rsidRPr="00B91F8F" w:rsidRDefault="00211B04" w:rsidP="00211B04">
      <w:pPr>
        <w:numPr>
          <w:ilvl w:val="1"/>
          <w:numId w:val="49"/>
        </w:numPr>
        <w:rPr>
          <w:lang w:val="en-CA"/>
        </w:rPr>
      </w:pPr>
      <w:r w:rsidRPr="00B91F8F">
        <w:rPr>
          <w:lang w:val="en-CA"/>
        </w:rPr>
        <w:t xml:space="preserve">Click the </w:t>
      </w:r>
      <w:r w:rsidRPr="00BE5FF6">
        <w:rPr>
          <w:rStyle w:val="Strong"/>
        </w:rPr>
        <w:t xml:space="preserve">Web Access Policy </w:t>
      </w:r>
      <w:r w:rsidRPr="00B91F8F">
        <w:rPr>
          <w:lang w:val="en-CA"/>
        </w:rPr>
        <w:t xml:space="preserve">node, and enable the </w:t>
      </w:r>
      <w:r w:rsidRPr="00BE5FF6">
        <w:rPr>
          <w:rStyle w:val="Strong"/>
        </w:rPr>
        <w:t xml:space="preserve">Allow Web access for All Users </w:t>
      </w:r>
      <w:r w:rsidRPr="00B91F8F">
        <w:rPr>
          <w:lang w:val="en-CA"/>
        </w:rPr>
        <w:t>access rule.</w:t>
      </w:r>
    </w:p>
    <w:p w:rsidR="00211B04" w:rsidRDefault="00211B04" w:rsidP="00211B04"/>
    <w:p w:rsidR="00211B04" w:rsidRPr="00211B04" w:rsidRDefault="00211B04" w:rsidP="00211B04"/>
    <w:sectPr w:rsidR="00211B04" w:rsidRPr="00211B04" w:rsidSect="00F46C1A">
      <w:headerReference w:type="even" r:id="rId27"/>
      <w:headerReference w:type="default" r:id="rId28"/>
      <w:footerReference w:type="even" r:id="rId29"/>
      <w:footerReference w:type="default" r:id="rId30"/>
      <w:footerReference w:type="first" r:id="rId31"/>
      <w:type w:val="oddPage"/>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DDF" w:rsidRDefault="006F4DDF">
      <w:r>
        <w:separator/>
      </w:r>
    </w:p>
    <w:p w:rsidR="006F4DDF" w:rsidRDefault="006F4DDF"/>
  </w:endnote>
  <w:endnote w:type="continuationSeparator" w:id="0">
    <w:p w:rsidR="006F4DDF" w:rsidRDefault="006F4DDF">
      <w:r>
        <w:continuationSeparator/>
      </w:r>
    </w:p>
    <w:p w:rsidR="006F4DDF" w:rsidRDefault="006F4D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altName w:val="Consolas"/>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w:altName w:val="Courier New"/>
    <w:panose1 w:val="020B0502040504020203"/>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63D" w:rsidRDefault="00DC56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63D" w:rsidRDefault="00DC56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63D" w:rsidRDefault="00DC563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63D" w:rsidRDefault="00DC563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63D" w:rsidRPr="007B110E" w:rsidRDefault="001659FD" w:rsidP="00137CED">
    <w:pPr>
      <w:pStyle w:val="Footer"/>
    </w:pPr>
    <w:r>
      <w:rPr>
        <w:noProof/>
        <w:lang w:eastAsia="en-US"/>
      </w:rPr>
      <w:drawing>
        <wp:anchor distT="0" distB="0" distL="114300" distR="114300" simplePos="0" relativeHeight="251658240" behindDoc="0" locked="0" layoutInCell="1" allowOverlap="1">
          <wp:simplePos x="0" y="0"/>
          <wp:positionH relativeFrom="column">
            <wp:posOffset>457200</wp:posOffset>
          </wp:positionH>
          <wp:positionV relativeFrom="paragraph">
            <wp:posOffset>109855</wp:posOffset>
          </wp:positionV>
          <wp:extent cx="1600200" cy="266700"/>
          <wp:effectExtent l="0" t="0" r="0" b="0"/>
          <wp:wrapNone/>
          <wp:docPr id="4" name="Picture 4"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63D" w:rsidRPr="007B110E" w:rsidRDefault="001659FD" w:rsidP="00137CED">
    <w:pPr>
      <w:pStyle w:val="Footer"/>
    </w:pPr>
    <w:r>
      <w:rPr>
        <w:noProof/>
        <w:lang w:eastAsia="en-US"/>
      </w:rPr>
      <w:drawing>
        <wp:anchor distT="0" distB="0" distL="114300" distR="114300" simplePos="0" relativeHeight="251657216" behindDoc="0" locked="0" layoutInCell="1" allowOverlap="1">
          <wp:simplePos x="0" y="0"/>
          <wp:positionH relativeFrom="column">
            <wp:posOffset>3657600</wp:posOffset>
          </wp:positionH>
          <wp:positionV relativeFrom="paragraph">
            <wp:posOffset>109855</wp:posOffset>
          </wp:positionV>
          <wp:extent cx="1600200" cy="266700"/>
          <wp:effectExtent l="0" t="0" r="0" b="0"/>
          <wp:wrapNone/>
          <wp:docPr id="2" name="Picture 2"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63D" w:rsidRPr="007B110E" w:rsidRDefault="00DC563D" w:rsidP="00137C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DDF" w:rsidRDefault="006F4DDF">
      <w:r>
        <w:separator/>
      </w:r>
    </w:p>
    <w:p w:rsidR="006F4DDF" w:rsidRDefault="006F4DDF"/>
  </w:footnote>
  <w:footnote w:type="continuationSeparator" w:id="0">
    <w:p w:rsidR="006F4DDF" w:rsidRDefault="006F4DDF">
      <w:r>
        <w:continuationSeparator/>
      </w:r>
    </w:p>
    <w:p w:rsidR="006F4DDF" w:rsidRDefault="006F4DD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63D" w:rsidRDefault="00DC56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63D" w:rsidRDefault="00DC56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63D" w:rsidRDefault="00DC563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63D" w:rsidRDefault="00DC563D" w:rsidP="00922691"/>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63D" w:rsidRPr="00136AEE" w:rsidRDefault="00DC563D" w:rsidP="00D13F0B">
    <w:pPr>
      <w:rPr>
        <w:rStyle w:val="Hidde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63D" w:rsidRDefault="00DC563D">
    <w:pPr>
      <w:pStyle w:val="Header"/>
    </w:pPr>
    <w:r>
      <w:fldChar w:fldCharType="begin"/>
    </w:r>
    <w:r>
      <w:instrText>PAGE</w:instrText>
    </w:r>
    <w:r>
      <w:fldChar w:fldCharType="separate"/>
    </w:r>
    <w:r w:rsidR="00013E72">
      <w:t>12</w:t>
    </w:r>
    <w:r>
      <w:fldChar w:fldCharType="end"/>
    </w:r>
    <w:r w:rsidRPr="00836609">
      <w:t xml:space="preserve"> </w:t>
    </w:r>
    <w:r>
      <w:t xml:space="preserve">       </w:t>
    </w:r>
    <w:r w:rsidRPr="00836609">
      <w:t xml:space="preserve"> </w:t>
    </w:r>
    <w:r>
      <w:t xml:space="preserve">    </w:t>
    </w:r>
    <w:r>
      <w:fldChar w:fldCharType="begin"/>
    </w:r>
    <w:r>
      <w:instrText xml:space="preserve"> STYLEREF  "Document Title" </w:instrText>
    </w:r>
    <w:r>
      <w:fldChar w:fldCharType="separate"/>
    </w:r>
    <w:r w:rsidR="00013E72">
      <w:t>20486B: Developing ASP.NET 4.5 MVC Web Applications</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63D" w:rsidRDefault="00DC563D">
    <w:pPr>
      <w:pStyle w:val="Header"/>
    </w:pPr>
    <w:r>
      <w:tab/>
    </w:r>
    <w:r>
      <w:fldChar w:fldCharType="begin"/>
    </w:r>
    <w:r>
      <w:instrText xml:space="preserve"> STYLEREF  "Document Title" </w:instrText>
    </w:r>
    <w:r>
      <w:fldChar w:fldCharType="separate"/>
    </w:r>
    <w:r w:rsidR="00013E72">
      <w:t>20486B: Developing ASP.NET 4.5 MVC Web Applications</w:t>
    </w:r>
    <w:r>
      <w:fldChar w:fldCharType="end"/>
    </w:r>
    <w:r>
      <w:tab/>
    </w:r>
    <w:r>
      <w:fldChar w:fldCharType="begin"/>
    </w:r>
    <w:r>
      <w:instrText>PAGE</w:instrText>
    </w:r>
    <w:r>
      <w:fldChar w:fldCharType="separate"/>
    </w:r>
    <w:r w:rsidR="00013E72">
      <w:t>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21F6"/>
    <w:multiLevelType w:val="multilevel"/>
    <w:tmpl w:val="0896A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8D34374"/>
    <w:multiLevelType w:val="multilevel"/>
    <w:tmpl w:val="C0249B6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
    <w:nsid w:val="09FF3303"/>
    <w:multiLevelType w:val="hybridMultilevel"/>
    <w:tmpl w:val="33BE62EC"/>
    <w:lvl w:ilvl="0" w:tplc="FF6097D0">
      <w:start w:val="1"/>
      <w:numFmt w:val="decimal"/>
      <w:pStyle w:val="Ln1"/>
      <w:lvlText w:val="%1."/>
      <w:lvlJc w:val="left"/>
      <w:pPr>
        <w:tabs>
          <w:tab w:val="num" w:pos="1080"/>
        </w:tabs>
        <w:ind w:left="1080" w:hanging="360"/>
      </w:pPr>
      <w:rPr>
        <w:rFonts w:hint="default"/>
        <w:b w:val="0"/>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1440"/>
        </w:tabs>
        <w:ind w:left="1440" w:hanging="180"/>
      </w:pPr>
      <w:rPr>
        <w:rFonts w:ascii="Symbol" w:hAnsi="Symbol" w:hint="default"/>
      </w:rPr>
    </w:lvl>
    <w:lvl w:ilvl="3" w:tplc="0409000F">
      <w:start w:val="1"/>
      <w:numFmt w:val="decimal"/>
      <w:lvlText w:val="%4."/>
      <w:lvlJc w:val="left"/>
      <w:pPr>
        <w:tabs>
          <w:tab w:val="num" w:pos="2160"/>
        </w:tabs>
        <w:ind w:left="2160" w:hanging="360"/>
      </w:pPr>
      <w:rPr>
        <w:rFonts w:hint="default"/>
      </w:r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nsid w:val="0CF546A8"/>
    <w:multiLevelType w:val="hybridMultilevel"/>
    <w:tmpl w:val="31A61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A27F85"/>
    <w:multiLevelType w:val="hybridMultilevel"/>
    <w:tmpl w:val="0B004E06"/>
    <w:lvl w:ilvl="0" w:tplc="F0047356">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F362135"/>
    <w:multiLevelType w:val="hybridMultilevel"/>
    <w:tmpl w:val="7D6E80C2"/>
    <w:lvl w:ilvl="0" w:tplc="02D4C9F0">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3D1718"/>
    <w:multiLevelType w:val="hybridMultilevel"/>
    <w:tmpl w:val="DB7001DA"/>
    <w:lvl w:ilvl="0" w:tplc="966C526A">
      <w:start w:val="1"/>
      <w:numFmt w:val="bullet"/>
      <w:pStyle w:val="TableListBullet1"/>
      <w:lvlText w:val=""/>
      <w:lvlJc w:val="left"/>
      <w:pPr>
        <w:tabs>
          <w:tab w:val="num" w:pos="360"/>
        </w:tabs>
        <w:ind w:left="360" w:hanging="360"/>
      </w:pPr>
      <w:rPr>
        <w:rFonts w:ascii="Symbol" w:hAnsi="Symbol" w:hint="default"/>
      </w:rPr>
    </w:lvl>
    <w:lvl w:ilvl="1" w:tplc="EC0AC782"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481ED2"/>
    <w:multiLevelType w:val="hybridMultilevel"/>
    <w:tmpl w:val="9028B0B6"/>
    <w:lvl w:ilvl="0" w:tplc="386038A0">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nsid w:val="2E37253A"/>
    <w:multiLevelType w:val="multilevel"/>
    <w:tmpl w:val="B4408D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069765A"/>
    <w:multiLevelType w:val="hybridMultilevel"/>
    <w:tmpl w:val="5AE43234"/>
    <w:lvl w:ilvl="0" w:tplc="DF30D70C">
      <w:start w:val="1"/>
      <w:numFmt w:val="bullet"/>
      <w:pStyle w:val="Lb1"/>
      <w:lvlText w:val=""/>
      <w:lvlJc w:val="left"/>
      <w:pPr>
        <w:tabs>
          <w:tab w:val="num" w:pos="1080"/>
        </w:tabs>
        <w:ind w:left="1080" w:hanging="360"/>
      </w:pPr>
      <w:rPr>
        <w:rFonts w:ascii="Symbol" w:hAnsi="Symbol" w:hint="default"/>
      </w:rPr>
    </w:lvl>
    <w:lvl w:ilvl="1" w:tplc="8A008D96" w:tentative="1">
      <w:start w:val="1"/>
      <w:numFmt w:val="bullet"/>
      <w:lvlText w:val="o"/>
      <w:lvlJc w:val="left"/>
      <w:pPr>
        <w:tabs>
          <w:tab w:val="num" w:pos="1800"/>
        </w:tabs>
        <w:ind w:left="1800" w:hanging="360"/>
      </w:pPr>
      <w:rPr>
        <w:rFonts w:ascii="Courier New" w:hAnsi="Courier New" w:cs="Courier New" w:hint="default"/>
      </w:rPr>
    </w:lvl>
    <w:lvl w:ilvl="2" w:tplc="425AF5D8" w:tentative="1">
      <w:start w:val="1"/>
      <w:numFmt w:val="bullet"/>
      <w:lvlText w:val=""/>
      <w:lvlJc w:val="left"/>
      <w:pPr>
        <w:tabs>
          <w:tab w:val="num" w:pos="2520"/>
        </w:tabs>
        <w:ind w:left="2520" w:hanging="360"/>
      </w:pPr>
      <w:rPr>
        <w:rFonts w:ascii="Wingdings" w:hAnsi="Wingdings" w:hint="default"/>
      </w:rPr>
    </w:lvl>
    <w:lvl w:ilvl="3" w:tplc="E7065206" w:tentative="1">
      <w:start w:val="1"/>
      <w:numFmt w:val="bullet"/>
      <w:lvlText w:val=""/>
      <w:lvlJc w:val="left"/>
      <w:pPr>
        <w:tabs>
          <w:tab w:val="num" w:pos="3240"/>
        </w:tabs>
        <w:ind w:left="3240" w:hanging="360"/>
      </w:pPr>
      <w:rPr>
        <w:rFonts w:ascii="Symbol" w:hAnsi="Symbol" w:hint="default"/>
      </w:rPr>
    </w:lvl>
    <w:lvl w:ilvl="4" w:tplc="12B8A0E8" w:tentative="1">
      <w:start w:val="1"/>
      <w:numFmt w:val="bullet"/>
      <w:lvlText w:val="o"/>
      <w:lvlJc w:val="left"/>
      <w:pPr>
        <w:tabs>
          <w:tab w:val="num" w:pos="3960"/>
        </w:tabs>
        <w:ind w:left="3960" w:hanging="360"/>
      </w:pPr>
      <w:rPr>
        <w:rFonts w:ascii="Courier New" w:hAnsi="Courier New" w:cs="Courier New" w:hint="default"/>
      </w:rPr>
    </w:lvl>
    <w:lvl w:ilvl="5" w:tplc="5F407546" w:tentative="1">
      <w:start w:val="1"/>
      <w:numFmt w:val="bullet"/>
      <w:lvlText w:val=""/>
      <w:lvlJc w:val="left"/>
      <w:pPr>
        <w:tabs>
          <w:tab w:val="num" w:pos="4680"/>
        </w:tabs>
        <w:ind w:left="4680" w:hanging="360"/>
      </w:pPr>
      <w:rPr>
        <w:rFonts w:ascii="Wingdings" w:hAnsi="Wingdings" w:hint="default"/>
      </w:rPr>
    </w:lvl>
    <w:lvl w:ilvl="6" w:tplc="9EAA6622" w:tentative="1">
      <w:start w:val="1"/>
      <w:numFmt w:val="bullet"/>
      <w:lvlText w:val=""/>
      <w:lvlJc w:val="left"/>
      <w:pPr>
        <w:tabs>
          <w:tab w:val="num" w:pos="5400"/>
        </w:tabs>
        <w:ind w:left="5400" w:hanging="360"/>
      </w:pPr>
      <w:rPr>
        <w:rFonts w:ascii="Symbol" w:hAnsi="Symbol" w:hint="default"/>
      </w:rPr>
    </w:lvl>
    <w:lvl w:ilvl="7" w:tplc="B57C0970" w:tentative="1">
      <w:start w:val="1"/>
      <w:numFmt w:val="bullet"/>
      <w:lvlText w:val="o"/>
      <w:lvlJc w:val="left"/>
      <w:pPr>
        <w:tabs>
          <w:tab w:val="num" w:pos="6120"/>
        </w:tabs>
        <w:ind w:left="6120" w:hanging="360"/>
      </w:pPr>
      <w:rPr>
        <w:rFonts w:ascii="Courier New" w:hAnsi="Courier New" w:cs="Courier New" w:hint="default"/>
      </w:rPr>
    </w:lvl>
    <w:lvl w:ilvl="8" w:tplc="4B988AFA" w:tentative="1">
      <w:start w:val="1"/>
      <w:numFmt w:val="bullet"/>
      <w:lvlText w:val=""/>
      <w:lvlJc w:val="left"/>
      <w:pPr>
        <w:tabs>
          <w:tab w:val="num" w:pos="6840"/>
        </w:tabs>
        <w:ind w:left="6840" w:hanging="360"/>
      </w:pPr>
      <w:rPr>
        <w:rFonts w:ascii="Wingdings" w:hAnsi="Wingdings" w:hint="default"/>
      </w:rPr>
    </w:lvl>
  </w:abstractNum>
  <w:abstractNum w:abstractNumId="10">
    <w:nsid w:val="3DEF34F8"/>
    <w:multiLevelType w:val="hybridMultilevel"/>
    <w:tmpl w:val="C80E6E94"/>
    <w:lvl w:ilvl="0" w:tplc="80A6FC3A">
      <w:start w:val="1"/>
      <w:numFmt w:val="bullet"/>
      <w:pStyle w:val="Lb3"/>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43345515"/>
    <w:multiLevelType w:val="hybridMultilevel"/>
    <w:tmpl w:val="0C78B9A2"/>
    <w:lvl w:ilvl="0" w:tplc="4F667498">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4E4B663C"/>
    <w:multiLevelType w:val="hybridMultilevel"/>
    <w:tmpl w:val="01EE48AE"/>
    <w:lvl w:ilvl="0" w:tplc="F5126E60">
      <w:start w:val="1"/>
      <w:numFmt w:val="bullet"/>
      <w:pStyle w:val="Lb2"/>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52E72FCE"/>
    <w:multiLevelType w:val="hybridMultilevel"/>
    <w:tmpl w:val="7E6A34E2"/>
    <w:lvl w:ilvl="0" w:tplc="68D8880C">
      <w:start w:val="1"/>
      <w:numFmt w:val="decimal"/>
      <w:lvlText w:val="%1."/>
      <w:lvlJc w:val="left"/>
      <w:pPr>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30E7BBE"/>
    <w:multiLevelType w:val="multilevel"/>
    <w:tmpl w:val="E2A6AE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40B6400"/>
    <w:multiLevelType w:val="hybridMultilevel"/>
    <w:tmpl w:val="D8220BB8"/>
    <w:lvl w:ilvl="0" w:tplc="04090017">
      <w:start w:val="1"/>
      <w:numFmt w:val="lowerLetter"/>
      <w:lvlText w:val="%1)"/>
      <w:lvlJc w:val="left"/>
      <w:pPr>
        <w:ind w:left="1800" w:hanging="360"/>
      </w:pPr>
    </w:lvl>
    <w:lvl w:ilvl="1" w:tplc="B02ADD3C">
      <w:start w:val="1"/>
      <w:numFmt w:val="lowerLetter"/>
      <w:lvlText w:val="%2."/>
      <w:lvlJc w:val="left"/>
      <w:pPr>
        <w:ind w:left="2520" w:hanging="360"/>
      </w:pPr>
      <w:rPr>
        <w:b w:val="0"/>
      </w:rPr>
    </w:lvl>
    <w:lvl w:ilvl="2" w:tplc="2C24CFD8">
      <w:numFmt w:val="bullet"/>
      <w:lvlText w:val="-"/>
      <w:lvlJc w:val="left"/>
      <w:pPr>
        <w:ind w:left="3420" w:hanging="360"/>
      </w:pPr>
      <w:rPr>
        <w:rFonts w:ascii="Times New Roman" w:eastAsia="MS Mincho" w:hAnsi="Times New Roman" w:cs="Times New Roman"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787195D"/>
    <w:multiLevelType w:val="hybridMultilevel"/>
    <w:tmpl w:val="7E6A34E2"/>
    <w:lvl w:ilvl="0" w:tplc="68D8880C">
      <w:start w:val="1"/>
      <w:numFmt w:val="decimal"/>
      <w:lvlText w:val="%1."/>
      <w:lvlJc w:val="left"/>
      <w:pPr>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5D250D04"/>
    <w:multiLevelType w:val="hybridMultilevel"/>
    <w:tmpl w:val="83F60E02"/>
    <w:lvl w:ilvl="0" w:tplc="2988C7D8">
      <w:start w:val="1"/>
      <w:numFmt w:val="lowerRoman"/>
      <w:pStyle w:val="Ln3"/>
      <w:lvlText w:val="%1."/>
      <w:lvlJc w:val="left"/>
      <w:pPr>
        <w:tabs>
          <w:tab w:val="num" w:pos="1800"/>
        </w:tabs>
        <w:ind w:left="1800" w:hanging="360"/>
      </w:pPr>
      <w:rPr>
        <w:rFonts w:hint="default"/>
      </w:rPr>
    </w:lvl>
    <w:lvl w:ilvl="1" w:tplc="1B84F2C0" w:tentative="1">
      <w:start w:val="1"/>
      <w:numFmt w:val="lowerLetter"/>
      <w:lvlText w:val="%2."/>
      <w:lvlJc w:val="left"/>
      <w:pPr>
        <w:tabs>
          <w:tab w:val="num" w:pos="3240"/>
        </w:tabs>
        <w:ind w:left="3240" w:hanging="360"/>
      </w:pPr>
    </w:lvl>
    <w:lvl w:ilvl="2" w:tplc="72106834" w:tentative="1">
      <w:start w:val="1"/>
      <w:numFmt w:val="lowerRoman"/>
      <w:lvlText w:val="%3."/>
      <w:lvlJc w:val="right"/>
      <w:pPr>
        <w:tabs>
          <w:tab w:val="num" w:pos="3960"/>
        </w:tabs>
        <w:ind w:left="3960" w:hanging="180"/>
      </w:pPr>
    </w:lvl>
    <w:lvl w:ilvl="3" w:tplc="2FB246BA" w:tentative="1">
      <w:start w:val="1"/>
      <w:numFmt w:val="decimal"/>
      <w:lvlText w:val="%4."/>
      <w:lvlJc w:val="left"/>
      <w:pPr>
        <w:tabs>
          <w:tab w:val="num" w:pos="4680"/>
        </w:tabs>
        <w:ind w:left="4680" w:hanging="360"/>
      </w:pPr>
    </w:lvl>
    <w:lvl w:ilvl="4" w:tplc="CF02369A" w:tentative="1">
      <w:start w:val="1"/>
      <w:numFmt w:val="lowerLetter"/>
      <w:lvlText w:val="%5."/>
      <w:lvlJc w:val="left"/>
      <w:pPr>
        <w:tabs>
          <w:tab w:val="num" w:pos="5400"/>
        </w:tabs>
        <w:ind w:left="5400" w:hanging="360"/>
      </w:pPr>
    </w:lvl>
    <w:lvl w:ilvl="5" w:tplc="26D05F3C" w:tentative="1">
      <w:start w:val="1"/>
      <w:numFmt w:val="lowerRoman"/>
      <w:lvlText w:val="%6."/>
      <w:lvlJc w:val="right"/>
      <w:pPr>
        <w:tabs>
          <w:tab w:val="num" w:pos="6120"/>
        </w:tabs>
        <w:ind w:left="6120" w:hanging="180"/>
      </w:pPr>
    </w:lvl>
    <w:lvl w:ilvl="6" w:tplc="DEE44A42" w:tentative="1">
      <w:start w:val="1"/>
      <w:numFmt w:val="decimal"/>
      <w:lvlText w:val="%7."/>
      <w:lvlJc w:val="left"/>
      <w:pPr>
        <w:tabs>
          <w:tab w:val="num" w:pos="6840"/>
        </w:tabs>
        <w:ind w:left="6840" w:hanging="360"/>
      </w:pPr>
    </w:lvl>
    <w:lvl w:ilvl="7" w:tplc="50B6B8D6" w:tentative="1">
      <w:start w:val="1"/>
      <w:numFmt w:val="lowerLetter"/>
      <w:lvlText w:val="%8."/>
      <w:lvlJc w:val="left"/>
      <w:pPr>
        <w:tabs>
          <w:tab w:val="num" w:pos="7560"/>
        </w:tabs>
        <w:ind w:left="7560" w:hanging="360"/>
      </w:pPr>
    </w:lvl>
    <w:lvl w:ilvl="8" w:tplc="65084210" w:tentative="1">
      <w:start w:val="1"/>
      <w:numFmt w:val="lowerRoman"/>
      <w:lvlText w:val="%9."/>
      <w:lvlJc w:val="right"/>
      <w:pPr>
        <w:tabs>
          <w:tab w:val="num" w:pos="8280"/>
        </w:tabs>
        <w:ind w:left="8280" w:hanging="180"/>
      </w:pPr>
    </w:lvl>
  </w:abstractNum>
  <w:abstractNum w:abstractNumId="18">
    <w:nsid w:val="5F6D1B10"/>
    <w:multiLevelType w:val="hybridMultilevel"/>
    <w:tmpl w:val="BF525C5E"/>
    <w:lvl w:ilvl="0" w:tplc="4A109E32">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9">
    <w:nsid w:val="64A44491"/>
    <w:multiLevelType w:val="hybridMultilevel"/>
    <w:tmpl w:val="B04AA582"/>
    <w:lvl w:ilvl="0" w:tplc="B3B2269C">
      <w:start w:val="1"/>
      <w:numFmt w:val="bullet"/>
      <w:pStyle w:val="Answer"/>
      <w:lvlText w:val="A"/>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73B0C66"/>
    <w:multiLevelType w:val="multilevel"/>
    <w:tmpl w:val="C71631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67DE0691"/>
    <w:multiLevelType w:val="hybridMultilevel"/>
    <w:tmpl w:val="E0A26B1C"/>
    <w:lvl w:ilvl="0" w:tplc="477845CA">
      <w:start w:val="1"/>
      <w:numFmt w:val="bullet"/>
      <w:lvlText w:val=""/>
      <w:lvlJc w:val="left"/>
      <w:pPr>
        <w:tabs>
          <w:tab w:val="num" w:pos="1080"/>
        </w:tabs>
        <w:ind w:left="1080" w:hanging="360"/>
      </w:pPr>
      <w:rPr>
        <w:rFonts w:ascii="Symbol" w:hAnsi="Symbol" w:hint="default"/>
      </w:rPr>
    </w:lvl>
    <w:lvl w:ilvl="1" w:tplc="C8584F96">
      <w:start w:val="1"/>
      <w:numFmt w:val="bullet"/>
      <w:pStyle w:val="Procedureheading"/>
      <w:lvlText w:val=""/>
      <w:lvlJc w:val="left"/>
      <w:pPr>
        <w:tabs>
          <w:tab w:val="num" w:pos="2160"/>
        </w:tabs>
        <w:ind w:left="2160" w:hanging="360"/>
      </w:pPr>
      <w:rPr>
        <w:rFonts w:ascii="Wingdings 3" w:hAnsi="Wingdings 3" w:hint="default"/>
        <w:sz w:val="32"/>
        <w:szCs w:val="32"/>
      </w:rPr>
    </w:lvl>
    <w:lvl w:ilvl="2" w:tplc="BEB82492" w:tentative="1">
      <w:start w:val="1"/>
      <w:numFmt w:val="bullet"/>
      <w:lvlText w:val=""/>
      <w:lvlJc w:val="left"/>
      <w:pPr>
        <w:tabs>
          <w:tab w:val="num" w:pos="2880"/>
        </w:tabs>
        <w:ind w:left="2880" w:hanging="360"/>
      </w:pPr>
      <w:rPr>
        <w:rFonts w:ascii="Wingdings" w:hAnsi="Wingdings" w:hint="default"/>
      </w:rPr>
    </w:lvl>
    <w:lvl w:ilvl="3" w:tplc="7BDC4788" w:tentative="1">
      <w:start w:val="1"/>
      <w:numFmt w:val="bullet"/>
      <w:lvlText w:val=""/>
      <w:lvlJc w:val="left"/>
      <w:pPr>
        <w:tabs>
          <w:tab w:val="num" w:pos="3600"/>
        </w:tabs>
        <w:ind w:left="3600" w:hanging="360"/>
      </w:pPr>
      <w:rPr>
        <w:rFonts w:ascii="Symbol" w:hAnsi="Symbol" w:hint="default"/>
      </w:rPr>
    </w:lvl>
    <w:lvl w:ilvl="4" w:tplc="7DFEE8F0" w:tentative="1">
      <w:start w:val="1"/>
      <w:numFmt w:val="bullet"/>
      <w:lvlText w:val="o"/>
      <w:lvlJc w:val="left"/>
      <w:pPr>
        <w:tabs>
          <w:tab w:val="num" w:pos="4320"/>
        </w:tabs>
        <w:ind w:left="4320" w:hanging="360"/>
      </w:pPr>
      <w:rPr>
        <w:rFonts w:ascii="Courier New" w:hAnsi="Courier New" w:cs="Courier New" w:hint="default"/>
      </w:rPr>
    </w:lvl>
    <w:lvl w:ilvl="5" w:tplc="CCD82464" w:tentative="1">
      <w:start w:val="1"/>
      <w:numFmt w:val="bullet"/>
      <w:lvlText w:val=""/>
      <w:lvlJc w:val="left"/>
      <w:pPr>
        <w:tabs>
          <w:tab w:val="num" w:pos="5040"/>
        </w:tabs>
        <w:ind w:left="5040" w:hanging="360"/>
      </w:pPr>
      <w:rPr>
        <w:rFonts w:ascii="Wingdings" w:hAnsi="Wingdings" w:hint="default"/>
      </w:rPr>
    </w:lvl>
    <w:lvl w:ilvl="6" w:tplc="6562BFD0" w:tentative="1">
      <w:start w:val="1"/>
      <w:numFmt w:val="bullet"/>
      <w:lvlText w:val=""/>
      <w:lvlJc w:val="left"/>
      <w:pPr>
        <w:tabs>
          <w:tab w:val="num" w:pos="5760"/>
        </w:tabs>
        <w:ind w:left="5760" w:hanging="360"/>
      </w:pPr>
      <w:rPr>
        <w:rFonts w:ascii="Symbol" w:hAnsi="Symbol" w:hint="default"/>
      </w:rPr>
    </w:lvl>
    <w:lvl w:ilvl="7" w:tplc="3192F570" w:tentative="1">
      <w:start w:val="1"/>
      <w:numFmt w:val="bullet"/>
      <w:lvlText w:val="o"/>
      <w:lvlJc w:val="left"/>
      <w:pPr>
        <w:tabs>
          <w:tab w:val="num" w:pos="6480"/>
        </w:tabs>
        <w:ind w:left="6480" w:hanging="360"/>
      </w:pPr>
      <w:rPr>
        <w:rFonts w:ascii="Courier New" w:hAnsi="Courier New" w:cs="Courier New" w:hint="default"/>
      </w:rPr>
    </w:lvl>
    <w:lvl w:ilvl="8" w:tplc="840A0C40" w:tentative="1">
      <w:start w:val="1"/>
      <w:numFmt w:val="bullet"/>
      <w:lvlText w:val=""/>
      <w:lvlJc w:val="left"/>
      <w:pPr>
        <w:tabs>
          <w:tab w:val="num" w:pos="7200"/>
        </w:tabs>
        <w:ind w:left="7200" w:hanging="360"/>
      </w:pPr>
      <w:rPr>
        <w:rFonts w:ascii="Wingdings" w:hAnsi="Wingdings" w:hint="default"/>
      </w:rPr>
    </w:lvl>
  </w:abstractNum>
  <w:abstractNum w:abstractNumId="22">
    <w:nsid w:val="6D326B72"/>
    <w:multiLevelType w:val="hybridMultilevel"/>
    <w:tmpl w:val="784C9EA6"/>
    <w:lvl w:ilvl="0" w:tplc="04090001">
      <w:start w:val="1"/>
      <w:numFmt w:val="bullet"/>
      <w:lvlText w:val=""/>
      <w:lvlJc w:val="left"/>
      <w:pPr>
        <w:ind w:left="1440" w:hanging="360"/>
      </w:pPr>
      <w:rPr>
        <w:rFonts w:ascii="Symbol" w:hAnsi="Symbol"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2C24CF9"/>
    <w:multiLevelType w:val="hybridMultilevel"/>
    <w:tmpl w:val="88B2A0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763349B6"/>
    <w:multiLevelType w:val="hybridMultilevel"/>
    <w:tmpl w:val="7EDC47D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87B51E6"/>
    <w:multiLevelType w:val="hybridMultilevel"/>
    <w:tmpl w:val="6F2AF6A8"/>
    <w:lvl w:ilvl="0" w:tplc="6E008500">
      <w:start w:val="1"/>
      <w:numFmt w:val="bullet"/>
      <w:pStyle w:val="Question"/>
      <w:lvlText w:val="Q"/>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8"/>
  </w:num>
  <w:num w:numId="3">
    <w:abstractNumId w:val="21"/>
  </w:num>
  <w:num w:numId="4">
    <w:abstractNumId w:val="6"/>
  </w:num>
  <w:num w:numId="5">
    <w:abstractNumId w:val="12"/>
  </w:num>
  <w:num w:numId="6">
    <w:abstractNumId w:val="9"/>
  </w:num>
  <w:num w:numId="7">
    <w:abstractNumId w:val="2"/>
  </w:num>
  <w:num w:numId="8">
    <w:abstractNumId w:val="17"/>
  </w:num>
  <w:num w:numId="9">
    <w:abstractNumId w:val="7"/>
  </w:num>
  <w:num w:numId="10">
    <w:abstractNumId w:val="10"/>
  </w:num>
  <w:num w:numId="11">
    <w:abstractNumId w:val="19"/>
  </w:num>
  <w:num w:numId="12">
    <w:abstractNumId w:val="25"/>
  </w:num>
  <w:num w:numId="13">
    <w:abstractNumId w:val="2"/>
    <w:lvlOverride w:ilvl="0">
      <w:startOverride w:val="1"/>
    </w:lvlOverride>
  </w:num>
  <w:num w:numId="14">
    <w:abstractNumId w:val="5"/>
  </w:num>
  <w:num w:numId="15">
    <w:abstractNumId w:val="2"/>
  </w:num>
  <w:num w:numId="16">
    <w:abstractNumId w:val="4"/>
  </w:num>
  <w:num w:numId="17">
    <w:abstractNumId w:val="24"/>
  </w:num>
  <w:num w:numId="18">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5"/>
  </w:num>
  <w:num w:numId="24">
    <w:abstractNumId w:val="3"/>
  </w:num>
  <w:num w:numId="25">
    <w:abstractNumId w:val="2"/>
  </w:num>
  <w:num w:numId="26">
    <w:abstractNumId w:val="23"/>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2"/>
  </w:num>
  <w:num w:numId="32">
    <w:abstractNumId w:val="13"/>
  </w:num>
  <w:num w:numId="33">
    <w:abstractNumId w:val="2"/>
  </w:num>
  <w:num w:numId="34">
    <w:abstractNumId w:val="2"/>
  </w:num>
  <w:num w:numId="35">
    <w:abstractNumId w:val="2"/>
    <w:lvlOverride w:ilvl="0">
      <w:startOverride w:val="1"/>
    </w:lvlOverride>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lvlOverride w:ilvl="0">
      <w:startOverride w:val="1"/>
    </w:lvlOverride>
  </w:num>
  <w:num w:numId="44">
    <w:abstractNumId w:val="2"/>
  </w:num>
  <w:num w:numId="45">
    <w:abstractNumId w:val="2"/>
  </w:num>
  <w:num w:numId="46">
    <w:abstractNumId w:val="2"/>
  </w:num>
  <w:num w:numId="47">
    <w:abstractNumId w:val="2"/>
    <w:lvlOverride w:ilvl="0">
      <w:startOverride w:val="1"/>
    </w:lvlOverride>
  </w:num>
  <w:num w:numId="48">
    <w:abstractNumId w:val="2"/>
  </w:num>
  <w:num w:numId="49">
    <w:abstractNumId w:val="16"/>
  </w:num>
  <w:num w:numId="50">
    <w:abstractNumId w:val="2"/>
    <w:lvlOverride w:ilvl="0">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autoFormatOverride/>
  <w:defaultTabStop w:val="720"/>
  <w:evenAndOddHeaders/>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9FD"/>
    <w:rsid w:val="00006983"/>
    <w:rsid w:val="0001040E"/>
    <w:rsid w:val="0001234F"/>
    <w:rsid w:val="00013E72"/>
    <w:rsid w:val="00015919"/>
    <w:rsid w:val="00020718"/>
    <w:rsid w:val="00025C16"/>
    <w:rsid w:val="000263FC"/>
    <w:rsid w:val="00027802"/>
    <w:rsid w:val="00030A4E"/>
    <w:rsid w:val="000326B0"/>
    <w:rsid w:val="00032AC3"/>
    <w:rsid w:val="0003566D"/>
    <w:rsid w:val="00035C1D"/>
    <w:rsid w:val="00036E9D"/>
    <w:rsid w:val="00046D40"/>
    <w:rsid w:val="000632EB"/>
    <w:rsid w:val="00063EF8"/>
    <w:rsid w:val="000658E8"/>
    <w:rsid w:val="0006634F"/>
    <w:rsid w:val="00082203"/>
    <w:rsid w:val="000822B9"/>
    <w:rsid w:val="00090C75"/>
    <w:rsid w:val="00091104"/>
    <w:rsid w:val="000916E2"/>
    <w:rsid w:val="00091A19"/>
    <w:rsid w:val="00093063"/>
    <w:rsid w:val="00096003"/>
    <w:rsid w:val="00096CB3"/>
    <w:rsid w:val="000A588C"/>
    <w:rsid w:val="000A697A"/>
    <w:rsid w:val="000A71E3"/>
    <w:rsid w:val="000B24A1"/>
    <w:rsid w:val="000C0638"/>
    <w:rsid w:val="000D5706"/>
    <w:rsid w:val="000E4669"/>
    <w:rsid w:val="000E730E"/>
    <w:rsid w:val="000F3529"/>
    <w:rsid w:val="00104ED3"/>
    <w:rsid w:val="00105681"/>
    <w:rsid w:val="001058B4"/>
    <w:rsid w:val="00106592"/>
    <w:rsid w:val="00110304"/>
    <w:rsid w:val="00117894"/>
    <w:rsid w:val="00125017"/>
    <w:rsid w:val="0013056D"/>
    <w:rsid w:val="00130604"/>
    <w:rsid w:val="00131186"/>
    <w:rsid w:val="00132828"/>
    <w:rsid w:val="00133F9A"/>
    <w:rsid w:val="00136AEE"/>
    <w:rsid w:val="00137CED"/>
    <w:rsid w:val="001429D7"/>
    <w:rsid w:val="001617B7"/>
    <w:rsid w:val="001659FD"/>
    <w:rsid w:val="0016664A"/>
    <w:rsid w:val="00172263"/>
    <w:rsid w:val="00172617"/>
    <w:rsid w:val="00173920"/>
    <w:rsid w:val="00176325"/>
    <w:rsid w:val="001869B9"/>
    <w:rsid w:val="00186F2C"/>
    <w:rsid w:val="00191BF9"/>
    <w:rsid w:val="00192863"/>
    <w:rsid w:val="00193131"/>
    <w:rsid w:val="001A37AD"/>
    <w:rsid w:val="001B1EB6"/>
    <w:rsid w:val="001B5C98"/>
    <w:rsid w:val="001C722D"/>
    <w:rsid w:val="001D1E95"/>
    <w:rsid w:val="001D2F06"/>
    <w:rsid w:val="001D4552"/>
    <w:rsid w:val="001D66DE"/>
    <w:rsid w:val="001E35E4"/>
    <w:rsid w:val="001F34B1"/>
    <w:rsid w:val="001F7929"/>
    <w:rsid w:val="00200155"/>
    <w:rsid w:val="0020044E"/>
    <w:rsid w:val="00201114"/>
    <w:rsid w:val="002038F2"/>
    <w:rsid w:val="00211B04"/>
    <w:rsid w:val="00213554"/>
    <w:rsid w:val="00213932"/>
    <w:rsid w:val="00213AD8"/>
    <w:rsid w:val="00217362"/>
    <w:rsid w:val="002213CE"/>
    <w:rsid w:val="00221D26"/>
    <w:rsid w:val="00223B9F"/>
    <w:rsid w:val="00225D46"/>
    <w:rsid w:val="00226D71"/>
    <w:rsid w:val="002278E8"/>
    <w:rsid w:val="002311C3"/>
    <w:rsid w:val="00234BBE"/>
    <w:rsid w:val="00235871"/>
    <w:rsid w:val="00251877"/>
    <w:rsid w:val="00257D7E"/>
    <w:rsid w:val="0026004C"/>
    <w:rsid w:val="00273EC4"/>
    <w:rsid w:val="00276429"/>
    <w:rsid w:val="00284D63"/>
    <w:rsid w:val="00286610"/>
    <w:rsid w:val="00290D6E"/>
    <w:rsid w:val="00294698"/>
    <w:rsid w:val="0029551F"/>
    <w:rsid w:val="002A15BB"/>
    <w:rsid w:val="002A25EF"/>
    <w:rsid w:val="002A320C"/>
    <w:rsid w:val="002A372A"/>
    <w:rsid w:val="002A458C"/>
    <w:rsid w:val="002A45BE"/>
    <w:rsid w:val="002A5726"/>
    <w:rsid w:val="002A6147"/>
    <w:rsid w:val="002A6461"/>
    <w:rsid w:val="002A78F1"/>
    <w:rsid w:val="002B34C7"/>
    <w:rsid w:val="002B4D09"/>
    <w:rsid w:val="002B6446"/>
    <w:rsid w:val="002C2ED5"/>
    <w:rsid w:val="002C6ABD"/>
    <w:rsid w:val="002C7216"/>
    <w:rsid w:val="002D22AC"/>
    <w:rsid w:val="002D399C"/>
    <w:rsid w:val="002F0C47"/>
    <w:rsid w:val="002F50B4"/>
    <w:rsid w:val="002F5608"/>
    <w:rsid w:val="002F5A52"/>
    <w:rsid w:val="002F5AC6"/>
    <w:rsid w:val="002F6015"/>
    <w:rsid w:val="002F712B"/>
    <w:rsid w:val="0030019C"/>
    <w:rsid w:val="003005D6"/>
    <w:rsid w:val="003010ED"/>
    <w:rsid w:val="00301841"/>
    <w:rsid w:val="00306CAE"/>
    <w:rsid w:val="003104B1"/>
    <w:rsid w:val="00312762"/>
    <w:rsid w:val="0031435E"/>
    <w:rsid w:val="00315058"/>
    <w:rsid w:val="00315243"/>
    <w:rsid w:val="003213D5"/>
    <w:rsid w:val="00324F41"/>
    <w:rsid w:val="00327AC5"/>
    <w:rsid w:val="0033354D"/>
    <w:rsid w:val="00340FB3"/>
    <w:rsid w:val="003448FD"/>
    <w:rsid w:val="0034490B"/>
    <w:rsid w:val="00347966"/>
    <w:rsid w:val="00347D24"/>
    <w:rsid w:val="00351B2C"/>
    <w:rsid w:val="00355ACA"/>
    <w:rsid w:val="003602CA"/>
    <w:rsid w:val="003718FF"/>
    <w:rsid w:val="00372F05"/>
    <w:rsid w:val="00373021"/>
    <w:rsid w:val="00373625"/>
    <w:rsid w:val="00376689"/>
    <w:rsid w:val="00376E36"/>
    <w:rsid w:val="00377BAA"/>
    <w:rsid w:val="00385A81"/>
    <w:rsid w:val="00394AF8"/>
    <w:rsid w:val="0039728D"/>
    <w:rsid w:val="00397776"/>
    <w:rsid w:val="003978E8"/>
    <w:rsid w:val="003A599D"/>
    <w:rsid w:val="003A7D51"/>
    <w:rsid w:val="003A7EA1"/>
    <w:rsid w:val="003B05ED"/>
    <w:rsid w:val="003B117C"/>
    <w:rsid w:val="003C2EC8"/>
    <w:rsid w:val="003D4353"/>
    <w:rsid w:val="003D66CF"/>
    <w:rsid w:val="003D6CB1"/>
    <w:rsid w:val="003E4313"/>
    <w:rsid w:val="003E5DD1"/>
    <w:rsid w:val="003E7A1E"/>
    <w:rsid w:val="003F117D"/>
    <w:rsid w:val="003F1C45"/>
    <w:rsid w:val="003F2ED4"/>
    <w:rsid w:val="003F7014"/>
    <w:rsid w:val="003F7DCF"/>
    <w:rsid w:val="004075E7"/>
    <w:rsid w:val="004106A8"/>
    <w:rsid w:val="00411D88"/>
    <w:rsid w:val="00415D20"/>
    <w:rsid w:val="0042048C"/>
    <w:rsid w:val="00425152"/>
    <w:rsid w:val="0042575F"/>
    <w:rsid w:val="004337FC"/>
    <w:rsid w:val="00437860"/>
    <w:rsid w:val="00441A75"/>
    <w:rsid w:val="00442F31"/>
    <w:rsid w:val="00444059"/>
    <w:rsid w:val="0044437B"/>
    <w:rsid w:val="004536F8"/>
    <w:rsid w:val="00455B6F"/>
    <w:rsid w:val="0046158D"/>
    <w:rsid w:val="004619F9"/>
    <w:rsid w:val="00462C54"/>
    <w:rsid w:val="00463893"/>
    <w:rsid w:val="00463EF4"/>
    <w:rsid w:val="00464363"/>
    <w:rsid w:val="004656F9"/>
    <w:rsid w:val="00465E88"/>
    <w:rsid w:val="00466BB1"/>
    <w:rsid w:val="004737CF"/>
    <w:rsid w:val="004804F9"/>
    <w:rsid w:val="004949FB"/>
    <w:rsid w:val="00495648"/>
    <w:rsid w:val="004975CA"/>
    <w:rsid w:val="004A3A1F"/>
    <w:rsid w:val="004A55AA"/>
    <w:rsid w:val="004A73F9"/>
    <w:rsid w:val="004A7565"/>
    <w:rsid w:val="004A77E6"/>
    <w:rsid w:val="004B0CF3"/>
    <w:rsid w:val="004B6819"/>
    <w:rsid w:val="004B6A2E"/>
    <w:rsid w:val="004C013A"/>
    <w:rsid w:val="004C02D0"/>
    <w:rsid w:val="004C290F"/>
    <w:rsid w:val="004C569C"/>
    <w:rsid w:val="004C5967"/>
    <w:rsid w:val="004C79FC"/>
    <w:rsid w:val="004D1065"/>
    <w:rsid w:val="004D432B"/>
    <w:rsid w:val="004D6ADC"/>
    <w:rsid w:val="004E2B92"/>
    <w:rsid w:val="004E4BB2"/>
    <w:rsid w:val="004E51BE"/>
    <w:rsid w:val="004E5884"/>
    <w:rsid w:val="004E5EC0"/>
    <w:rsid w:val="004F1187"/>
    <w:rsid w:val="004F4851"/>
    <w:rsid w:val="004F5C91"/>
    <w:rsid w:val="004F69DC"/>
    <w:rsid w:val="004F7359"/>
    <w:rsid w:val="00501000"/>
    <w:rsid w:val="005058A9"/>
    <w:rsid w:val="00511119"/>
    <w:rsid w:val="005137A9"/>
    <w:rsid w:val="0052415B"/>
    <w:rsid w:val="00526F38"/>
    <w:rsid w:val="00531D21"/>
    <w:rsid w:val="00543CD7"/>
    <w:rsid w:val="005447C5"/>
    <w:rsid w:val="005510AB"/>
    <w:rsid w:val="00551CC7"/>
    <w:rsid w:val="00554E9D"/>
    <w:rsid w:val="005550CD"/>
    <w:rsid w:val="00556332"/>
    <w:rsid w:val="00556CE9"/>
    <w:rsid w:val="005733BF"/>
    <w:rsid w:val="0058456E"/>
    <w:rsid w:val="00584B4E"/>
    <w:rsid w:val="005950C8"/>
    <w:rsid w:val="005A206E"/>
    <w:rsid w:val="005B1084"/>
    <w:rsid w:val="005B1DFE"/>
    <w:rsid w:val="005B2466"/>
    <w:rsid w:val="005B3A3A"/>
    <w:rsid w:val="005B5577"/>
    <w:rsid w:val="005B5D1C"/>
    <w:rsid w:val="005C212E"/>
    <w:rsid w:val="005C63C3"/>
    <w:rsid w:val="005C6CA9"/>
    <w:rsid w:val="005D7BD9"/>
    <w:rsid w:val="005E3D84"/>
    <w:rsid w:val="005F28FE"/>
    <w:rsid w:val="005F63B7"/>
    <w:rsid w:val="00601399"/>
    <w:rsid w:val="0060283C"/>
    <w:rsid w:val="00603B93"/>
    <w:rsid w:val="0060558A"/>
    <w:rsid w:val="00605D50"/>
    <w:rsid w:val="00613079"/>
    <w:rsid w:val="00617450"/>
    <w:rsid w:val="00624E38"/>
    <w:rsid w:val="00624FC6"/>
    <w:rsid w:val="0062558A"/>
    <w:rsid w:val="0062602E"/>
    <w:rsid w:val="00626351"/>
    <w:rsid w:val="00626AD5"/>
    <w:rsid w:val="00626C16"/>
    <w:rsid w:val="00630064"/>
    <w:rsid w:val="0063085B"/>
    <w:rsid w:val="00630896"/>
    <w:rsid w:val="00630E90"/>
    <w:rsid w:val="00631060"/>
    <w:rsid w:val="006371CF"/>
    <w:rsid w:val="00640243"/>
    <w:rsid w:val="006420FB"/>
    <w:rsid w:val="006459EE"/>
    <w:rsid w:val="00646027"/>
    <w:rsid w:val="006475DD"/>
    <w:rsid w:val="00647678"/>
    <w:rsid w:val="006601AA"/>
    <w:rsid w:val="00660DF2"/>
    <w:rsid w:val="0066232B"/>
    <w:rsid w:val="00664954"/>
    <w:rsid w:val="00672E35"/>
    <w:rsid w:val="0067397F"/>
    <w:rsid w:val="00676474"/>
    <w:rsid w:val="0068007C"/>
    <w:rsid w:val="00680871"/>
    <w:rsid w:val="006840DD"/>
    <w:rsid w:val="0068473B"/>
    <w:rsid w:val="006A088C"/>
    <w:rsid w:val="006A1234"/>
    <w:rsid w:val="006A1762"/>
    <w:rsid w:val="006A1ADB"/>
    <w:rsid w:val="006A1ADC"/>
    <w:rsid w:val="006A357A"/>
    <w:rsid w:val="006A3C28"/>
    <w:rsid w:val="006A48CE"/>
    <w:rsid w:val="006B10B4"/>
    <w:rsid w:val="006B71E5"/>
    <w:rsid w:val="006D5B2C"/>
    <w:rsid w:val="006E0801"/>
    <w:rsid w:val="006E15F0"/>
    <w:rsid w:val="006E5576"/>
    <w:rsid w:val="006E6202"/>
    <w:rsid w:val="006F048F"/>
    <w:rsid w:val="006F06AD"/>
    <w:rsid w:val="006F1298"/>
    <w:rsid w:val="006F2AE8"/>
    <w:rsid w:val="006F3F90"/>
    <w:rsid w:val="006F4DDF"/>
    <w:rsid w:val="006F5117"/>
    <w:rsid w:val="00700EA6"/>
    <w:rsid w:val="00700F74"/>
    <w:rsid w:val="007021B8"/>
    <w:rsid w:val="00707B2E"/>
    <w:rsid w:val="00707D42"/>
    <w:rsid w:val="00710BC8"/>
    <w:rsid w:val="007114E3"/>
    <w:rsid w:val="00711C14"/>
    <w:rsid w:val="00720ADB"/>
    <w:rsid w:val="007403F5"/>
    <w:rsid w:val="00755C4A"/>
    <w:rsid w:val="00762536"/>
    <w:rsid w:val="00764285"/>
    <w:rsid w:val="00764397"/>
    <w:rsid w:val="00770105"/>
    <w:rsid w:val="0077010D"/>
    <w:rsid w:val="0077476C"/>
    <w:rsid w:val="007747C3"/>
    <w:rsid w:val="00781814"/>
    <w:rsid w:val="007870A1"/>
    <w:rsid w:val="00790C16"/>
    <w:rsid w:val="00794836"/>
    <w:rsid w:val="00794D1B"/>
    <w:rsid w:val="007969F8"/>
    <w:rsid w:val="007A0955"/>
    <w:rsid w:val="007A3D5C"/>
    <w:rsid w:val="007A3EE6"/>
    <w:rsid w:val="007B0B12"/>
    <w:rsid w:val="007B4796"/>
    <w:rsid w:val="007B5911"/>
    <w:rsid w:val="007C076E"/>
    <w:rsid w:val="007C26EA"/>
    <w:rsid w:val="007C2873"/>
    <w:rsid w:val="007C482F"/>
    <w:rsid w:val="007E2F80"/>
    <w:rsid w:val="007E5B68"/>
    <w:rsid w:val="007F5942"/>
    <w:rsid w:val="007F77C7"/>
    <w:rsid w:val="00801F0E"/>
    <w:rsid w:val="00812B49"/>
    <w:rsid w:val="00812D90"/>
    <w:rsid w:val="008132B9"/>
    <w:rsid w:val="00813395"/>
    <w:rsid w:val="008158C8"/>
    <w:rsid w:val="00815BAE"/>
    <w:rsid w:val="00817F53"/>
    <w:rsid w:val="00822A5B"/>
    <w:rsid w:val="00824F0B"/>
    <w:rsid w:val="00824FD0"/>
    <w:rsid w:val="00825531"/>
    <w:rsid w:val="00836609"/>
    <w:rsid w:val="00840D68"/>
    <w:rsid w:val="00843DF1"/>
    <w:rsid w:val="0086149D"/>
    <w:rsid w:val="00864BC0"/>
    <w:rsid w:val="008664FE"/>
    <w:rsid w:val="00866657"/>
    <w:rsid w:val="00870D46"/>
    <w:rsid w:val="0087270D"/>
    <w:rsid w:val="0088055F"/>
    <w:rsid w:val="008857BC"/>
    <w:rsid w:val="00887431"/>
    <w:rsid w:val="00892B6F"/>
    <w:rsid w:val="00893715"/>
    <w:rsid w:val="00895DB6"/>
    <w:rsid w:val="008960A4"/>
    <w:rsid w:val="008A23A9"/>
    <w:rsid w:val="008A2E05"/>
    <w:rsid w:val="008A6DC4"/>
    <w:rsid w:val="008C35B1"/>
    <w:rsid w:val="008D13F1"/>
    <w:rsid w:val="008D203E"/>
    <w:rsid w:val="008D5132"/>
    <w:rsid w:val="008D7947"/>
    <w:rsid w:val="008E0265"/>
    <w:rsid w:val="008E1C96"/>
    <w:rsid w:val="008E3A37"/>
    <w:rsid w:val="008E4F21"/>
    <w:rsid w:val="008E7598"/>
    <w:rsid w:val="008F5DC4"/>
    <w:rsid w:val="008F6603"/>
    <w:rsid w:val="00905A1F"/>
    <w:rsid w:val="00922691"/>
    <w:rsid w:val="009226C2"/>
    <w:rsid w:val="00922797"/>
    <w:rsid w:val="0092716C"/>
    <w:rsid w:val="00927B0B"/>
    <w:rsid w:val="00945D46"/>
    <w:rsid w:val="009460E2"/>
    <w:rsid w:val="009620FE"/>
    <w:rsid w:val="009627A3"/>
    <w:rsid w:val="00963703"/>
    <w:rsid w:val="0097772C"/>
    <w:rsid w:val="00980691"/>
    <w:rsid w:val="00980F17"/>
    <w:rsid w:val="00982641"/>
    <w:rsid w:val="0098320C"/>
    <w:rsid w:val="009921E1"/>
    <w:rsid w:val="00993A6B"/>
    <w:rsid w:val="009975D7"/>
    <w:rsid w:val="009A1E69"/>
    <w:rsid w:val="009A2B18"/>
    <w:rsid w:val="009A5EEF"/>
    <w:rsid w:val="009B1856"/>
    <w:rsid w:val="009B2368"/>
    <w:rsid w:val="009B27D7"/>
    <w:rsid w:val="009B2C5D"/>
    <w:rsid w:val="009C4ED0"/>
    <w:rsid w:val="009C6762"/>
    <w:rsid w:val="009D1DA1"/>
    <w:rsid w:val="009F0BB3"/>
    <w:rsid w:val="009F21D0"/>
    <w:rsid w:val="009F71EE"/>
    <w:rsid w:val="00A010AD"/>
    <w:rsid w:val="00A01B10"/>
    <w:rsid w:val="00A056DE"/>
    <w:rsid w:val="00A05D62"/>
    <w:rsid w:val="00A127E1"/>
    <w:rsid w:val="00A1438C"/>
    <w:rsid w:val="00A144C1"/>
    <w:rsid w:val="00A16438"/>
    <w:rsid w:val="00A179FF"/>
    <w:rsid w:val="00A303B1"/>
    <w:rsid w:val="00A331DC"/>
    <w:rsid w:val="00A3488E"/>
    <w:rsid w:val="00A41EEB"/>
    <w:rsid w:val="00A50ABF"/>
    <w:rsid w:val="00A60827"/>
    <w:rsid w:val="00A639F5"/>
    <w:rsid w:val="00A65DD9"/>
    <w:rsid w:val="00A66536"/>
    <w:rsid w:val="00A73834"/>
    <w:rsid w:val="00A85816"/>
    <w:rsid w:val="00A86BD4"/>
    <w:rsid w:val="00A90203"/>
    <w:rsid w:val="00A94733"/>
    <w:rsid w:val="00A96011"/>
    <w:rsid w:val="00AA2CF2"/>
    <w:rsid w:val="00AA5FF8"/>
    <w:rsid w:val="00AA741F"/>
    <w:rsid w:val="00AB2677"/>
    <w:rsid w:val="00AB4A14"/>
    <w:rsid w:val="00AB5E60"/>
    <w:rsid w:val="00AC12D9"/>
    <w:rsid w:val="00AC3AA5"/>
    <w:rsid w:val="00AC7197"/>
    <w:rsid w:val="00AD1611"/>
    <w:rsid w:val="00AD1F0D"/>
    <w:rsid w:val="00AE5C23"/>
    <w:rsid w:val="00AF0D42"/>
    <w:rsid w:val="00B01433"/>
    <w:rsid w:val="00B0255D"/>
    <w:rsid w:val="00B052FC"/>
    <w:rsid w:val="00B06A4E"/>
    <w:rsid w:val="00B101BC"/>
    <w:rsid w:val="00B106DA"/>
    <w:rsid w:val="00B11076"/>
    <w:rsid w:val="00B13D8A"/>
    <w:rsid w:val="00B144B9"/>
    <w:rsid w:val="00B16D4C"/>
    <w:rsid w:val="00B2079E"/>
    <w:rsid w:val="00B223B5"/>
    <w:rsid w:val="00B275E3"/>
    <w:rsid w:val="00B34CCC"/>
    <w:rsid w:val="00B438A7"/>
    <w:rsid w:val="00B64737"/>
    <w:rsid w:val="00B70209"/>
    <w:rsid w:val="00B7186F"/>
    <w:rsid w:val="00B76EDA"/>
    <w:rsid w:val="00B85202"/>
    <w:rsid w:val="00B9676D"/>
    <w:rsid w:val="00B979C3"/>
    <w:rsid w:val="00BA29A1"/>
    <w:rsid w:val="00BA2C46"/>
    <w:rsid w:val="00BA72CE"/>
    <w:rsid w:val="00BB3679"/>
    <w:rsid w:val="00BC4735"/>
    <w:rsid w:val="00BC52F7"/>
    <w:rsid w:val="00BC6AB2"/>
    <w:rsid w:val="00BC768F"/>
    <w:rsid w:val="00BD3E3A"/>
    <w:rsid w:val="00BD7B71"/>
    <w:rsid w:val="00BE1B1A"/>
    <w:rsid w:val="00BE287B"/>
    <w:rsid w:val="00BE4A05"/>
    <w:rsid w:val="00BE62A1"/>
    <w:rsid w:val="00BE6D26"/>
    <w:rsid w:val="00BE7289"/>
    <w:rsid w:val="00BF2219"/>
    <w:rsid w:val="00BF4F4B"/>
    <w:rsid w:val="00C15B73"/>
    <w:rsid w:val="00C16F76"/>
    <w:rsid w:val="00C2023F"/>
    <w:rsid w:val="00C203F3"/>
    <w:rsid w:val="00C33D39"/>
    <w:rsid w:val="00C36F9B"/>
    <w:rsid w:val="00C41E88"/>
    <w:rsid w:val="00C46036"/>
    <w:rsid w:val="00C50EB4"/>
    <w:rsid w:val="00C51159"/>
    <w:rsid w:val="00C5238F"/>
    <w:rsid w:val="00C53EC0"/>
    <w:rsid w:val="00C6098D"/>
    <w:rsid w:val="00C61DE2"/>
    <w:rsid w:val="00C62657"/>
    <w:rsid w:val="00C642FA"/>
    <w:rsid w:val="00C67FAE"/>
    <w:rsid w:val="00C70678"/>
    <w:rsid w:val="00C732BE"/>
    <w:rsid w:val="00C74B3A"/>
    <w:rsid w:val="00C81048"/>
    <w:rsid w:val="00C84B31"/>
    <w:rsid w:val="00C8765F"/>
    <w:rsid w:val="00C87820"/>
    <w:rsid w:val="00C90971"/>
    <w:rsid w:val="00C909B0"/>
    <w:rsid w:val="00C963F0"/>
    <w:rsid w:val="00CA05D8"/>
    <w:rsid w:val="00CA0AB7"/>
    <w:rsid w:val="00CA2AF0"/>
    <w:rsid w:val="00CA36ED"/>
    <w:rsid w:val="00CA50E3"/>
    <w:rsid w:val="00CA66B6"/>
    <w:rsid w:val="00CA7BC4"/>
    <w:rsid w:val="00CB5198"/>
    <w:rsid w:val="00CB77FE"/>
    <w:rsid w:val="00CC0E07"/>
    <w:rsid w:val="00CC2EAB"/>
    <w:rsid w:val="00CC5639"/>
    <w:rsid w:val="00CD35C8"/>
    <w:rsid w:val="00CE039A"/>
    <w:rsid w:val="00CE0AED"/>
    <w:rsid w:val="00CE4105"/>
    <w:rsid w:val="00CE55F7"/>
    <w:rsid w:val="00CF0FC7"/>
    <w:rsid w:val="00CF4C62"/>
    <w:rsid w:val="00D013A7"/>
    <w:rsid w:val="00D019C1"/>
    <w:rsid w:val="00D02614"/>
    <w:rsid w:val="00D040D0"/>
    <w:rsid w:val="00D0436E"/>
    <w:rsid w:val="00D11E9E"/>
    <w:rsid w:val="00D12093"/>
    <w:rsid w:val="00D13272"/>
    <w:rsid w:val="00D13F0B"/>
    <w:rsid w:val="00D15ED9"/>
    <w:rsid w:val="00D15FDB"/>
    <w:rsid w:val="00D2052A"/>
    <w:rsid w:val="00D24872"/>
    <w:rsid w:val="00D24FDA"/>
    <w:rsid w:val="00D27085"/>
    <w:rsid w:val="00D27B73"/>
    <w:rsid w:val="00D30092"/>
    <w:rsid w:val="00D34CC2"/>
    <w:rsid w:val="00D3630A"/>
    <w:rsid w:val="00D4226F"/>
    <w:rsid w:val="00D45414"/>
    <w:rsid w:val="00D46047"/>
    <w:rsid w:val="00D46346"/>
    <w:rsid w:val="00D468B7"/>
    <w:rsid w:val="00D50F79"/>
    <w:rsid w:val="00D531ED"/>
    <w:rsid w:val="00D57F4F"/>
    <w:rsid w:val="00D65FCF"/>
    <w:rsid w:val="00D70098"/>
    <w:rsid w:val="00D70D9B"/>
    <w:rsid w:val="00D75845"/>
    <w:rsid w:val="00D76D8A"/>
    <w:rsid w:val="00D77F6D"/>
    <w:rsid w:val="00D80626"/>
    <w:rsid w:val="00D81869"/>
    <w:rsid w:val="00D90D06"/>
    <w:rsid w:val="00D934FC"/>
    <w:rsid w:val="00D94E89"/>
    <w:rsid w:val="00D94EF3"/>
    <w:rsid w:val="00D965D2"/>
    <w:rsid w:val="00DA00DC"/>
    <w:rsid w:val="00DA16BA"/>
    <w:rsid w:val="00DA435F"/>
    <w:rsid w:val="00DA547F"/>
    <w:rsid w:val="00DB53EA"/>
    <w:rsid w:val="00DB5CC4"/>
    <w:rsid w:val="00DB6F29"/>
    <w:rsid w:val="00DC0676"/>
    <w:rsid w:val="00DC563D"/>
    <w:rsid w:val="00DC6E9E"/>
    <w:rsid w:val="00DD0365"/>
    <w:rsid w:val="00DD079B"/>
    <w:rsid w:val="00DD7DE8"/>
    <w:rsid w:val="00DE406E"/>
    <w:rsid w:val="00DE4366"/>
    <w:rsid w:val="00DE5BD8"/>
    <w:rsid w:val="00DE627A"/>
    <w:rsid w:val="00E028EE"/>
    <w:rsid w:val="00E0627D"/>
    <w:rsid w:val="00E06914"/>
    <w:rsid w:val="00E073C3"/>
    <w:rsid w:val="00E10DDD"/>
    <w:rsid w:val="00E11F9E"/>
    <w:rsid w:val="00E12189"/>
    <w:rsid w:val="00E13E1D"/>
    <w:rsid w:val="00E14A35"/>
    <w:rsid w:val="00E165AE"/>
    <w:rsid w:val="00E2274B"/>
    <w:rsid w:val="00E24308"/>
    <w:rsid w:val="00E24A10"/>
    <w:rsid w:val="00E320AF"/>
    <w:rsid w:val="00E3213F"/>
    <w:rsid w:val="00E32F55"/>
    <w:rsid w:val="00E34499"/>
    <w:rsid w:val="00E359F3"/>
    <w:rsid w:val="00E3653A"/>
    <w:rsid w:val="00E369DF"/>
    <w:rsid w:val="00E4551E"/>
    <w:rsid w:val="00E53343"/>
    <w:rsid w:val="00E53504"/>
    <w:rsid w:val="00E54C9A"/>
    <w:rsid w:val="00E623AD"/>
    <w:rsid w:val="00E63323"/>
    <w:rsid w:val="00E66C13"/>
    <w:rsid w:val="00E70262"/>
    <w:rsid w:val="00E710DA"/>
    <w:rsid w:val="00E7704C"/>
    <w:rsid w:val="00E80F3C"/>
    <w:rsid w:val="00E810EB"/>
    <w:rsid w:val="00E823D6"/>
    <w:rsid w:val="00E8293B"/>
    <w:rsid w:val="00E82A9A"/>
    <w:rsid w:val="00E84D23"/>
    <w:rsid w:val="00E86E30"/>
    <w:rsid w:val="00E86F85"/>
    <w:rsid w:val="00E90A01"/>
    <w:rsid w:val="00E9100F"/>
    <w:rsid w:val="00E919B9"/>
    <w:rsid w:val="00E9231F"/>
    <w:rsid w:val="00E93B35"/>
    <w:rsid w:val="00E94D07"/>
    <w:rsid w:val="00EA669A"/>
    <w:rsid w:val="00EB447D"/>
    <w:rsid w:val="00EB4582"/>
    <w:rsid w:val="00EB5144"/>
    <w:rsid w:val="00EB6522"/>
    <w:rsid w:val="00EB7618"/>
    <w:rsid w:val="00EB7B30"/>
    <w:rsid w:val="00EC1A2D"/>
    <w:rsid w:val="00EC2B38"/>
    <w:rsid w:val="00EC6CD7"/>
    <w:rsid w:val="00ED3515"/>
    <w:rsid w:val="00ED3C12"/>
    <w:rsid w:val="00ED718E"/>
    <w:rsid w:val="00EE137B"/>
    <w:rsid w:val="00EE4D0A"/>
    <w:rsid w:val="00EE5965"/>
    <w:rsid w:val="00EF4617"/>
    <w:rsid w:val="00EF57FB"/>
    <w:rsid w:val="00F022D4"/>
    <w:rsid w:val="00F109F2"/>
    <w:rsid w:val="00F16394"/>
    <w:rsid w:val="00F16EF8"/>
    <w:rsid w:val="00F17A6A"/>
    <w:rsid w:val="00F20617"/>
    <w:rsid w:val="00F22C53"/>
    <w:rsid w:val="00F2340C"/>
    <w:rsid w:val="00F24614"/>
    <w:rsid w:val="00F26AEE"/>
    <w:rsid w:val="00F305BD"/>
    <w:rsid w:val="00F30CD3"/>
    <w:rsid w:val="00F316AC"/>
    <w:rsid w:val="00F36E25"/>
    <w:rsid w:val="00F37551"/>
    <w:rsid w:val="00F37BB7"/>
    <w:rsid w:val="00F41E1A"/>
    <w:rsid w:val="00F4295B"/>
    <w:rsid w:val="00F42A31"/>
    <w:rsid w:val="00F46039"/>
    <w:rsid w:val="00F464A4"/>
    <w:rsid w:val="00F4660B"/>
    <w:rsid w:val="00F46C1A"/>
    <w:rsid w:val="00F502F0"/>
    <w:rsid w:val="00F5171D"/>
    <w:rsid w:val="00F53265"/>
    <w:rsid w:val="00F55CB3"/>
    <w:rsid w:val="00F604B8"/>
    <w:rsid w:val="00F60964"/>
    <w:rsid w:val="00F6295B"/>
    <w:rsid w:val="00F65561"/>
    <w:rsid w:val="00F715B4"/>
    <w:rsid w:val="00F71623"/>
    <w:rsid w:val="00F768AB"/>
    <w:rsid w:val="00F76F9E"/>
    <w:rsid w:val="00F83145"/>
    <w:rsid w:val="00F83A68"/>
    <w:rsid w:val="00F85E04"/>
    <w:rsid w:val="00F9167A"/>
    <w:rsid w:val="00F938A7"/>
    <w:rsid w:val="00F95081"/>
    <w:rsid w:val="00F950AE"/>
    <w:rsid w:val="00F95151"/>
    <w:rsid w:val="00FA03FA"/>
    <w:rsid w:val="00FA109C"/>
    <w:rsid w:val="00FA11A8"/>
    <w:rsid w:val="00FA1AD8"/>
    <w:rsid w:val="00FA2D8E"/>
    <w:rsid w:val="00FA4515"/>
    <w:rsid w:val="00FA480D"/>
    <w:rsid w:val="00FA57D4"/>
    <w:rsid w:val="00FB3055"/>
    <w:rsid w:val="00FB580F"/>
    <w:rsid w:val="00FB684F"/>
    <w:rsid w:val="00FB6D7A"/>
    <w:rsid w:val="00FB7841"/>
    <w:rsid w:val="00FC576F"/>
    <w:rsid w:val="00FD2A3B"/>
    <w:rsid w:val="00FD330D"/>
    <w:rsid w:val="00FD6017"/>
    <w:rsid w:val="00FD738E"/>
    <w:rsid w:val="00FD7C65"/>
    <w:rsid w:val="00FE05A0"/>
    <w:rsid w:val="00FE24C7"/>
    <w:rsid w:val="00FE2E74"/>
    <w:rsid w:val="00FE7A58"/>
    <w:rsid w:val="00FF0F38"/>
    <w:rsid w:val="00FF284B"/>
    <w:rsid w:val="00FF5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mswterms"/>
  <w:shapeDefaults>
    <o:shapedefaults v:ext="edit" spidmax="2049">
      <o:colormru v:ext="edit" colors="#d1f0c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locked="1" w:qFormat="1"/>
    <w:lsdException w:name="heading 6" w:qFormat="1"/>
    <w:lsdException w:name="heading 7" w:locked="1" w:semiHidden="1" w:unhideWhenUsed="1" w:qFormat="1"/>
    <w:lsdException w:name="heading 8" w:locked="1"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semiHidden="1" w:unhideWhenUsed="1"/>
    <w:lsdException w:name="annotation text" w:locked="1" w:semiHidden="1" w:uiPriority="99"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locked="1" w:semiHidden="1" w:unhideWhenUsed="1"/>
    <w:lsdException w:name="Strong" w:qFormat="1"/>
    <w:lsdException w:name="Emphasis"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semiHidden="1" w:unhideWhenUsed="1"/>
    <w:lsdException w:name="HTML Sample"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298"/>
    <w:pPr>
      <w:spacing w:after="120" w:line="300" w:lineRule="exact"/>
      <w:ind w:left="720"/>
    </w:pPr>
    <w:rPr>
      <w:sz w:val="22"/>
      <w:szCs w:val="22"/>
      <w:lang w:eastAsia="ja-JP"/>
    </w:rPr>
  </w:style>
  <w:style w:type="paragraph" w:styleId="Heading1">
    <w:name w:val="heading 1"/>
    <w:next w:val="Normal"/>
    <w:qFormat/>
    <w:rsid w:val="00E86F85"/>
    <w:pPr>
      <w:keepNext/>
      <w:keepLines/>
      <w:suppressAutoHyphens/>
      <w:snapToGrid w:val="0"/>
      <w:spacing w:before="480" w:after="120" w:line="360" w:lineRule="exact"/>
      <w:outlineLvl w:val="0"/>
    </w:pPr>
    <w:rPr>
      <w:rFonts w:ascii="Arial" w:hAnsi="Arial" w:cs="Tahoma"/>
      <w:b/>
      <w:bCs/>
      <w:kern w:val="32"/>
      <w:sz w:val="36"/>
      <w:szCs w:val="32"/>
      <w:lang w:eastAsia="ja-JP"/>
    </w:rPr>
  </w:style>
  <w:style w:type="paragraph" w:styleId="Heading2">
    <w:name w:val="heading 2"/>
    <w:basedOn w:val="Heading1"/>
    <w:next w:val="Normal"/>
    <w:qFormat/>
    <w:rsid w:val="00813395"/>
    <w:pPr>
      <w:spacing w:before="240" w:after="0" w:line="380" w:lineRule="exact"/>
      <w:outlineLvl w:val="1"/>
    </w:pPr>
    <w:rPr>
      <w:bCs w:val="0"/>
      <w:iCs/>
      <w:sz w:val="34"/>
      <w:szCs w:val="20"/>
    </w:rPr>
  </w:style>
  <w:style w:type="paragraph" w:styleId="Heading3">
    <w:name w:val="heading 3"/>
    <w:basedOn w:val="Heading2"/>
    <w:next w:val="Normal"/>
    <w:qFormat/>
    <w:rsid w:val="00E86F85"/>
    <w:pPr>
      <w:outlineLvl w:val="2"/>
    </w:pPr>
    <w:rPr>
      <w:rFonts w:cs="Arial"/>
      <w:bCs/>
      <w:sz w:val="28"/>
      <w:szCs w:val="22"/>
    </w:rPr>
  </w:style>
  <w:style w:type="paragraph" w:styleId="Heading4">
    <w:name w:val="heading 4"/>
    <w:basedOn w:val="Normal"/>
    <w:next w:val="Normal"/>
    <w:qFormat/>
    <w:rsid w:val="00E86F85"/>
    <w:pPr>
      <w:keepNext/>
      <w:keepLines/>
      <w:suppressAutoHyphens/>
      <w:spacing w:before="180" w:after="0"/>
      <w:outlineLvl w:val="3"/>
    </w:pPr>
    <w:rPr>
      <w:rFonts w:ascii="Arial" w:hAnsi="Arial"/>
      <w:b/>
      <w:bCs/>
      <w:sz w:val="24"/>
      <w:szCs w:val="24"/>
    </w:rPr>
  </w:style>
  <w:style w:type="paragraph" w:styleId="Heading5">
    <w:name w:val="heading 5"/>
    <w:basedOn w:val="Normal"/>
    <w:next w:val="Normal"/>
    <w:qFormat/>
    <w:locked/>
    <w:rsid w:val="002213CE"/>
    <w:pPr>
      <w:spacing w:before="240" w:after="60"/>
      <w:outlineLvl w:val="4"/>
    </w:pPr>
    <w:rPr>
      <w:b/>
      <w:bCs/>
      <w:i/>
      <w:iCs/>
      <w:sz w:val="26"/>
      <w:szCs w:val="26"/>
    </w:rPr>
  </w:style>
  <w:style w:type="paragraph" w:styleId="Heading6">
    <w:name w:val="heading 6"/>
    <w:basedOn w:val="Normal"/>
    <w:next w:val="Normal"/>
    <w:qFormat/>
    <w:locked/>
    <w:rsid w:val="006F1298"/>
    <w:pPr>
      <w:spacing w:before="240" w:after="60"/>
      <w:outlineLvl w:val="5"/>
    </w:pPr>
    <w:rPr>
      <w:b/>
      <w:bCs/>
    </w:rPr>
  </w:style>
  <w:style w:type="paragraph" w:styleId="Heading9">
    <w:name w:val="heading 9"/>
    <w:basedOn w:val="Normal"/>
    <w:next w:val="Normal"/>
    <w:qFormat/>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link w:val="Byline"/>
    <w:rsid w:val="00E2274B"/>
    <w:rPr>
      <w:rFonts w:ascii="Arial" w:eastAsia="MS Mincho" w:hAnsi="Arial" w:cs="Arial"/>
      <w:sz w:val="16"/>
      <w:szCs w:val="16"/>
      <w:lang w:val="en-US" w:eastAsia="ja-JP" w:bidi="ar-SA"/>
    </w:rPr>
  </w:style>
  <w:style w:type="paragraph" w:customStyle="1" w:styleId="DocumentTitle">
    <w:name w:val="Document Title"/>
    <w:next w:val="Byline"/>
    <w:rsid w:val="00C963F0"/>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9627A3"/>
    <w:pPr>
      <w:pBdr>
        <w:top w:val="single" w:sz="12" w:space="4" w:color="auto"/>
        <w:left w:val="single" w:sz="12" w:space="6" w:color="auto"/>
        <w:bottom w:val="single" w:sz="12" w:space="4" w:color="auto"/>
        <w:right w:val="single" w:sz="12" w:space="6" w:color="auto"/>
      </w:pBdr>
      <w:shd w:val="clear" w:color="auto" w:fill="FFF2BD"/>
      <w:tabs>
        <w:tab w:val="right" w:pos="6120"/>
      </w:tabs>
      <w:spacing w:after="40"/>
      <w:ind w:right="2347"/>
    </w:pPr>
    <w:rPr>
      <w:rFonts w:ascii="Arial" w:hAnsi="Arial" w:cs="Tahoma"/>
      <w:bCs/>
      <w:kern w:val="32"/>
      <w:lang w:eastAsia="ja-JP"/>
    </w:rPr>
  </w:style>
  <w:style w:type="paragraph" w:styleId="TOC3">
    <w:name w:val="toc 3"/>
    <w:next w:val="Normal"/>
    <w:autoRedefine/>
    <w:uiPriority w:val="39"/>
    <w:rsid w:val="00F60964"/>
    <w:pPr>
      <w:pBdr>
        <w:top w:val="single" w:sz="12" w:space="4" w:color="auto"/>
        <w:left w:val="single" w:sz="12" w:space="6" w:color="auto"/>
        <w:bottom w:val="single" w:sz="12" w:space="4" w:color="auto"/>
        <w:right w:val="single" w:sz="12" w:space="6" w:color="auto"/>
      </w:pBdr>
      <w:shd w:val="clear" w:color="auto" w:fill="FFF2BD"/>
      <w:tabs>
        <w:tab w:val="left" w:pos="1267"/>
        <w:tab w:val="right" w:pos="6120"/>
      </w:tabs>
      <w:spacing w:after="40"/>
      <w:ind w:right="2347"/>
    </w:pPr>
    <w:rPr>
      <w:rFonts w:ascii="Arial" w:hAnsi="Arial" w:cs="Tahoma"/>
      <w:bCs/>
      <w:kern w:val="32"/>
      <w:lang w:eastAsia="ja-JP"/>
    </w:rPr>
  </w:style>
  <w:style w:type="paragraph" w:styleId="TOC2">
    <w:name w:val="toc 2"/>
    <w:next w:val="Normal"/>
    <w:autoRedefine/>
    <w:uiPriority w:val="39"/>
    <w:rsid w:val="003448FD"/>
    <w:pPr>
      <w:pBdr>
        <w:top w:val="single" w:sz="12" w:space="4" w:color="auto"/>
        <w:left w:val="single" w:sz="12" w:space="6" w:color="auto"/>
        <w:bottom w:val="single" w:sz="12" w:space="4" w:color="auto"/>
        <w:right w:val="single" w:sz="12" w:space="6" w:color="auto"/>
      </w:pBdr>
      <w:shd w:val="clear" w:color="auto" w:fill="FFF2BD"/>
      <w:tabs>
        <w:tab w:val="left" w:pos="450"/>
        <w:tab w:val="right" w:pos="6120"/>
      </w:tabs>
      <w:spacing w:after="40"/>
      <w:ind w:right="2347" w:firstLine="450"/>
    </w:pPr>
    <w:rPr>
      <w:rFonts w:ascii="Arial" w:hAnsi="Arial" w:cs="Tahoma"/>
      <w:bCs/>
      <w:kern w:val="32"/>
      <w:lang w:eastAsia="ja-JP"/>
    </w:rPr>
  </w:style>
  <w:style w:type="character" w:styleId="Hyperlink">
    <w:name w:val="Hyperlink"/>
    <w:uiPriority w:val="99"/>
    <w:rsid w:val="005D7BD9"/>
    <w:rPr>
      <w:color w:val="0000FF"/>
      <w:u w:val="none"/>
    </w:rPr>
  </w:style>
  <w:style w:type="paragraph" w:customStyle="1" w:styleId="Contents">
    <w:name w:val="Contents"/>
    <w:semiHidden/>
    <w:rsid w:val="00F46C1A"/>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7" w:right="2347"/>
    </w:pPr>
    <w:rPr>
      <w:rFonts w:ascii="Arial" w:hAnsi="Arial" w:cs="Tahoma"/>
      <w:b/>
      <w:bCs/>
      <w:kern w:val="32"/>
      <w:lang w:eastAsia="ja-JP"/>
    </w:rPr>
  </w:style>
  <w:style w:type="paragraph" w:styleId="Header">
    <w:name w:val="header"/>
    <w:basedOn w:val="Normal"/>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rsid w:val="006F1298"/>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link w:val="Lb1Char"/>
    <w:rsid w:val="00E12189"/>
    <w:pPr>
      <w:numPr>
        <w:numId w:val="6"/>
      </w:numPr>
      <w:tabs>
        <w:tab w:val="left" w:pos="720"/>
      </w:tabs>
      <w:spacing w:after="60"/>
    </w:pPr>
  </w:style>
  <w:style w:type="character" w:customStyle="1" w:styleId="Lb1Char">
    <w:name w:val="Lb1 Char"/>
    <w:link w:val="Lb1"/>
    <w:rsid w:val="003D66CF"/>
    <w:rPr>
      <w:sz w:val="22"/>
      <w:szCs w:val="22"/>
      <w:lang w:eastAsia="ja-JP"/>
    </w:rPr>
  </w:style>
  <w:style w:type="paragraph" w:customStyle="1" w:styleId="Lb2">
    <w:name w:val="Lb2"/>
    <w:basedOn w:val="Normal"/>
    <w:link w:val="Lb2Char"/>
    <w:rsid w:val="00CE4105"/>
    <w:pPr>
      <w:numPr>
        <w:numId w:val="5"/>
      </w:numPr>
    </w:pPr>
  </w:style>
  <w:style w:type="character" w:customStyle="1" w:styleId="Lb2Char">
    <w:name w:val="Lb2 Char"/>
    <w:link w:val="Lb2"/>
    <w:rsid w:val="003D66CF"/>
    <w:rPr>
      <w:sz w:val="22"/>
      <w:szCs w:val="22"/>
      <w:lang w:eastAsia="ja-JP"/>
    </w:rPr>
  </w:style>
  <w:style w:type="paragraph" w:customStyle="1" w:styleId="CodeNumbered">
    <w:name w:val="Code Numbered"/>
    <w:basedOn w:val="Code"/>
    <w:rsid w:val="004E4BB2"/>
    <w:pPr>
      <w:numPr>
        <w:numId w:val="9"/>
      </w:numPr>
      <w:ind w:left="1080" w:hanging="360"/>
    </w:pPr>
  </w:style>
  <w:style w:type="paragraph" w:customStyle="1" w:styleId="Code">
    <w:name w:val="Code"/>
    <w:basedOn w:val="Normal"/>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rPr>
  </w:style>
  <w:style w:type="paragraph" w:customStyle="1" w:styleId="Art">
    <w:name w:val="Art"/>
    <w:basedOn w:val="Normal"/>
    <w:rsid w:val="007A0955"/>
    <w:pPr>
      <w:pBdr>
        <w:bottom w:val="single" w:sz="8" w:space="6" w:color="808080"/>
      </w:pBdr>
      <w:spacing w:line="240" w:lineRule="auto"/>
      <w:ind w:left="864"/>
      <w:jc w:val="center"/>
    </w:pPr>
  </w:style>
  <w:style w:type="table" w:styleId="TableGrid">
    <w:name w:val="Table Grid"/>
    <w:basedOn w:val="TableNormal"/>
    <w:semiHidden/>
    <w:locked/>
    <w:rsid w:val="00276429"/>
    <w:pPr>
      <w:spacing w:after="120" w:line="300" w:lineRule="exact"/>
      <w:ind w:left="7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Body">
    <w:name w:val="Table Body"/>
    <w:basedOn w:val="Normal"/>
    <w:rsid w:val="00E86F85"/>
    <w:pPr>
      <w:spacing w:before="40" w:after="60" w:line="220" w:lineRule="exact"/>
      <w:ind w:left="72"/>
    </w:pPr>
    <w:rPr>
      <w:rFonts w:ascii="Arial" w:hAnsi="Arial"/>
      <w:sz w:val="18"/>
      <w:szCs w:val="18"/>
    </w:rPr>
  </w:style>
  <w:style w:type="paragraph" w:customStyle="1" w:styleId="TableTitle">
    <w:name w:val="Table Title"/>
    <w:basedOn w:val="Heading6"/>
    <w:rsid w:val="001869B9"/>
    <w:pPr>
      <w:ind w:left="0"/>
    </w:pPr>
  </w:style>
  <w:style w:type="paragraph" w:customStyle="1" w:styleId="TableHead">
    <w:name w:val="Table Head"/>
    <w:basedOn w:val="Normal"/>
    <w:rsid w:val="00E86F85"/>
    <w:pPr>
      <w:suppressAutoHyphens/>
      <w:spacing w:before="40" w:after="40" w:line="220" w:lineRule="exact"/>
      <w:ind w:left="72"/>
    </w:pPr>
    <w:rPr>
      <w:rFonts w:ascii="Arial" w:hAnsi="Arial"/>
      <w:b/>
      <w:sz w:val="18"/>
      <w:szCs w:val="18"/>
    </w:rPr>
  </w:style>
  <w:style w:type="paragraph" w:customStyle="1" w:styleId="Lp1">
    <w:name w:val="Lp1"/>
    <w:basedOn w:val="Normal"/>
    <w:rsid w:val="006F1298"/>
    <w:pPr>
      <w:ind w:left="1080"/>
    </w:pPr>
  </w:style>
  <w:style w:type="paragraph" w:customStyle="1" w:styleId="Lp2">
    <w:name w:val="Lp2"/>
    <w:basedOn w:val="Normal"/>
    <w:rsid w:val="009A2B18"/>
    <w:pPr>
      <w:ind w:left="1440"/>
    </w:pPr>
  </w:style>
  <w:style w:type="paragraph" w:customStyle="1" w:styleId="Ln1">
    <w:name w:val="Ln1"/>
    <w:basedOn w:val="Normal"/>
    <w:link w:val="Ln1CharChar"/>
    <w:rsid w:val="00CA0AB7"/>
    <w:pPr>
      <w:numPr>
        <w:numId w:val="7"/>
      </w:numPr>
    </w:pPr>
  </w:style>
  <w:style w:type="character" w:customStyle="1" w:styleId="Ln1CharChar">
    <w:name w:val="Ln1 Char Char"/>
    <w:link w:val="Ln1"/>
    <w:rsid w:val="00225D46"/>
    <w:rPr>
      <w:sz w:val="22"/>
      <w:szCs w:val="22"/>
      <w:lang w:eastAsia="ja-JP"/>
    </w:rPr>
  </w:style>
  <w:style w:type="table" w:customStyle="1" w:styleId="TableILT">
    <w:name w:val="Table ILT"/>
    <w:basedOn w:val="TableNormal"/>
    <w:rsid w:val="00E86F85"/>
    <w:rPr>
      <w:rFonts w:ascii="Arial" w:hAnsi="Arial"/>
      <w:sz w:val="18"/>
    </w:rPr>
    <w:tblPr>
      <w:tblInd w:w="720" w:type="dxa"/>
      <w:tblBorders>
        <w:bottom w:val="single" w:sz="8" w:space="0" w:color="auto"/>
        <w:insideH w:val="single" w:sz="8" w:space="0" w:color="auto"/>
      </w:tblBorders>
      <w:tblCellMar>
        <w:top w:w="0" w:type="dxa"/>
        <w:left w:w="0" w:type="dxa"/>
        <w:bottom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rsid w:val="00963703"/>
    <w:pPr>
      <w:spacing w:before="0" w:after="0"/>
      <w:ind w:left="240"/>
    </w:pPr>
    <w:rPr>
      <w:sz w:val="18"/>
    </w:rPr>
  </w:style>
  <w:style w:type="paragraph" w:customStyle="1" w:styleId="TableImage">
    <w:name w:val="Table Image"/>
    <w:basedOn w:val="TableBody"/>
    <w:rsid w:val="00963703"/>
    <w:pPr>
      <w:spacing w:line="240" w:lineRule="auto"/>
      <w:ind w:left="67"/>
    </w:pPr>
  </w:style>
  <w:style w:type="paragraph" w:customStyle="1" w:styleId="TableListNumber1">
    <w:name w:val="Table List Number 1"/>
    <w:basedOn w:val="TableBody"/>
    <w:rsid w:val="00F464A4"/>
    <w:pPr>
      <w:ind w:left="432" w:hanging="360"/>
    </w:pPr>
  </w:style>
  <w:style w:type="paragraph" w:customStyle="1" w:styleId="Lb3">
    <w:name w:val="Lb3"/>
    <w:basedOn w:val="Normal"/>
    <w:rsid w:val="001B5C98"/>
    <w:pPr>
      <w:numPr>
        <w:numId w:val="10"/>
      </w:numPr>
    </w:pPr>
  </w:style>
  <w:style w:type="character" w:styleId="HTMLSample">
    <w:name w:val="HTML Sample"/>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character" w:styleId="FollowedHyperlink">
    <w:name w:val="FollowedHyperlink"/>
    <w:locked/>
    <w:rsid w:val="009C6762"/>
    <w:rPr>
      <w:color w:val="800080"/>
      <w:u w:val="single"/>
    </w:rPr>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rsid w:val="00E12189"/>
    <w:rPr>
      <w:vanish/>
      <w:color w:val="FF0000"/>
    </w:rPr>
  </w:style>
  <w:style w:type="paragraph" w:customStyle="1" w:styleId="Procedureheading">
    <w:name w:val="Procedure heading"/>
    <w:basedOn w:val="Heading4"/>
    <w:next w:val="Ln1"/>
    <w:rsid w:val="004F5C91"/>
    <w:pPr>
      <w:numPr>
        <w:ilvl w:val="1"/>
        <w:numId w:val="3"/>
      </w:numPr>
      <w:tabs>
        <w:tab w:val="clear" w:pos="2160"/>
        <w:tab w:val="num" w:pos="720"/>
      </w:tabs>
      <w:ind w:left="720" w:hanging="540"/>
    </w:p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rsid w:val="006F1298"/>
    <w:rPr>
      <w:b/>
    </w:rPr>
  </w:style>
  <w:style w:type="paragraph" w:customStyle="1" w:styleId="Checklist">
    <w:name w:val="Checklist"/>
    <w:basedOn w:val="Normal"/>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qFormat/>
    <w:rsid w:val="00EE4D0A"/>
    <w:rPr>
      <w:b/>
      <w:bCs/>
    </w:rPr>
  </w:style>
  <w:style w:type="character" w:styleId="Emphasis">
    <w:name w:val="Emphasis"/>
    <w:qFormat/>
    <w:rsid w:val="00EE4D0A"/>
    <w:rPr>
      <w:i/>
      <w:iCs/>
    </w:rPr>
  </w:style>
  <w:style w:type="character" w:customStyle="1" w:styleId="CommentTextChar">
    <w:name w:val="Comment Text Char"/>
    <w:link w:val="CommentText"/>
    <w:uiPriority w:val="99"/>
    <w:semiHidden/>
    <w:rsid w:val="00B64737"/>
    <w:rPr>
      <w:lang w:eastAsia="ja-JP"/>
    </w:rPr>
  </w:style>
  <w:style w:type="character" w:styleId="CommentReference">
    <w:name w:val="annotation reference"/>
    <w:uiPriority w:val="99"/>
    <w:semiHidden/>
    <w:locked/>
    <w:rsid w:val="001F34B1"/>
    <w:rPr>
      <w:sz w:val="16"/>
      <w:szCs w:val="16"/>
    </w:rPr>
  </w:style>
  <w:style w:type="paragraph" w:customStyle="1" w:styleId="TableListBullet1">
    <w:name w:val="Table List Bullet 1"/>
    <w:basedOn w:val="TableListNumber1"/>
    <w:autoRedefine/>
    <w:rsid w:val="001869B9"/>
    <w:pPr>
      <w:numPr>
        <w:numId w:val="4"/>
      </w:numPr>
      <w:tabs>
        <w:tab w:val="clear" w:pos="360"/>
        <w:tab w:val="num" w:pos="335"/>
      </w:tabs>
      <w:ind w:left="335" w:hanging="335"/>
    </w:pPr>
  </w:style>
  <w:style w:type="paragraph" w:customStyle="1" w:styleId="TableListBullet2">
    <w:name w:val="Table List Bullet 2"/>
    <w:basedOn w:val="TableListBullet1"/>
    <w:rsid w:val="00E12189"/>
    <w:pPr>
      <w:numPr>
        <w:numId w:val="2"/>
      </w:numPr>
    </w:pPr>
  </w:style>
  <w:style w:type="paragraph" w:styleId="CommentText">
    <w:name w:val="annotation text"/>
    <w:basedOn w:val="Normal"/>
    <w:link w:val="CommentTextChar"/>
    <w:uiPriority w:val="99"/>
    <w:semiHidden/>
    <w:locked/>
    <w:rsid w:val="001F34B1"/>
    <w:rPr>
      <w:sz w:val="20"/>
      <w:szCs w:val="20"/>
    </w:rPr>
  </w:style>
  <w:style w:type="paragraph" w:customStyle="1" w:styleId="TableListNumber2">
    <w:name w:val="Table List Number 2"/>
    <w:basedOn w:val="TableBody"/>
    <w:rsid w:val="005B5577"/>
    <w:pPr>
      <w:ind w:left="1080" w:hanging="360"/>
    </w:pPr>
  </w:style>
  <w:style w:type="paragraph" w:customStyle="1" w:styleId="Ln2">
    <w:name w:val="Ln2"/>
    <w:basedOn w:val="Normal"/>
    <w:rsid w:val="00B9676D"/>
    <w:pPr>
      <w:tabs>
        <w:tab w:val="num" w:pos="1440"/>
      </w:tabs>
      <w:ind w:left="1440" w:hanging="360"/>
    </w:pPr>
  </w:style>
  <w:style w:type="paragraph" w:customStyle="1" w:styleId="Ln3">
    <w:name w:val="Ln3"/>
    <w:basedOn w:val="Normal"/>
    <w:link w:val="Ln3Char"/>
    <w:rsid w:val="005D7BD9"/>
    <w:pPr>
      <w:numPr>
        <w:numId w:val="8"/>
      </w:numPr>
    </w:pPr>
  </w:style>
  <w:style w:type="character" w:customStyle="1" w:styleId="Ln3Char">
    <w:name w:val="Ln3 Char"/>
    <w:link w:val="Ln3"/>
    <w:rsid w:val="003D66CF"/>
    <w:rPr>
      <w:sz w:val="22"/>
      <w:szCs w:val="22"/>
      <w:lang w:eastAsia="ja-JP"/>
    </w:rPr>
  </w:style>
  <w:style w:type="paragraph" w:customStyle="1" w:styleId="Lp3">
    <w:name w:val="Lp3"/>
    <w:basedOn w:val="Normal"/>
    <w:rsid w:val="00BC4735"/>
    <w:pPr>
      <w:ind w:left="1800"/>
    </w:pPr>
  </w:style>
  <w:style w:type="paragraph" w:customStyle="1" w:styleId="Pb">
    <w:name w:val="Pb"/>
    <w:next w:val="Normal"/>
    <w:link w:val="PbChar"/>
    <w:rsid w:val="00441A75"/>
    <w:pPr>
      <w:keepNext/>
      <w:pageBreakBefore/>
      <w:framePr w:hSpace="180" w:wrap="around" w:vAnchor="text" w:hAnchor="page" w:y="1"/>
      <w:spacing w:line="80" w:lineRule="exact"/>
      <w:ind w:left="-280"/>
    </w:pPr>
    <w:rPr>
      <w:rFonts w:eastAsia="Times New Roman"/>
      <w:sz w:val="12"/>
    </w:rPr>
  </w:style>
  <w:style w:type="character" w:customStyle="1" w:styleId="PbChar">
    <w:name w:val="Pb Char"/>
    <w:link w:val="Pb"/>
    <w:rsid w:val="007E5B68"/>
    <w:rPr>
      <w:rFonts w:eastAsia="Times New Roman"/>
      <w:sz w:val="12"/>
      <w:lang w:val="en-US" w:eastAsia="en-US" w:bidi="ar-SA"/>
    </w:rPr>
  </w:style>
  <w:style w:type="paragraph" w:customStyle="1" w:styleId="Le">
    <w:name w:val="Le"/>
    <w:next w:val="Normal"/>
    <w:rsid w:val="00441A75"/>
    <w:pPr>
      <w:spacing w:line="160" w:lineRule="exact"/>
      <w:jc w:val="right"/>
    </w:pPr>
    <w:rPr>
      <w:rFonts w:eastAsia="Times New Roman"/>
      <w:sz w:val="16"/>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character" w:customStyle="1" w:styleId="CodeCharacter">
    <w:name w:val="Code Character"/>
    <w:rsid w:val="00376689"/>
    <w:rPr>
      <w:rFonts w:ascii="Lucida Sans Typewriter" w:hAnsi="Lucida Sans Typewriter"/>
      <w:dstrike w:val="0"/>
      <w:sz w:val="16"/>
      <w:szCs w:val="16"/>
      <w:vertAlign w:val="baseline"/>
    </w:rPr>
  </w:style>
  <w:style w:type="character" w:customStyle="1" w:styleId="StrongEmphasis">
    <w:name w:val="Strong Emphasis"/>
    <w:rsid w:val="00376689"/>
    <w:rPr>
      <w:b/>
      <w:i/>
    </w:rPr>
  </w:style>
  <w:style w:type="character" w:customStyle="1" w:styleId="Underline">
    <w:name w:val="Underline"/>
    <w:rsid w:val="00376689"/>
    <w:rPr>
      <w:dstrike w:val="0"/>
      <w:u w:val="single"/>
      <w:vertAlign w:val="baseline"/>
    </w:rPr>
  </w:style>
  <w:style w:type="table" w:customStyle="1" w:styleId="TableILT2-ColLab">
    <w:name w:val="Table ILT 2-Col Lab"/>
    <w:basedOn w:val="TableNormal"/>
    <w:rsid w:val="00E86F85"/>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E86F85"/>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E86F85"/>
    <w:rPr>
      <w:rFonts w:ascii="Arial" w:hAnsi="Arial"/>
    </w:rPr>
    <w:tblPr>
      <w:tblInd w:w="-720" w:type="dxa"/>
      <w:tblBorders>
        <w:bottom w:val="single" w:sz="8" w:space="0" w:color="auto"/>
        <w:insideH w:val="single" w:sz="8" w:space="0" w:color="auto"/>
      </w:tblBorders>
      <w:tblCellMar>
        <w:top w:w="0" w:type="dxa"/>
        <w:left w:w="0" w:type="dxa"/>
        <w:bottom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HiddenStrong">
    <w:name w:val="Hidden Strong"/>
    <w:rsid w:val="00E86F85"/>
    <w:rPr>
      <w:b w:val="0"/>
      <w:bCs/>
      <w:vanish/>
      <w:color w:val="FF0000"/>
    </w:rPr>
  </w:style>
  <w:style w:type="paragraph" w:customStyle="1" w:styleId="Version">
    <w:name w:val="Version"/>
    <w:basedOn w:val="Normal"/>
    <w:rsid w:val="00E86F85"/>
    <w:rPr>
      <w:color w:val="FFFFFF"/>
    </w:rPr>
  </w:style>
  <w:style w:type="character" w:customStyle="1" w:styleId="Placeholder">
    <w:name w:val="Placeholder"/>
    <w:rsid w:val="00E86F85"/>
    <w:rPr>
      <w:color w:val="0000FF"/>
    </w:rPr>
  </w:style>
  <w:style w:type="paragraph" w:customStyle="1" w:styleId="DocumentTitleSecond">
    <w:name w:val="Document Title Second"/>
    <w:basedOn w:val="Normal"/>
    <w:next w:val="Normal"/>
    <w:rsid w:val="00E86F85"/>
    <w:pPr>
      <w:spacing w:before="360" w:after="360" w:line="240" w:lineRule="auto"/>
      <w:ind w:left="0" w:right="2160"/>
    </w:pPr>
    <w:rPr>
      <w:rFonts w:ascii="Arial" w:hAnsi="Arial" w:cs="Tahoma"/>
      <w:bCs/>
      <w:kern w:val="32"/>
      <w:sz w:val="36"/>
      <w:szCs w:val="36"/>
    </w:rPr>
  </w:style>
  <w:style w:type="paragraph" w:styleId="NormalWeb">
    <w:name w:val="Normal (Web)"/>
    <w:basedOn w:val="Normal"/>
    <w:locked/>
    <w:rsid w:val="004D1065"/>
    <w:rPr>
      <w:sz w:val="24"/>
      <w:szCs w:val="24"/>
    </w:rPr>
  </w:style>
  <w:style w:type="paragraph" w:customStyle="1" w:styleId="Question">
    <w:name w:val="Question"/>
    <w:basedOn w:val="Normal"/>
    <w:rsid w:val="00C6098D"/>
    <w:pPr>
      <w:numPr>
        <w:numId w:val="12"/>
      </w:numPr>
      <w:spacing w:after="60"/>
    </w:pPr>
  </w:style>
  <w:style w:type="paragraph" w:customStyle="1" w:styleId="Answer">
    <w:name w:val="Answer"/>
    <w:basedOn w:val="Question"/>
    <w:rsid w:val="00C6098D"/>
    <w:pPr>
      <w:numPr>
        <w:numId w:val="11"/>
      </w:numPr>
    </w:pPr>
  </w:style>
  <w:style w:type="paragraph" w:customStyle="1" w:styleId="ln10">
    <w:name w:val="ln1"/>
    <w:basedOn w:val="Normal"/>
    <w:rsid w:val="00B64737"/>
    <w:pPr>
      <w:tabs>
        <w:tab w:val="num" w:pos="1080"/>
      </w:tabs>
      <w:spacing w:line="300" w:lineRule="atLeast"/>
      <w:ind w:left="1080" w:hanging="360"/>
    </w:pPr>
    <w:rPr>
      <w:rFonts w:eastAsia="Calibri"/>
      <w:lang w:eastAsia="en-US"/>
    </w:rPr>
  </w:style>
  <w:style w:type="paragraph" w:customStyle="1" w:styleId="listparagraph">
    <w:name w:val="listparagraph"/>
    <w:basedOn w:val="Normal"/>
    <w:rsid w:val="00B64737"/>
    <w:pPr>
      <w:spacing w:line="300" w:lineRule="atLeast"/>
    </w:pPr>
    <w:rPr>
      <w:rFonts w:eastAsia="Calibri"/>
      <w:lang w:eastAsia="en-US"/>
    </w:rPr>
  </w:style>
  <w:style w:type="paragraph" w:customStyle="1" w:styleId="Readeraid">
    <w:name w:val="Readeraid"/>
    <w:basedOn w:val="Note"/>
    <w:rsid w:val="006B10B4"/>
    <w:pPr>
      <w:pBdr>
        <w:top w:val="single" w:sz="8" w:space="4" w:color="C0C0C0"/>
        <w:left w:val="single" w:sz="8" w:space="6" w:color="C0C0C0"/>
        <w:bottom w:val="single" w:sz="8" w:space="6" w:color="C0C0C0"/>
        <w:right w:val="single" w:sz="8" w:space="6" w:color="C0C0C0"/>
      </w:pBdr>
      <w:shd w:val="clear" w:color="auto" w:fill="auto"/>
      <w:spacing w:before="360" w:after="360" w:line="240" w:lineRule="exact"/>
      <w:ind w:left="900" w:right="180"/>
    </w:pPr>
    <w:rPr>
      <w:rFonts w:ascii="Segoe" w:eastAsia="Times New Roman" w:hAnsi="Segoe" w:cs="Times New Roman"/>
      <w:bCs w:val="0"/>
      <w:kern w:val="24"/>
      <w:sz w:val="18"/>
      <w:szCs w:val="21"/>
      <w:lang w:eastAsia="en-US"/>
    </w:rPr>
  </w:style>
  <w:style w:type="paragraph" w:styleId="TOCHeading">
    <w:name w:val="TOC Heading"/>
    <w:basedOn w:val="Heading1"/>
    <w:next w:val="Normal"/>
    <w:uiPriority w:val="39"/>
    <w:qFormat/>
    <w:rsid w:val="003213D5"/>
    <w:pPr>
      <w:suppressAutoHyphens w:val="0"/>
      <w:snapToGrid/>
      <w:spacing w:after="0" w:line="276" w:lineRule="auto"/>
      <w:outlineLvl w:val="9"/>
    </w:pPr>
    <w:rPr>
      <w:rFonts w:ascii="Cambria" w:eastAsia="Times New Roman" w:hAnsi="Cambria" w:cs="Times New Roman"/>
      <w:color w:val="365F91"/>
      <w:kern w:val="0"/>
      <w:sz w:val="28"/>
      <w:szCs w:val="28"/>
      <w:lang w:eastAsia="en-US"/>
    </w:rPr>
  </w:style>
  <w:style w:type="character" w:customStyle="1" w:styleId="Ln1Char">
    <w:name w:val="Ln1 Char"/>
    <w:locked/>
    <w:rsid w:val="00D50F79"/>
    <w:rPr>
      <w:rFonts w:ascii="Calibri" w:eastAsia="Calibri" w:hAnsi="Calibri"/>
      <w:sz w:val="22"/>
      <w:szCs w:val="22"/>
    </w:rPr>
  </w:style>
  <w:style w:type="paragraph" w:styleId="Revision">
    <w:name w:val="Revision"/>
    <w:hidden/>
    <w:uiPriority w:val="99"/>
    <w:semiHidden/>
    <w:rsid w:val="00234BBE"/>
    <w:rPr>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4258">
      <w:bodyDiv w:val="1"/>
      <w:marLeft w:val="0"/>
      <w:marRight w:val="0"/>
      <w:marTop w:val="0"/>
      <w:marBottom w:val="0"/>
      <w:divBdr>
        <w:top w:val="none" w:sz="0" w:space="0" w:color="auto"/>
        <w:left w:val="none" w:sz="0" w:space="0" w:color="auto"/>
        <w:bottom w:val="none" w:sz="0" w:space="0" w:color="auto"/>
        <w:right w:val="none" w:sz="0" w:space="0" w:color="auto"/>
      </w:divBdr>
    </w:div>
    <w:div w:id="37244483">
      <w:bodyDiv w:val="1"/>
      <w:marLeft w:val="0"/>
      <w:marRight w:val="0"/>
      <w:marTop w:val="0"/>
      <w:marBottom w:val="0"/>
      <w:divBdr>
        <w:top w:val="none" w:sz="0" w:space="0" w:color="auto"/>
        <w:left w:val="none" w:sz="0" w:space="0" w:color="auto"/>
        <w:bottom w:val="none" w:sz="0" w:space="0" w:color="auto"/>
        <w:right w:val="none" w:sz="0" w:space="0" w:color="auto"/>
      </w:divBdr>
    </w:div>
    <w:div w:id="85199950">
      <w:bodyDiv w:val="1"/>
      <w:marLeft w:val="0"/>
      <w:marRight w:val="0"/>
      <w:marTop w:val="0"/>
      <w:marBottom w:val="0"/>
      <w:divBdr>
        <w:top w:val="none" w:sz="0" w:space="0" w:color="auto"/>
        <w:left w:val="none" w:sz="0" w:space="0" w:color="auto"/>
        <w:bottom w:val="none" w:sz="0" w:space="0" w:color="auto"/>
        <w:right w:val="none" w:sz="0" w:space="0" w:color="auto"/>
      </w:divBdr>
    </w:div>
    <w:div w:id="176622665">
      <w:bodyDiv w:val="1"/>
      <w:marLeft w:val="0"/>
      <w:marRight w:val="0"/>
      <w:marTop w:val="0"/>
      <w:marBottom w:val="0"/>
      <w:divBdr>
        <w:top w:val="none" w:sz="0" w:space="0" w:color="auto"/>
        <w:left w:val="none" w:sz="0" w:space="0" w:color="auto"/>
        <w:bottom w:val="none" w:sz="0" w:space="0" w:color="auto"/>
        <w:right w:val="none" w:sz="0" w:space="0" w:color="auto"/>
      </w:divBdr>
      <w:divsChild>
        <w:div w:id="948660789">
          <w:marLeft w:val="0"/>
          <w:marRight w:val="0"/>
          <w:marTop w:val="0"/>
          <w:marBottom w:val="0"/>
          <w:divBdr>
            <w:top w:val="none" w:sz="0" w:space="0" w:color="auto"/>
            <w:left w:val="none" w:sz="0" w:space="0" w:color="auto"/>
            <w:bottom w:val="none" w:sz="0" w:space="0" w:color="auto"/>
            <w:right w:val="none" w:sz="0" w:space="0" w:color="auto"/>
          </w:divBdr>
          <w:divsChild>
            <w:div w:id="580604258">
              <w:marLeft w:val="75"/>
              <w:marRight w:val="0"/>
              <w:marTop w:val="150"/>
              <w:marBottom w:val="0"/>
              <w:divBdr>
                <w:top w:val="none" w:sz="0" w:space="0" w:color="auto"/>
                <w:left w:val="none" w:sz="0" w:space="0" w:color="auto"/>
                <w:bottom w:val="none" w:sz="0" w:space="0" w:color="auto"/>
                <w:right w:val="none" w:sz="0" w:space="0" w:color="auto"/>
              </w:divBdr>
              <w:divsChild>
                <w:div w:id="1037656445">
                  <w:marLeft w:val="0"/>
                  <w:marRight w:val="0"/>
                  <w:marTop w:val="0"/>
                  <w:marBottom w:val="0"/>
                  <w:divBdr>
                    <w:top w:val="none" w:sz="0" w:space="0" w:color="auto"/>
                    <w:left w:val="none" w:sz="0" w:space="0" w:color="auto"/>
                    <w:bottom w:val="none" w:sz="0" w:space="0" w:color="auto"/>
                    <w:right w:val="none" w:sz="0" w:space="0" w:color="auto"/>
                  </w:divBdr>
                  <w:divsChild>
                    <w:div w:id="820929861">
                      <w:marLeft w:val="0"/>
                      <w:marRight w:val="0"/>
                      <w:marTop w:val="0"/>
                      <w:marBottom w:val="0"/>
                      <w:divBdr>
                        <w:top w:val="none" w:sz="0" w:space="0" w:color="auto"/>
                        <w:left w:val="none" w:sz="0" w:space="0" w:color="auto"/>
                        <w:bottom w:val="none" w:sz="0" w:space="0" w:color="auto"/>
                        <w:right w:val="none" w:sz="0" w:space="0" w:color="auto"/>
                      </w:divBdr>
                      <w:divsChild>
                        <w:div w:id="7066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344920">
      <w:bodyDiv w:val="1"/>
      <w:marLeft w:val="0"/>
      <w:marRight w:val="0"/>
      <w:marTop w:val="0"/>
      <w:marBottom w:val="0"/>
      <w:divBdr>
        <w:top w:val="none" w:sz="0" w:space="0" w:color="auto"/>
        <w:left w:val="none" w:sz="0" w:space="0" w:color="auto"/>
        <w:bottom w:val="none" w:sz="0" w:space="0" w:color="auto"/>
        <w:right w:val="none" w:sz="0" w:space="0" w:color="auto"/>
      </w:divBdr>
    </w:div>
    <w:div w:id="678968044">
      <w:bodyDiv w:val="1"/>
      <w:marLeft w:val="0"/>
      <w:marRight w:val="0"/>
      <w:marTop w:val="0"/>
      <w:marBottom w:val="0"/>
      <w:divBdr>
        <w:top w:val="none" w:sz="0" w:space="0" w:color="auto"/>
        <w:left w:val="none" w:sz="0" w:space="0" w:color="auto"/>
        <w:bottom w:val="none" w:sz="0" w:space="0" w:color="auto"/>
        <w:right w:val="none" w:sz="0" w:space="0" w:color="auto"/>
      </w:divBdr>
      <w:divsChild>
        <w:div w:id="1360164950">
          <w:marLeft w:val="0"/>
          <w:marRight w:val="0"/>
          <w:marTop w:val="0"/>
          <w:marBottom w:val="0"/>
          <w:divBdr>
            <w:top w:val="none" w:sz="0" w:space="0" w:color="auto"/>
            <w:left w:val="none" w:sz="0" w:space="0" w:color="auto"/>
            <w:bottom w:val="none" w:sz="0" w:space="0" w:color="auto"/>
            <w:right w:val="none" w:sz="0" w:space="0" w:color="auto"/>
          </w:divBdr>
        </w:div>
      </w:divsChild>
    </w:div>
    <w:div w:id="1536504050">
      <w:bodyDiv w:val="1"/>
      <w:marLeft w:val="0"/>
      <w:marRight w:val="0"/>
      <w:marTop w:val="0"/>
      <w:marBottom w:val="0"/>
      <w:divBdr>
        <w:top w:val="none" w:sz="0" w:space="0" w:color="auto"/>
        <w:left w:val="none" w:sz="0" w:space="0" w:color="auto"/>
        <w:bottom w:val="none" w:sz="0" w:space="0" w:color="auto"/>
        <w:right w:val="none" w:sz="0" w:space="0" w:color="auto"/>
      </w:divBdr>
    </w:div>
    <w:div w:id="1651595525">
      <w:bodyDiv w:val="1"/>
      <w:marLeft w:val="0"/>
      <w:marRight w:val="0"/>
      <w:marTop w:val="0"/>
      <w:marBottom w:val="0"/>
      <w:divBdr>
        <w:top w:val="none" w:sz="0" w:space="0" w:color="auto"/>
        <w:left w:val="none" w:sz="0" w:space="0" w:color="auto"/>
        <w:bottom w:val="none" w:sz="0" w:space="0" w:color="auto"/>
        <w:right w:val="none" w:sz="0" w:space="0" w:color="auto"/>
      </w:divBdr>
    </w:div>
    <w:div w:id="1802725195">
      <w:bodyDiv w:val="1"/>
      <w:marLeft w:val="0"/>
      <w:marRight w:val="0"/>
      <w:marTop w:val="0"/>
      <w:marBottom w:val="0"/>
      <w:divBdr>
        <w:top w:val="none" w:sz="0" w:space="0" w:color="auto"/>
        <w:left w:val="none" w:sz="0" w:space="0" w:color="auto"/>
        <w:bottom w:val="none" w:sz="0" w:space="0" w:color="auto"/>
        <w:right w:val="none" w:sz="0" w:space="0" w:color="auto"/>
      </w:divBdr>
    </w:div>
    <w:div w:id="199953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hyperlink" Target="http://go.microsoft.com/fwlink/?LinkId=270851" TargetMode="External"/><Relationship Id="rId26" Type="http://schemas.openxmlformats.org/officeDocument/2006/relationships/hyperlink" Target="http://go.microsoft.com/fwlink/?LinkId=270851" TargetMode="External"/><Relationship Id="rId3" Type="http://schemas.openxmlformats.org/officeDocument/2006/relationships/settings" Target="settings.xml"/><Relationship Id="rId21" Type="http://schemas.openxmlformats.org/officeDocument/2006/relationships/hyperlink" Target="http://www.adobe.com" TargetMode="External"/><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go.microsoft.com/fwlink/?LinkId=270851" TargetMode="Externa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www.microsoft.com/globaldev/reference/keyboards.mspx" TargetMode="External"/><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hyperlink" Target="http://www.mslcampaignfactory.com/" TargetMode="External"/><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20http://go.microsoft.com/fwlink/?LinkId=94481" TargetMode="External"/><Relationship Id="rId27" Type="http://schemas.openxmlformats.org/officeDocument/2006/relationships/header" Target="header6.xml"/><Relationship Id="rId30" Type="http://schemas.openxmlformats.org/officeDocument/2006/relationships/footer" Target="footer6.xml"/></Relationships>
</file>

<file path=word/_rels/footer5.xml.rels><?xml version="1.0" encoding="UTF-8" standalone="yes"?>
<Relationships xmlns="http://schemas.openxmlformats.org/package/2006/relationships"><Relationship Id="rId1" Type="http://schemas.openxmlformats.org/officeDocument/2006/relationships/image" Target="media/image5.wmf"/></Relationships>
</file>

<file path=word/_rels/footer6.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D:\DATA\Work\TFS\ILT\Courses\ENG\20486B\Source\Setupgd\20486B_setupguide_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20486B_setupguide_New.dot</Template>
  <TotalTime>0</TotalTime>
  <Pages>20</Pages>
  <Words>4621</Words>
  <Characters>25837</Characters>
  <Application>Microsoft Office Word</Application>
  <DocSecurity>0</DocSecurity>
  <Lines>587</Lines>
  <Paragraphs>358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30100</CharactersWithSpaces>
  <SharedDoc>false</SharedDoc>
  <HLinks>
    <vt:vector size="198" baseType="variant">
      <vt:variant>
        <vt:i4>1638400</vt:i4>
      </vt:variant>
      <vt:variant>
        <vt:i4>177</vt:i4>
      </vt:variant>
      <vt:variant>
        <vt:i4>0</vt:i4>
      </vt:variant>
      <vt:variant>
        <vt:i4>5</vt:i4>
      </vt:variant>
      <vt:variant>
        <vt:lpwstr>http://go.microsoft.com/fwlink/?LinkId=270851</vt:lpwstr>
      </vt:variant>
      <vt:variant>
        <vt:lpwstr/>
      </vt:variant>
      <vt:variant>
        <vt:i4>2621550</vt:i4>
      </vt:variant>
      <vt:variant>
        <vt:i4>174</vt:i4>
      </vt:variant>
      <vt:variant>
        <vt:i4>0</vt:i4>
      </vt:variant>
      <vt:variant>
        <vt:i4>5</vt:i4>
      </vt:variant>
      <vt:variant>
        <vt:lpwstr>http://www.microsoft.com/globaldev/reference/keyboards.mspx</vt:lpwstr>
      </vt:variant>
      <vt:variant>
        <vt:lpwstr/>
      </vt:variant>
      <vt:variant>
        <vt:i4>1179651</vt:i4>
      </vt:variant>
      <vt:variant>
        <vt:i4>171</vt:i4>
      </vt:variant>
      <vt:variant>
        <vt:i4>0</vt:i4>
      </vt:variant>
      <vt:variant>
        <vt:i4>5</vt:i4>
      </vt:variant>
      <vt:variant>
        <vt:lpwstr>http://go.microsoft.com/fwlink/?LinkId=94481</vt:lpwstr>
      </vt:variant>
      <vt:variant>
        <vt:lpwstr/>
      </vt:variant>
      <vt:variant>
        <vt:i4>5111831</vt:i4>
      </vt:variant>
      <vt:variant>
        <vt:i4>168</vt:i4>
      </vt:variant>
      <vt:variant>
        <vt:i4>0</vt:i4>
      </vt:variant>
      <vt:variant>
        <vt:i4>5</vt:i4>
      </vt:variant>
      <vt:variant>
        <vt:lpwstr>http://www.adobe.com/</vt:lpwstr>
      </vt:variant>
      <vt:variant>
        <vt:lpwstr/>
      </vt:variant>
      <vt:variant>
        <vt:i4>1638400</vt:i4>
      </vt:variant>
      <vt:variant>
        <vt:i4>165</vt:i4>
      </vt:variant>
      <vt:variant>
        <vt:i4>0</vt:i4>
      </vt:variant>
      <vt:variant>
        <vt:i4>5</vt:i4>
      </vt:variant>
      <vt:variant>
        <vt:lpwstr>http://go.microsoft.com/fwlink/?LinkId=270851</vt:lpwstr>
      </vt:variant>
      <vt:variant>
        <vt:lpwstr/>
      </vt:variant>
      <vt:variant>
        <vt:i4>3473462</vt:i4>
      </vt:variant>
      <vt:variant>
        <vt:i4>162</vt:i4>
      </vt:variant>
      <vt:variant>
        <vt:i4>0</vt:i4>
      </vt:variant>
      <vt:variant>
        <vt:i4>5</vt:i4>
      </vt:variant>
      <vt:variant>
        <vt:lpwstr>http://www.mslcampaignfactory.com/</vt:lpwstr>
      </vt:variant>
      <vt:variant>
        <vt:lpwstr/>
      </vt:variant>
      <vt:variant>
        <vt:i4>1638400</vt:i4>
      </vt:variant>
      <vt:variant>
        <vt:i4>159</vt:i4>
      </vt:variant>
      <vt:variant>
        <vt:i4>0</vt:i4>
      </vt:variant>
      <vt:variant>
        <vt:i4>5</vt:i4>
      </vt:variant>
      <vt:variant>
        <vt:lpwstr>http://go.microsoft.com/fwlink/?LinkId=270851</vt:lpwstr>
      </vt:variant>
      <vt:variant>
        <vt:lpwstr/>
      </vt:variant>
      <vt:variant>
        <vt:i4>1245234</vt:i4>
      </vt:variant>
      <vt:variant>
        <vt:i4>152</vt:i4>
      </vt:variant>
      <vt:variant>
        <vt:i4>0</vt:i4>
      </vt:variant>
      <vt:variant>
        <vt:i4>5</vt:i4>
      </vt:variant>
      <vt:variant>
        <vt:lpwstr/>
      </vt:variant>
      <vt:variant>
        <vt:lpwstr>_Toc360465733</vt:lpwstr>
      </vt:variant>
      <vt:variant>
        <vt:i4>1245234</vt:i4>
      </vt:variant>
      <vt:variant>
        <vt:i4>146</vt:i4>
      </vt:variant>
      <vt:variant>
        <vt:i4>0</vt:i4>
      </vt:variant>
      <vt:variant>
        <vt:i4>5</vt:i4>
      </vt:variant>
      <vt:variant>
        <vt:lpwstr/>
      </vt:variant>
      <vt:variant>
        <vt:lpwstr>_Toc360465732</vt:lpwstr>
      </vt:variant>
      <vt:variant>
        <vt:i4>1245234</vt:i4>
      </vt:variant>
      <vt:variant>
        <vt:i4>140</vt:i4>
      </vt:variant>
      <vt:variant>
        <vt:i4>0</vt:i4>
      </vt:variant>
      <vt:variant>
        <vt:i4>5</vt:i4>
      </vt:variant>
      <vt:variant>
        <vt:lpwstr/>
      </vt:variant>
      <vt:variant>
        <vt:lpwstr>_Toc360465731</vt:lpwstr>
      </vt:variant>
      <vt:variant>
        <vt:i4>1245234</vt:i4>
      </vt:variant>
      <vt:variant>
        <vt:i4>134</vt:i4>
      </vt:variant>
      <vt:variant>
        <vt:i4>0</vt:i4>
      </vt:variant>
      <vt:variant>
        <vt:i4>5</vt:i4>
      </vt:variant>
      <vt:variant>
        <vt:lpwstr/>
      </vt:variant>
      <vt:variant>
        <vt:lpwstr>_Toc360465730</vt:lpwstr>
      </vt:variant>
      <vt:variant>
        <vt:i4>1179698</vt:i4>
      </vt:variant>
      <vt:variant>
        <vt:i4>128</vt:i4>
      </vt:variant>
      <vt:variant>
        <vt:i4>0</vt:i4>
      </vt:variant>
      <vt:variant>
        <vt:i4>5</vt:i4>
      </vt:variant>
      <vt:variant>
        <vt:lpwstr/>
      </vt:variant>
      <vt:variant>
        <vt:lpwstr>_Toc360465729</vt:lpwstr>
      </vt:variant>
      <vt:variant>
        <vt:i4>1179698</vt:i4>
      </vt:variant>
      <vt:variant>
        <vt:i4>122</vt:i4>
      </vt:variant>
      <vt:variant>
        <vt:i4>0</vt:i4>
      </vt:variant>
      <vt:variant>
        <vt:i4>5</vt:i4>
      </vt:variant>
      <vt:variant>
        <vt:lpwstr/>
      </vt:variant>
      <vt:variant>
        <vt:lpwstr>_Toc360465728</vt:lpwstr>
      </vt:variant>
      <vt:variant>
        <vt:i4>1179698</vt:i4>
      </vt:variant>
      <vt:variant>
        <vt:i4>116</vt:i4>
      </vt:variant>
      <vt:variant>
        <vt:i4>0</vt:i4>
      </vt:variant>
      <vt:variant>
        <vt:i4>5</vt:i4>
      </vt:variant>
      <vt:variant>
        <vt:lpwstr/>
      </vt:variant>
      <vt:variant>
        <vt:lpwstr>_Toc360465727</vt:lpwstr>
      </vt:variant>
      <vt:variant>
        <vt:i4>1179698</vt:i4>
      </vt:variant>
      <vt:variant>
        <vt:i4>110</vt:i4>
      </vt:variant>
      <vt:variant>
        <vt:i4>0</vt:i4>
      </vt:variant>
      <vt:variant>
        <vt:i4>5</vt:i4>
      </vt:variant>
      <vt:variant>
        <vt:lpwstr/>
      </vt:variant>
      <vt:variant>
        <vt:lpwstr>_Toc360465726</vt:lpwstr>
      </vt:variant>
      <vt:variant>
        <vt:i4>1179698</vt:i4>
      </vt:variant>
      <vt:variant>
        <vt:i4>104</vt:i4>
      </vt:variant>
      <vt:variant>
        <vt:i4>0</vt:i4>
      </vt:variant>
      <vt:variant>
        <vt:i4>5</vt:i4>
      </vt:variant>
      <vt:variant>
        <vt:lpwstr/>
      </vt:variant>
      <vt:variant>
        <vt:lpwstr>_Toc360465725</vt:lpwstr>
      </vt:variant>
      <vt:variant>
        <vt:i4>1179698</vt:i4>
      </vt:variant>
      <vt:variant>
        <vt:i4>98</vt:i4>
      </vt:variant>
      <vt:variant>
        <vt:i4>0</vt:i4>
      </vt:variant>
      <vt:variant>
        <vt:i4>5</vt:i4>
      </vt:variant>
      <vt:variant>
        <vt:lpwstr/>
      </vt:variant>
      <vt:variant>
        <vt:lpwstr>_Toc360465724</vt:lpwstr>
      </vt:variant>
      <vt:variant>
        <vt:i4>1179698</vt:i4>
      </vt:variant>
      <vt:variant>
        <vt:i4>92</vt:i4>
      </vt:variant>
      <vt:variant>
        <vt:i4>0</vt:i4>
      </vt:variant>
      <vt:variant>
        <vt:i4>5</vt:i4>
      </vt:variant>
      <vt:variant>
        <vt:lpwstr/>
      </vt:variant>
      <vt:variant>
        <vt:lpwstr>_Toc360465723</vt:lpwstr>
      </vt:variant>
      <vt:variant>
        <vt:i4>1179698</vt:i4>
      </vt:variant>
      <vt:variant>
        <vt:i4>86</vt:i4>
      </vt:variant>
      <vt:variant>
        <vt:i4>0</vt:i4>
      </vt:variant>
      <vt:variant>
        <vt:i4>5</vt:i4>
      </vt:variant>
      <vt:variant>
        <vt:lpwstr/>
      </vt:variant>
      <vt:variant>
        <vt:lpwstr>_Toc360465722</vt:lpwstr>
      </vt:variant>
      <vt:variant>
        <vt:i4>1179698</vt:i4>
      </vt:variant>
      <vt:variant>
        <vt:i4>80</vt:i4>
      </vt:variant>
      <vt:variant>
        <vt:i4>0</vt:i4>
      </vt:variant>
      <vt:variant>
        <vt:i4>5</vt:i4>
      </vt:variant>
      <vt:variant>
        <vt:lpwstr/>
      </vt:variant>
      <vt:variant>
        <vt:lpwstr>_Toc360465721</vt:lpwstr>
      </vt:variant>
      <vt:variant>
        <vt:i4>1179698</vt:i4>
      </vt:variant>
      <vt:variant>
        <vt:i4>74</vt:i4>
      </vt:variant>
      <vt:variant>
        <vt:i4>0</vt:i4>
      </vt:variant>
      <vt:variant>
        <vt:i4>5</vt:i4>
      </vt:variant>
      <vt:variant>
        <vt:lpwstr/>
      </vt:variant>
      <vt:variant>
        <vt:lpwstr>_Toc360465720</vt:lpwstr>
      </vt:variant>
      <vt:variant>
        <vt:i4>1114162</vt:i4>
      </vt:variant>
      <vt:variant>
        <vt:i4>68</vt:i4>
      </vt:variant>
      <vt:variant>
        <vt:i4>0</vt:i4>
      </vt:variant>
      <vt:variant>
        <vt:i4>5</vt:i4>
      </vt:variant>
      <vt:variant>
        <vt:lpwstr/>
      </vt:variant>
      <vt:variant>
        <vt:lpwstr>_Toc360465719</vt:lpwstr>
      </vt:variant>
      <vt:variant>
        <vt:i4>1114162</vt:i4>
      </vt:variant>
      <vt:variant>
        <vt:i4>62</vt:i4>
      </vt:variant>
      <vt:variant>
        <vt:i4>0</vt:i4>
      </vt:variant>
      <vt:variant>
        <vt:i4>5</vt:i4>
      </vt:variant>
      <vt:variant>
        <vt:lpwstr/>
      </vt:variant>
      <vt:variant>
        <vt:lpwstr>_Toc360465718</vt:lpwstr>
      </vt:variant>
      <vt:variant>
        <vt:i4>1114162</vt:i4>
      </vt:variant>
      <vt:variant>
        <vt:i4>56</vt:i4>
      </vt:variant>
      <vt:variant>
        <vt:i4>0</vt:i4>
      </vt:variant>
      <vt:variant>
        <vt:i4>5</vt:i4>
      </vt:variant>
      <vt:variant>
        <vt:lpwstr/>
      </vt:variant>
      <vt:variant>
        <vt:lpwstr>_Toc360465717</vt:lpwstr>
      </vt:variant>
      <vt:variant>
        <vt:i4>1114162</vt:i4>
      </vt:variant>
      <vt:variant>
        <vt:i4>50</vt:i4>
      </vt:variant>
      <vt:variant>
        <vt:i4>0</vt:i4>
      </vt:variant>
      <vt:variant>
        <vt:i4>5</vt:i4>
      </vt:variant>
      <vt:variant>
        <vt:lpwstr/>
      </vt:variant>
      <vt:variant>
        <vt:lpwstr>_Toc360465716</vt:lpwstr>
      </vt:variant>
      <vt:variant>
        <vt:i4>1114162</vt:i4>
      </vt:variant>
      <vt:variant>
        <vt:i4>44</vt:i4>
      </vt:variant>
      <vt:variant>
        <vt:i4>0</vt:i4>
      </vt:variant>
      <vt:variant>
        <vt:i4>5</vt:i4>
      </vt:variant>
      <vt:variant>
        <vt:lpwstr/>
      </vt:variant>
      <vt:variant>
        <vt:lpwstr>_Toc360465715</vt:lpwstr>
      </vt:variant>
      <vt:variant>
        <vt:i4>1114162</vt:i4>
      </vt:variant>
      <vt:variant>
        <vt:i4>38</vt:i4>
      </vt:variant>
      <vt:variant>
        <vt:i4>0</vt:i4>
      </vt:variant>
      <vt:variant>
        <vt:i4>5</vt:i4>
      </vt:variant>
      <vt:variant>
        <vt:lpwstr/>
      </vt:variant>
      <vt:variant>
        <vt:lpwstr>_Toc360465714</vt:lpwstr>
      </vt:variant>
      <vt:variant>
        <vt:i4>1114162</vt:i4>
      </vt:variant>
      <vt:variant>
        <vt:i4>32</vt:i4>
      </vt:variant>
      <vt:variant>
        <vt:i4>0</vt:i4>
      </vt:variant>
      <vt:variant>
        <vt:i4>5</vt:i4>
      </vt:variant>
      <vt:variant>
        <vt:lpwstr/>
      </vt:variant>
      <vt:variant>
        <vt:lpwstr>_Toc360465713</vt:lpwstr>
      </vt:variant>
      <vt:variant>
        <vt:i4>1114162</vt:i4>
      </vt:variant>
      <vt:variant>
        <vt:i4>26</vt:i4>
      </vt:variant>
      <vt:variant>
        <vt:i4>0</vt:i4>
      </vt:variant>
      <vt:variant>
        <vt:i4>5</vt:i4>
      </vt:variant>
      <vt:variant>
        <vt:lpwstr/>
      </vt:variant>
      <vt:variant>
        <vt:lpwstr>_Toc360465712</vt:lpwstr>
      </vt:variant>
      <vt:variant>
        <vt:i4>1114162</vt:i4>
      </vt:variant>
      <vt:variant>
        <vt:i4>20</vt:i4>
      </vt:variant>
      <vt:variant>
        <vt:i4>0</vt:i4>
      </vt:variant>
      <vt:variant>
        <vt:i4>5</vt:i4>
      </vt:variant>
      <vt:variant>
        <vt:lpwstr/>
      </vt:variant>
      <vt:variant>
        <vt:lpwstr>_Toc360465711</vt:lpwstr>
      </vt:variant>
      <vt:variant>
        <vt:i4>1114162</vt:i4>
      </vt:variant>
      <vt:variant>
        <vt:i4>14</vt:i4>
      </vt:variant>
      <vt:variant>
        <vt:i4>0</vt:i4>
      </vt:variant>
      <vt:variant>
        <vt:i4>5</vt:i4>
      </vt:variant>
      <vt:variant>
        <vt:lpwstr/>
      </vt:variant>
      <vt:variant>
        <vt:lpwstr>_Toc360465710</vt:lpwstr>
      </vt:variant>
      <vt:variant>
        <vt:i4>1048626</vt:i4>
      </vt:variant>
      <vt:variant>
        <vt:i4>8</vt:i4>
      </vt:variant>
      <vt:variant>
        <vt:i4>0</vt:i4>
      </vt:variant>
      <vt:variant>
        <vt:i4>5</vt:i4>
      </vt:variant>
      <vt:variant>
        <vt:lpwstr/>
      </vt:variant>
      <vt:variant>
        <vt:lpwstr>_Toc360465709</vt:lpwstr>
      </vt:variant>
      <vt:variant>
        <vt:i4>1048626</vt:i4>
      </vt:variant>
      <vt:variant>
        <vt:i4>2</vt:i4>
      </vt:variant>
      <vt:variant>
        <vt:i4>0</vt:i4>
      </vt:variant>
      <vt:variant>
        <vt:i4>5</vt:i4>
      </vt:variant>
      <vt:variant>
        <vt:lpwstr/>
      </vt:variant>
      <vt:variant>
        <vt:lpwstr>_Toc360465708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2014-07-14T13:30:00Z</dcterms:created>
  <dcterms:modified xsi:type="dcterms:W3CDTF">2014-07-15T20:54:00Z</dcterms:modified>
</cp:coreProperties>
</file>